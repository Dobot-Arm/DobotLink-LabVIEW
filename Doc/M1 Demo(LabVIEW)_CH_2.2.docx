
<file path=[Content_Types].xml><?xml version="1.0" encoding="utf-8"?>
<Types xmlns="http://schemas.openxmlformats.org/package/2006/content-types">
  <Default Extension="xml" ContentType="application/xml"/>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ind w:left="0" w:leftChars="0"/>
        <w:sectPr>
          <w:headerReference r:id="rId7" w:type="first"/>
          <w:footerReference r:id="rId10" w:type="first"/>
          <w:headerReference r:id="rId5" w:type="default"/>
          <w:footerReference r:id="rId8" w:type="default"/>
          <w:headerReference r:id="rId6" w:type="even"/>
          <w:footerReference r:id="rId9" w:type="even"/>
          <w:pgSz w:w="11906" w:h="16838"/>
          <w:pgMar w:top="1440" w:right="1797" w:bottom="1440" w:left="1797" w:header="851" w:footer="992" w:gutter="0"/>
          <w:pgNumType w:start="0"/>
          <w:cols w:space="425" w:num="1"/>
          <w:titlePg/>
          <w:docGrid w:type="lines" w:linePitch="312" w:charSpace="0"/>
        </w:sectPr>
      </w:pPr>
      <w:bookmarkStart w:id="0" w:name="_Hlk479756378"/>
      <w:bookmarkEnd w:id="0"/>
      <w:bookmarkStart w:id="61" w:name="_GoBack"/>
      <w:bookmarkEnd w:id="61"/>
      <w:r>
        <mc:AlternateContent>
          <mc:Choice Requires="wpc">
            <w:drawing>
              <wp:inline distT="0" distB="0" distL="0" distR="0">
                <wp:extent cx="5278120" cy="8728075"/>
                <wp:effectExtent l="0" t="0" r="93980" b="0"/>
                <wp:docPr id="25" name="画布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 name="Text Box 515"/>
                        <wps:cNvSpPr txBox="1">
                          <a:spLocks noChangeArrowheads="1"/>
                        </wps:cNvSpPr>
                        <wps:spPr bwMode="auto">
                          <a:xfrm>
                            <a:off x="1191889" y="8217753"/>
                            <a:ext cx="2856236" cy="249972"/>
                          </a:xfrm>
                          <a:prstGeom prst="rect">
                            <a:avLst/>
                          </a:prstGeom>
                          <a:solidFill>
                            <a:srgbClr val="FFFFFF">
                              <a:alpha val="0"/>
                            </a:srgbClr>
                          </a:solidFill>
                          <a:ln>
                            <a:noFill/>
                          </a:ln>
                        </wps:spPr>
                        <wps:txbx>
                          <w:txbxContent>
                            <w:p>
                              <w:pPr>
                                <w:pStyle w:val="97"/>
                                <w:spacing w:before="62" w:after="62"/>
                                <w:ind w:left="420"/>
                                <w:jc w:val="center"/>
                              </w:pPr>
                              <w:r>
                                <w:rPr>
                                  <w:rFonts w:hint="eastAsia" w:eastAsia="宋体"/>
                                </w:rPr>
                                <w:t>深圳市越疆科技</w:t>
                              </w:r>
                              <w:r>
                                <w:rPr>
                                  <w:rFonts w:eastAsia="宋体"/>
                                </w:rPr>
                                <w:t>有限公司</w:t>
                              </w:r>
                            </w:p>
                          </w:txbxContent>
                        </wps:txbx>
                        <wps:bodyPr rot="0" vert="horz" wrap="square" lIns="0" tIns="0" rIns="0" bIns="0" anchor="t" anchorCtr="0" upright="1">
                          <a:noAutofit/>
                        </wps:bodyPr>
                      </wps:wsp>
                      <wps:wsp>
                        <wps:cNvPr id="12" name="Text Box 510"/>
                        <wps:cNvSpPr txBox="1">
                          <a:spLocks noChangeArrowheads="1"/>
                        </wps:cNvSpPr>
                        <wps:spPr bwMode="auto">
                          <a:xfrm>
                            <a:off x="525439" y="2408287"/>
                            <a:ext cx="4618062" cy="1187898"/>
                          </a:xfrm>
                          <a:prstGeom prst="rect">
                            <a:avLst/>
                          </a:prstGeom>
                          <a:solidFill>
                            <a:srgbClr val="FFFFFF">
                              <a:alpha val="0"/>
                            </a:srgbClr>
                          </a:solidFill>
                          <a:ln>
                            <a:noFill/>
                          </a:ln>
                        </wps:spPr>
                        <wps:txbx>
                          <w:txbxContent>
                            <w:p>
                              <w:pPr>
                                <w:pStyle w:val="93"/>
                                <w:spacing w:before="62" w:after="62"/>
                                <w:ind w:left="420"/>
                                <w:jc w:val="center"/>
                                <w:rPr>
                                  <w:rFonts w:eastAsia="宋体"/>
                                  <w:color w:val="3C599F"/>
                                  <w:sz w:val="56"/>
                                  <w:szCs w:val="96"/>
                                </w:rPr>
                              </w:pPr>
                              <w:r>
                                <w:rPr>
                                  <w:rFonts w:eastAsia="宋体"/>
                                  <w:color w:val="3C599F"/>
                                  <w:sz w:val="56"/>
                                  <w:szCs w:val="96"/>
                                </w:rPr>
                                <w:t xml:space="preserve">Dobot </w:t>
                              </w:r>
                              <w:r>
                                <w:rPr>
                                  <w:rFonts w:eastAsia="宋体"/>
                                  <w:color w:val="3C599F"/>
                                  <w:sz w:val="56"/>
                                  <w:szCs w:val="96"/>
                                </w:rPr>
                                <w:fldChar w:fldCharType="begin"/>
                              </w:r>
                              <w:r>
                                <w:rPr>
                                  <w:rFonts w:eastAsia="宋体"/>
                                  <w:color w:val="3C599F"/>
                                  <w:sz w:val="56"/>
                                  <w:szCs w:val="96"/>
                                </w:rPr>
                                <w:instrText xml:space="preserve"> TITLE  "Dobot M1 机器人用户手册"  \* MERGEFORMAT </w:instrText>
                              </w:r>
                              <w:r>
                                <w:rPr>
                                  <w:rFonts w:eastAsia="宋体"/>
                                  <w:color w:val="3C599F"/>
                                  <w:sz w:val="56"/>
                                  <w:szCs w:val="96"/>
                                </w:rPr>
                                <w:fldChar w:fldCharType="separate"/>
                              </w:r>
                              <w:r>
                                <w:rPr>
                                  <w:rFonts w:hint="eastAsia" w:eastAsia="宋体"/>
                                  <w:color w:val="3C599F"/>
                                  <w:sz w:val="56"/>
                                  <w:szCs w:val="96"/>
                                </w:rPr>
                                <w:t>M</w:t>
                              </w:r>
                              <w:r>
                                <w:rPr>
                                  <w:rFonts w:hint="eastAsia" w:eastAsia="宋体"/>
                                  <w:color w:val="3C599F"/>
                                  <w:sz w:val="56"/>
                                  <w:szCs w:val="96"/>
                                  <w:lang w:val="en-US" w:eastAsia="zh-CN"/>
                                </w:rPr>
                                <w:t>1</w:t>
                              </w:r>
                              <w:r>
                                <w:rPr>
                                  <w:rFonts w:hint="eastAsia" w:eastAsia="宋体"/>
                                  <w:color w:val="3C599F"/>
                                  <w:sz w:val="56"/>
                                  <w:szCs w:val="96"/>
                                </w:rPr>
                                <w:t xml:space="preserve"> </w:t>
                              </w:r>
                            </w:p>
                            <w:p>
                              <w:pPr>
                                <w:pStyle w:val="93"/>
                                <w:spacing w:before="62" w:after="62"/>
                                <w:ind w:left="420"/>
                                <w:jc w:val="center"/>
                                <w:rPr>
                                  <w:rFonts w:ascii="黑体" w:hAnsi="黑体"/>
                                  <w:color w:val="3C599F"/>
                                  <w:sz w:val="56"/>
                                  <w:szCs w:val="96"/>
                                </w:rPr>
                              </w:pPr>
                              <w:r>
                                <w:rPr>
                                  <w:rFonts w:ascii="黑体" w:hAnsi="黑体"/>
                                  <w:color w:val="3C599F"/>
                                  <w:sz w:val="56"/>
                                  <w:szCs w:val="96"/>
                                </w:rPr>
                                <w:t>Demo说明</w:t>
                              </w:r>
                              <w:r>
                                <w:rPr>
                                  <w:rFonts w:hint="eastAsia" w:ascii="黑体" w:hAnsi="黑体"/>
                                  <w:color w:val="3C599F"/>
                                  <w:sz w:val="56"/>
                                  <w:szCs w:val="96"/>
                                </w:rPr>
                                <w:t>（</w:t>
                              </w:r>
                              <w:r>
                                <w:rPr>
                                  <w:rFonts w:ascii="黑体" w:hAnsi="黑体"/>
                                  <w:color w:val="3C599F"/>
                                  <w:sz w:val="56"/>
                                  <w:szCs w:val="96"/>
                                </w:rPr>
                                <w:t>LabVIEW</w:t>
                              </w:r>
                              <w:r>
                                <w:rPr>
                                  <w:rFonts w:hint="eastAsia" w:ascii="黑体" w:hAnsi="黑体"/>
                                  <w:color w:val="3C599F"/>
                                  <w:sz w:val="56"/>
                                  <w:szCs w:val="96"/>
                                </w:rPr>
                                <w:t>）</w:t>
                              </w:r>
                            </w:p>
                            <w:p>
                              <w:pPr>
                                <w:pStyle w:val="93"/>
                                <w:spacing w:before="62" w:after="62"/>
                                <w:rPr>
                                  <w:color w:val="3C599F"/>
                                  <w:sz w:val="56"/>
                                  <w:szCs w:val="96"/>
                                </w:rPr>
                              </w:pPr>
                              <w:r>
                                <w:rPr>
                                  <w:rFonts w:eastAsia="宋体"/>
                                  <w:color w:val="3C599F"/>
                                  <w:sz w:val="56"/>
                                  <w:szCs w:val="96"/>
                                </w:rPr>
                                <w:fldChar w:fldCharType="end"/>
                              </w:r>
                            </w:p>
                          </w:txbxContent>
                        </wps:txbx>
                        <wps:bodyPr rot="0" vert="horz" wrap="square" lIns="0" tIns="0" rIns="0" bIns="0" anchor="t" anchorCtr="0" upright="1">
                          <a:noAutofit/>
                        </wps:bodyPr>
                      </wps:wsp>
                      <wps:wsp>
                        <wps:cNvPr id="13" name="Text Box 512"/>
                        <wps:cNvSpPr txBox="1">
                          <a:spLocks noChangeArrowheads="1"/>
                        </wps:cNvSpPr>
                        <wps:spPr bwMode="auto">
                          <a:xfrm>
                            <a:off x="2743199" y="394368"/>
                            <a:ext cx="2497291" cy="246265"/>
                          </a:xfrm>
                          <a:prstGeom prst="rect">
                            <a:avLst/>
                          </a:prstGeom>
                          <a:solidFill>
                            <a:srgbClr val="490C6E">
                              <a:alpha val="0"/>
                            </a:srgbClr>
                          </a:solidFill>
                          <a:ln>
                            <a:noFill/>
                          </a:ln>
                        </wps:spPr>
                        <wps:txbx>
                          <w:txbxContent>
                            <w:p>
                              <w:pPr>
                                <w:pStyle w:val="96"/>
                                <w:wordWrap w:val="0"/>
                                <w:spacing w:before="62" w:after="62"/>
                                <w:ind w:left="420" w:right="105" w:firstLine="422"/>
                                <w:rPr>
                                  <w:color w:val="3C599F"/>
                                  <w:sz w:val="24"/>
                                </w:rPr>
                              </w:pPr>
                              <w:r>
                                <w:rPr>
                                  <w:rFonts w:hint="eastAsia" w:eastAsia="宋体"/>
                                  <w:color w:val="3C599F"/>
                                  <w:sz w:val="24"/>
                                </w:rPr>
                                <w:t>Demo说明</w:t>
                              </w:r>
                            </w:p>
                          </w:txbxContent>
                        </wps:txbx>
                        <wps:bodyPr rot="0" vert="horz" wrap="square" lIns="0" tIns="0" rIns="0" bIns="0" anchor="t" anchorCtr="0" upright="1">
                          <a:noAutofit/>
                        </wps:bodyPr>
                      </wps:wsp>
                      <wps:wsp>
                        <wps:cNvPr id="14" name="Line 522"/>
                        <wps:cNvCnPr/>
                        <wps:spPr bwMode="auto">
                          <a:xfrm>
                            <a:off x="1477639" y="644525"/>
                            <a:ext cx="3858266" cy="0"/>
                          </a:xfrm>
                          <a:prstGeom prst="line">
                            <a:avLst/>
                          </a:prstGeom>
                          <a:noFill/>
                          <a:ln w="12700">
                            <a:solidFill>
                              <a:srgbClr val="3C599F"/>
                            </a:solidFill>
                            <a:round/>
                          </a:ln>
                          <a:effectLst/>
                        </wps:spPr>
                        <wps:bodyPr/>
                      </wps:wsp>
                      <wps:wsp>
                        <wps:cNvPr id="15" name="Text Box 524"/>
                        <wps:cNvSpPr txBox="1">
                          <a:spLocks noChangeArrowheads="1"/>
                        </wps:cNvSpPr>
                        <wps:spPr bwMode="auto">
                          <a:xfrm>
                            <a:off x="1430013" y="4036084"/>
                            <a:ext cx="2741937" cy="593065"/>
                          </a:xfrm>
                          <a:prstGeom prst="rect">
                            <a:avLst/>
                          </a:prstGeom>
                          <a:solidFill>
                            <a:srgbClr val="FFFFFF">
                              <a:alpha val="0"/>
                            </a:srgbClr>
                          </a:solidFill>
                          <a:ln>
                            <a:noFill/>
                          </a:ln>
                        </wps:spPr>
                        <wps:txbx>
                          <w:txbxContent>
                            <w:p>
                              <w:pPr>
                                <w:pStyle w:val="94"/>
                                <w:spacing w:before="62" w:after="62"/>
                                <w:ind w:left="420"/>
                                <w:rPr>
                                  <w:rStyle w:val="95"/>
                                  <w:rFonts w:hint="default" w:eastAsia="黑体"/>
                                  <w:color w:val="3C599F"/>
                                  <w:lang w:val="en-US" w:eastAsia="zh-CN"/>
                                </w:rPr>
                              </w:pPr>
                              <w:r>
                                <w:rPr>
                                  <w:rStyle w:val="95"/>
                                  <w:rFonts w:hint="eastAsia"/>
                                  <w:color w:val="3C599F"/>
                                </w:rPr>
                                <w:t>文档</w:t>
                              </w:r>
                              <w:r>
                                <w:rPr>
                                  <w:rStyle w:val="95"/>
                                  <w:color w:val="3C599F"/>
                                </w:rPr>
                                <w:t>版本：V</w:t>
                              </w:r>
                              <w:r>
                                <w:rPr>
                                  <w:rStyle w:val="95"/>
                                  <w:rFonts w:hint="eastAsia"/>
                                  <w:color w:val="3C599F"/>
                                  <w:lang w:val="en-US" w:eastAsia="zh-CN"/>
                                </w:rPr>
                                <w:t>2.2</w:t>
                              </w:r>
                            </w:p>
                            <w:p>
                              <w:pPr>
                                <w:pStyle w:val="94"/>
                                <w:spacing w:before="62" w:after="62"/>
                                <w:ind w:left="420"/>
                                <w:rPr>
                                  <w:rFonts w:hint="eastAsia" w:eastAsia="黑体"/>
                                  <w:color w:val="3C599F"/>
                                  <w:lang w:val="en-US" w:eastAsia="zh-CN"/>
                                </w:rPr>
                              </w:pPr>
                              <w:r>
                                <w:rPr>
                                  <w:rStyle w:val="95"/>
                                  <w:rFonts w:hint="eastAsia"/>
                                  <w:color w:val="3C599F"/>
                                </w:rPr>
                                <w:t>发布日期</w:t>
                              </w:r>
                              <w:r>
                                <w:rPr>
                                  <w:rStyle w:val="95"/>
                                  <w:color w:val="3C599F"/>
                                </w:rPr>
                                <w:t>：</w:t>
                              </w:r>
                              <w:r>
                                <w:rPr>
                                  <w:rStyle w:val="95"/>
                                  <w:rFonts w:hint="eastAsia"/>
                                  <w:color w:val="3C599F"/>
                                  <w:lang w:eastAsia="zh-CN"/>
                                </w:rPr>
                                <w:t>2021-1-7</w:t>
                              </w:r>
                            </w:p>
                            <w:p>
                              <w:pPr>
                                <w:spacing w:before="62" w:after="62"/>
                                <w:ind w:left="420"/>
                              </w:pPr>
                            </w:p>
                          </w:txbxContent>
                        </wps:txbx>
                        <wps:bodyPr rot="0" vert="horz" wrap="square" lIns="0" tIns="0" rIns="0" bIns="0" anchor="t" anchorCtr="0" upright="1">
                          <a:noAutofit/>
                        </wps:bodyPr>
                      </wps:wsp>
                      <wps:wsp>
                        <wps:cNvPr id="16" name="Line 522"/>
                        <wps:cNvCnPr/>
                        <wps:spPr bwMode="auto">
                          <a:xfrm>
                            <a:off x="1213541" y="3675705"/>
                            <a:ext cx="3367889" cy="0"/>
                          </a:xfrm>
                          <a:prstGeom prst="line">
                            <a:avLst/>
                          </a:prstGeom>
                          <a:noFill/>
                          <a:ln w="12700">
                            <a:solidFill>
                              <a:srgbClr val="3C599F"/>
                            </a:solidFill>
                            <a:round/>
                          </a:ln>
                          <a:effectLst/>
                        </wps:spPr>
                        <wps:bodyPr/>
                      </wps:wsp>
                      <pic:pic xmlns:pic="http://schemas.openxmlformats.org/drawingml/2006/picture">
                        <pic:nvPicPr>
                          <pic:cNvPr id="17" name="图片 17"/>
                          <pic:cNvPicPr>
                            <a:picLocks noChangeAspect="1"/>
                          </pic:cNvPicPr>
                        </pic:nvPicPr>
                        <pic:blipFill>
                          <a:blip r:embed="rId15"/>
                          <a:stretch>
                            <a:fillRect/>
                          </a:stretch>
                        </pic:blipFill>
                        <pic:spPr>
                          <a:xfrm>
                            <a:off x="1" y="287315"/>
                            <a:ext cx="1348966" cy="510706"/>
                          </a:xfrm>
                          <a:prstGeom prst="rect">
                            <a:avLst/>
                          </a:prstGeom>
                        </pic:spPr>
                      </pic:pic>
                    </wpc:wpc>
                  </a:graphicData>
                </a:graphic>
              </wp:inline>
            </w:drawing>
          </mc:Choice>
          <mc:Fallback>
            <w:pict>
              <v:group id="_x0000_s1026" o:spid="_x0000_s1026" o:spt="203" style="height:687.25pt;width:415.6pt;" coordsize="5278120,8728075" editas="canvas" o:gfxdata="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">
                <o:lock v:ext="edit" aspectratio="f"/>
                <v:shape id="_x0000_s1026" o:spid="_x0000_s1026" style="position:absolute;left:0;top:0;height:8728075;width:5278120;" filled="f" stroked="f" coordsize="21600,21600" o:gfxdata="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">
                  <v:fill on="f" focussize="0,0"/>
                  <v:stroke on="f"/>
                  <v:imagedata o:title=""/>
                  <o:lock v:ext="edit" aspectratio="t"/>
                </v:shape>
                <v:shape id="Text Box 515" o:spid="_x0000_s1026" o:spt="202" type="#_x0000_t202" style="position:absolute;left:1191889;top:8217753;height:249972;width:2856236;"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Taqc/1AAAAAYBAAAPAAAAAAAAAAEAIAAAACIAAABkcnMvZG93bnJldi54bWxQSwECFAAU&#10;AAAACACHTuJAKApOjC4CAABZBAAADgAAAAAAAAABACAAAAAjAQAAZHJzL2Uyb0RvYy54bWxQSwUG&#10;AAAAAAYABgBZAQAAwwUAAAAA&#10;">
                  <v:fill on="t" opacity="0f" focussize="0,0"/>
                  <v:stroke on="f"/>
                  <v:imagedata o:title=""/>
                  <o:lock v:ext="edit" aspectratio="f"/>
                  <v:textbox inset="0mm,0mm,0mm,0mm">
                    <w:txbxContent>
                      <w:p>
                        <w:pPr>
                          <w:pStyle w:val="97"/>
                          <w:spacing w:before="62" w:after="62"/>
                          <w:ind w:left="420"/>
                          <w:jc w:val="center"/>
                        </w:pPr>
                        <w:r>
                          <w:rPr>
                            <w:rFonts w:hint="eastAsia" w:eastAsia="宋体"/>
                          </w:rPr>
                          <w:t>深圳市越疆科技</w:t>
                        </w:r>
                        <w:r>
                          <w:rPr>
                            <w:rFonts w:eastAsia="宋体"/>
                          </w:rPr>
                          <w:t>有限公司</w:t>
                        </w:r>
                      </w:p>
                    </w:txbxContent>
                  </v:textbox>
                </v:shape>
                <v:shape id="Text Box 510" o:spid="_x0000_s1026" o:spt="202" type="#_x0000_t202" style="position:absolute;left:525439;top:2408287;height:1187898;width:4618062;"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2qnP9QAAAAGAQAADwAAAAAAAAABACAAAAAiAAAAZHJzL2Rvd25yZXYueG1sUEsBAhQA&#10;FAAAAAgAh07iQL8CWFovAgAAWQQAAA4AAAAAAAAAAQAgAAAAIwEAAGRycy9lMm9Eb2MueG1sUEsF&#10;BgAAAAAGAAYAWQEAAMQFAAAAAA==&#10;">
                  <v:fill on="t" opacity="0f" focussize="0,0"/>
                  <v:stroke on="f"/>
                  <v:imagedata o:title=""/>
                  <o:lock v:ext="edit" aspectratio="f"/>
                  <v:textbox inset="0mm,0mm,0mm,0mm">
                    <w:txbxContent>
                      <w:p>
                        <w:pPr>
                          <w:pStyle w:val="93"/>
                          <w:spacing w:before="62" w:after="62"/>
                          <w:ind w:left="420"/>
                          <w:jc w:val="center"/>
                          <w:rPr>
                            <w:rFonts w:eastAsia="宋体"/>
                            <w:color w:val="3C599F"/>
                            <w:sz w:val="56"/>
                            <w:szCs w:val="96"/>
                          </w:rPr>
                        </w:pPr>
                        <w:r>
                          <w:rPr>
                            <w:rFonts w:eastAsia="宋体"/>
                            <w:color w:val="3C599F"/>
                            <w:sz w:val="56"/>
                            <w:szCs w:val="96"/>
                          </w:rPr>
                          <w:t xml:space="preserve">Dobot </w:t>
                        </w:r>
                        <w:r>
                          <w:rPr>
                            <w:rFonts w:eastAsia="宋体"/>
                            <w:color w:val="3C599F"/>
                            <w:sz w:val="56"/>
                            <w:szCs w:val="96"/>
                          </w:rPr>
                          <w:fldChar w:fldCharType="begin"/>
                        </w:r>
                        <w:r>
                          <w:rPr>
                            <w:rFonts w:eastAsia="宋体"/>
                            <w:color w:val="3C599F"/>
                            <w:sz w:val="56"/>
                            <w:szCs w:val="96"/>
                          </w:rPr>
                          <w:instrText xml:space="preserve"> TITLE  "Dobot M1 机器人用户手册"  \* MERGEFORMAT </w:instrText>
                        </w:r>
                        <w:r>
                          <w:rPr>
                            <w:rFonts w:eastAsia="宋体"/>
                            <w:color w:val="3C599F"/>
                            <w:sz w:val="56"/>
                            <w:szCs w:val="96"/>
                          </w:rPr>
                          <w:fldChar w:fldCharType="separate"/>
                        </w:r>
                        <w:r>
                          <w:rPr>
                            <w:rFonts w:hint="eastAsia" w:eastAsia="宋体"/>
                            <w:color w:val="3C599F"/>
                            <w:sz w:val="56"/>
                            <w:szCs w:val="96"/>
                          </w:rPr>
                          <w:t>M</w:t>
                        </w:r>
                        <w:r>
                          <w:rPr>
                            <w:rFonts w:hint="eastAsia" w:eastAsia="宋体"/>
                            <w:color w:val="3C599F"/>
                            <w:sz w:val="56"/>
                            <w:szCs w:val="96"/>
                            <w:lang w:val="en-US" w:eastAsia="zh-CN"/>
                          </w:rPr>
                          <w:t>1</w:t>
                        </w:r>
                        <w:r>
                          <w:rPr>
                            <w:rFonts w:hint="eastAsia" w:eastAsia="宋体"/>
                            <w:color w:val="3C599F"/>
                            <w:sz w:val="56"/>
                            <w:szCs w:val="96"/>
                          </w:rPr>
                          <w:t xml:space="preserve"> </w:t>
                        </w:r>
                      </w:p>
                      <w:p>
                        <w:pPr>
                          <w:pStyle w:val="93"/>
                          <w:spacing w:before="62" w:after="62"/>
                          <w:ind w:left="420"/>
                          <w:jc w:val="center"/>
                          <w:rPr>
                            <w:rFonts w:ascii="黑体" w:hAnsi="黑体"/>
                            <w:color w:val="3C599F"/>
                            <w:sz w:val="56"/>
                            <w:szCs w:val="96"/>
                          </w:rPr>
                        </w:pPr>
                        <w:r>
                          <w:rPr>
                            <w:rFonts w:ascii="黑体" w:hAnsi="黑体"/>
                            <w:color w:val="3C599F"/>
                            <w:sz w:val="56"/>
                            <w:szCs w:val="96"/>
                          </w:rPr>
                          <w:t>Demo说明</w:t>
                        </w:r>
                        <w:r>
                          <w:rPr>
                            <w:rFonts w:hint="eastAsia" w:ascii="黑体" w:hAnsi="黑体"/>
                            <w:color w:val="3C599F"/>
                            <w:sz w:val="56"/>
                            <w:szCs w:val="96"/>
                          </w:rPr>
                          <w:t>（</w:t>
                        </w:r>
                        <w:r>
                          <w:rPr>
                            <w:rFonts w:ascii="黑体" w:hAnsi="黑体"/>
                            <w:color w:val="3C599F"/>
                            <w:sz w:val="56"/>
                            <w:szCs w:val="96"/>
                          </w:rPr>
                          <w:t>LabVIEW</w:t>
                        </w:r>
                        <w:r>
                          <w:rPr>
                            <w:rFonts w:hint="eastAsia" w:ascii="黑体" w:hAnsi="黑体"/>
                            <w:color w:val="3C599F"/>
                            <w:sz w:val="56"/>
                            <w:szCs w:val="96"/>
                          </w:rPr>
                          <w:t>）</w:t>
                        </w:r>
                      </w:p>
                      <w:p>
                        <w:pPr>
                          <w:pStyle w:val="93"/>
                          <w:spacing w:before="62" w:after="62"/>
                          <w:rPr>
                            <w:color w:val="3C599F"/>
                            <w:sz w:val="56"/>
                            <w:szCs w:val="96"/>
                          </w:rPr>
                        </w:pPr>
                        <w:r>
                          <w:rPr>
                            <w:rFonts w:eastAsia="宋体"/>
                            <w:color w:val="3C599F"/>
                            <w:sz w:val="56"/>
                            <w:szCs w:val="96"/>
                          </w:rPr>
                          <w:fldChar w:fldCharType="end"/>
                        </w:r>
                      </w:p>
                    </w:txbxContent>
                  </v:textbox>
                </v:shape>
                <v:shape id="Text Box 512" o:spid="_x0000_s1026" o:spt="202" type="#_x0000_t202" style="position:absolute;left:2743199;top:394368;height:246265;width:2497291;" fillcolor="#490C6E" filled="t" stroked="f" coordsize="21600,21600" o:gfxdata="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Flon9gAAAAGAQAADwAAAAAAAAABACAAAAAiAAAAZHJzL2Rvd25yZXYueG1s&#10;UEsBAhQAFAAAAAgAh07iQCerAHoxAgAAWAQAAA4AAAAAAAAAAQAgAAAAJwEAAGRycy9lMm9Eb2Mu&#10;eG1sUEsFBgAAAAAGAAYAWQEAAMoFAAAAAA==&#10;">
                  <v:fill on="t" opacity="0f" focussize="0,0"/>
                  <v:stroke on="f"/>
                  <v:imagedata o:title=""/>
                  <o:lock v:ext="edit" aspectratio="f"/>
                  <v:textbox inset="0mm,0mm,0mm,0mm">
                    <w:txbxContent>
                      <w:p>
                        <w:pPr>
                          <w:pStyle w:val="96"/>
                          <w:wordWrap w:val="0"/>
                          <w:spacing w:before="62" w:after="62"/>
                          <w:ind w:left="420" w:right="105" w:firstLine="422"/>
                          <w:rPr>
                            <w:color w:val="3C599F"/>
                            <w:sz w:val="24"/>
                          </w:rPr>
                        </w:pPr>
                        <w:r>
                          <w:rPr>
                            <w:rFonts w:hint="eastAsia" w:eastAsia="宋体"/>
                            <w:color w:val="3C599F"/>
                            <w:sz w:val="24"/>
                          </w:rPr>
                          <w:t>Demo说明</w:t>
                        </w:r>
                      </w:p>
                    </w:txbxContent>
                  </v:textbox>
                </v:shape>
                <v:line id="Line 522" o:spid="_x0000_s1026" o:spt="20" style="position:absolute;left:1477639;top:644525;height:0;width:3858266;" filled="f" stroked="t" coordsize="21600,21600" o:gfxdata="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sSJBHYAAAABgEAAA8AAAAAAAAAAQAgAAAAIgAAAGRycy9k&#10;b3ducmV2LnhtbFBLAQIUABQAAAAIAIdO4kCybwFcyQEAAIoDAAAOAAAAAAAAAAEAIAAAACcBAABk&#10;cnMvZTJvRG9jLnhtbFBLBQYAAAAABgAGAFkBAABiBQAAAAA=&#10;">
                  <v:fill on="f" focussize="0,0"/>
                  <v:stroke weight="1pt" color="#3C599F" joinstyle="round"/>
                  <v:imagedata o:title=""/>
                  <o:lock v:ext="edit" aspectratio="f"/>
                </v:line>
                <v:shape id="Text Box 524" o:spid="_x0000_s1026" o:spt="202" type="#_x0000_t202" style="position:absolute;left:1430013;top:4036084;height:593065;width:2741937;" fillcolor="#FFFFFF" filled="t" stroked="f" coordsize="21600,21600" o:gfxdata="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2qnP9QAAAAGAQAADwAAAAAAAAABACAAAAAiAAAAZHJzL2Rvd25yZXYueG1sUEsBAhQA&#10;FAAAAAgAh07iQJu9mtAvAgAAWQQAAA4AAAAAAAAAAQAgAAAAIwEAAGRycy9lMm9Eb2MueG1sUEsF&#10;BgAAAAAGAAYAWQEAAMQFAAAAAA==&#10;">
                  <v:fill on="t" opacity="0f" focussize="0,0"/>
                  <v:stroke on="f"/>
                  <v:imagedata o:title=""/>
                  <o:lock v:ext="edit" aspectratio="f"/>
                  <v:textbox inset="0mm,0mm,0mm,0mm">
                    <w:txbxContent>
                      <w:p>
                        <w:pPr>
                          <w:pStyle w:val="94"/>
                          <w:spacing w:before="62" w:after="62"/>
                          <w:ind w:left="420"/>
                          <w:rPr>
                            <w:rStyle w:val="95"/>
                            <w:rFonts w:hint="default" w:eastAsia="黑体"/>
                            <w:color w:val="3C599F"/>
                            <w:lang w:val="en-US" w:eastAsia="zh-CN"/>
                          </w:rPr>
                        </w:pPr>
                        <w:r>
                          <w:rPr>
                            <w:rStyle w:val="95"/>
                            <w:rFonts w:hint="eastAsia"/>
                            <w:color w:val="3C599F"/>
                          </w:rPr>
                          <w:t>文档</w:t>
                        </w:r>
                        <w:r>
                          <w:rPr>
                            <w:rStyle w:val="95"/>
                            <w:color w:val="3C599F"/>
                          </w:rPr>
                          <w:t>版本：V</w:t>
                        </w:r>
                        <w:r>
                          <w:rPr>
                            <w:rStyle w:val="95"/>
                            <w:rFonts w:hint="eastAsia"/>
                            <w:color w:val="3C599F"/>
                            <w:lang w:val="en-US" w:eastAsia="zh-CN"/>
                          </w:rPr>
                          <w:t>2.2</w:t>
                        </w:r>
                      </w:p>
                      <w:p>
                        <w:pPr>
                          <w:pStyle w:val="94"/>
                          <w:spacing w:before="62" w:after="62"/>
                          <w:ind w:left="420"/>
                          <w:rPr>
                            <w:rFonts w:hint="eastAsia" w:eastAsia="黑体"/>
                            <w:color w:val="3C599F"/>
                            <w:lang w:val="en-US" w:eastAsia="zh-CN"/>
                          </w:rPr>
                        </w:pPr>
                        <w:r>
                          <w:rPr>
                            <w:rStyle w:val="95"/>
                            <w:rFonts w:hint="eastAsia"/>
                            <w:color w:val="3C599F"/>
                          </w:rPr>
                          <w:t>发布日期</w:t>
                        </w:r>
                        <w:r>
                          <w:rPr>
                            <w:rStyle w:val="95"/>
                            <w:color w:val="3C599F"/>
                          </w:rPr>
                          <w:t>：</w:t>
                        </w:r>
                        <w:r>
                          <w:rPr>
                            <w:rStyle w:val="95"/>
                            <w:rFonts w:hint="eastAsia"/>
                            <w:color w:val="3C599F"/>
                            <w:lang w:eastAsia="zh-CN"/>
                          </w:rPr>
                          <w:t>2021-1-7</w:t>
                        </w:r>
                      </w:p>
                      <w:p>
                        <w:pPr>
                          <w:spacing w:before="62" w:after="62"/>
                          <w:ind w:left="420"/>
                        </w:pPr>
                      </w:p>
                    </w:txbxContent>
                  </v:textbox>
                </v:shape>
                <v:line id="Line 522" o:spid="_x0000_s1026" o:spt="20" style="position:absolute;left:1213541;top:3675705;height:0;width:3367889;" filled="f" stroked="t" coordsize="21600,21600" o:gfxdata="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sSJBHYAAAABgEAAA8AAAAAAAAAAQAgAAAAIgAAAGRycy9k&#10;b3ducmV2LnhtbFBLAQIUABQAAAAIAIdO4kB4KfNqyQEAAIsDAAAOAAAAAAAAAAEAIAAAACcBAABk&#10;cnMvZTJvRG9jLnhtbFBLBQYAAAAABgAGAFkBAABiBQAAAAA=&#10;">
                  <v:fill on="f" focussize="0,0"/>
                  <v:stroke weight="1pt" color="#3C599F" joinstyle="round"/>
                  <v:imagedata o:title=""/>
                  <o:lock v:ext="edit" aspectratio="f"/>
                </v:line>
                <v:shape id="_x0000_s1026" o:spid="_x0000_s1026" o:spt="75" type="#_x0000_t75" style="position:absolute;left:1;top:287315;height:510706;width:1348966;" filled="f" o:preferrelative="t" stroked="f" coordsize="21600,21600" o:gfxdata="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">
                  <v:fill on="f" focussize="0,0"/>
                  <v:stroke on="f"/>
                  <v:imagedata r:id="rId15" o:title=""/>
                  <o:lock v:ext="edit" aspectratio="t"/>
                </v:shape>
                <w10:wrap type="none"/>
                <w10:anchorlock/>
              </v:group>
            </w:pict>
          </mc:Fallback>
        </mc:AlternateContent>
      </w:r>
    </w:p>
    <w:p>
      <w:pPr>
        <w:pStyle w:val="7"/>
        <w:spacing w:before="62" w:after="62"/>
        <w:ind w:left="420" w:firstLine="420"/>
      </w:pPr>
    </w:p>
    <w:p>
      <w:pPr>
        <w:pStyle w:val="7"/>
        <w:spacing w:before="62" w:after="62"/>
        <w:ind w:left="422" w:firstLine="422"/>
        <w:rPr>
          <w:rFonts w:ascii="黑体" w:hAnsi="黑体" w:eastAsia="黑体"/>
          <w:b/>
        </w:rPr>
      </w:pPr>
      <w:r>
        <w:rPr>
          <w:rFonts w:ascii="黑体" w:hAnsi="黑体" w:eastAsia="黑体"/>
          <w:b/>
        </w:rPr>
        <w:t xml:space="preserve">版权所有 </w:t>
      </w:r>
      <w:bookmarkStart w:id="1" w:name="OLE_LINK1"/>
      <w:bookmarkStart w:id="2" w:name="OLE_LINK2"/>
      <w:r>
        <w:rPr>
          <w:rFonts w:ascii="Calibri" w:hAnsi="Calibri" w:eastAsia="黑体" w:cs="Calibri"/>
          <w:b/>
        </w:rPr>
        <w:t>©</w:t>
      </w:r>
      <w:bookmarkEnd w:id="1"/>
      <w:bookmarkEnd w:id="2"/>
      <w:r>
        <w:rPr>
          <w:rFonts w:ascii="黑体" w:hAnsi="黑体" w:eastAsia="黑体"/>
          <w:b/>
        </w:rPr>
        <w:t xml:space="preserve"> 越疆科技有限公司2017。 保留一切权利。</w:t>
      </w:r>
    </w:p>
    <w:p>
      <w:pPr>
        <w:pStyle w:val="7"/>
        <w:spacing w:before="62" w:after="62"/>
        <w:ind w:left="420" w:firstLine="420"/>
      </w:pPr>
      <w:r>
        <w:rPr>
          <w:rFonts w:hint="eastAsia"/>
        </w:rPr>
        <w:t>非经本公司书面许可，任何单位和个人不得擅自摘抄、复制本文档内容的部分或全部，并不得以任何形式传播。</w:t>
      </w:r>
    </w:p>
    <w:p>
      <w:pPr>
        <w:pStyle w:val="7"/>
        <w:spacing w:before="62" w:after="62"/>
        <w:ind w:left="420" w:firstLine="420"/>
      </w:pPr>
    </w:p>
    <w:p>
      <w:pPr>
        <w:pStyle w:val="7"/>
        <w:spacing w:before="62" w:after="62"/>
        <w:ind w:left="420" w:firstLine="420"/>
      </w:pPr>
    </w:p>
    <w:p>
      <w:pPr>
        <w:pStyle w:val="7"/>
        <w:spacing w:before="62" w:after="62"/>
        <w:ind w:left="422" w:firstLine="422"/>
        <w:rPr>
          <w:b/>
        </w:rPr>
      </w:pPr>
    </w:p>
    <w:p>
      <w:pPr>
        <w:pStyle w:val="7"/>
        <w:spacing w:before="62" w:after="62"/>
        <w:ind w:left="422" w:firstLine="422"/>
        <w:rPr>
          <w:b/>
        </w:rPr>
      </w:pPr>
    </w:p>
    <w:p>
      <w:pPr>
        <w:pStyle w:val="7"/>
        <w:spacing w:before="62" w:after="62"/>
        <w:ind w:left="422" w:firstLine="422"/>
        <w:rPr>
          <w:rFonts w:ascii="黑体" w:hAnsi="黑体" w:eastAsia="黑体"/>
          <w:b/>
        </w:rPr>
      </w:pPr>
      <w:r>
        <w:rPr>
          <w:rFonts w:ascii="黑体" w:hAnsi="黑体" w:eastAsia="黑体"/>
          <w:b/>
        </w:rPr>
        <w:t>免责申明</w:t>
      </w:r>
    </w:p>
    <w:p>
      <w:pPr>
        <w:pStyle w:val="7"/>
        <w:spacing w:before="62" w:after="62"/>
        <w:ind w:left="420" w:firstLine="420"/>
      </w:pPr>
      <w:r>
        <w:rPr>
          <w:rFonts w:hint="eastAsia"/>
        </w:rPr>
        <w:t>在法律允许的最大范围内，本手册所描述的产品（含其硬件、软件、固件等）均“按照现状”提供，可能存在瑕疵、错误或故障，越疆不提供任何形式的明示或默示保证，包括但不限于适销性、质量满意度、适合特定目的、不侵犯第三方权利等保证；亦不对使用本手册或使用本公司产品导致的任何特殊、附带、偶然或间接的损害进行赔偿。</w:t>
      </w:r>
    </w:p>
    <w:p>
      <w:pPr>
        <w:pStyle w:val="7"/>
        <w:spacing w:before="62" w:after="62"/>
        <w:ind w:left="420" w:firstLine="420"/>
      </w:pPr>
      <w:r>
        <w:rPr>
          <w:rFonts w:hint="eastAsia"/>
        </w:rPr>
        <w:t>在使用本产品前详细阅读本使用手册及网上发布的相关技术文档并了解相关信息，确保在充分了解机器人及其相关知识的前提下使用机械臂。越疆建议您在专业人员的指导下使用本手册。该手册所包含的所有安全方面的信息都不得视为Dobot的保证，即便遵循本手册及相关说明，使用过程中造成的危害或损失依然有可能发生。</w:t>
      </w:r>
    </w:p>
    <w:p>
      <w:pPr>
        <w:pStyle w:val="7"/>
        <w:spacing w:before="62" w:after="62"/>
        <w:ind w:left="420" w:firstLine="420"/>
      </w:pPr>
      <w:r>
        <w:rPr>
          <w:rFonts w:hint="eastAsia"/>
        </w:rPr>
        <w:t>本产品的使用者有责任确保遵循相关国家的切实可行的法律法规，确保在越疆机械臂的使用中不存在任何重大危险。</w:t>
      </w: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pPr>
    </w:p>
    <w:p>
      <w:pPr>
        <w:pStyle w:val="7"/>
        <w:spacing w:before="62" w:after="62"/>
        <w:ind w:left="420" w:firstLine="420" w:firstLineChars="0"/>
        <w:rPr>
          <w:rFonts w:ascii="黑体" w:hAnsi="黑体" w:eastAsia="黑体"/>
          <w:sz w:val="32"/>
          <w:szCs w:val="32"/>
        </w:rPr>
      </w:pPr>
      <w:r>
        <w:rPr>
          <w:rFonts w:ascii="黑体" w:hAnsi="黑体" w:eastAsia="黑体"/>
          <w:sz w:val="32"/>
          <w:szCs w:val="32"/>
        </w:rPr>
        <w:t>越疆科技有限公司</w:t>
      </w:r>
    </w:p>
    <w:p>
      <w:pPr>
        <w:pStyle w:val="7"/>
        <w:spacing w:before="62" w:after="62"/>
        <w:ind w:left="420" w:firstLine="420"/>
        <w:rPr>
          <w:rFonts w:hint="eastAsia"/>
        </w:rPr>
      </w:pPr>
      <w:r>
        <w:t>地址</w:t>
      </w:r>
      <w:r>
        <w:rPr>
          <w:rFonts w:hint="eastAsia"/>
        </w:rPr>
        <w:t>：深圳市南山区桃源街道福光社区留仙大道3370号</w:t>
      </w:r>
    </w:p>
    <w:p>
      <w:pPr>
        <w:pStyle w:val="7"/>
        <w:spacing w:before="62" w:after="62"/>
        <w:ind w:left="1260" w:leftChars="0" w:firstLine="420"/>
      </w:pPr>
      <w:r>
        <w:rPr>
          <w:rFonts w:hint="eastAsia"/>
        </w:rPr>
        <w:t>南山智园崇文园区2号楼1003</w:t>
      </w:r>
    </w:p>
    <w:p>
      <w:pPr>
        <w:pStyle w:val="7"/>
        <w:spacing w:before="62" w:after="62"/>
        <w:ind w:left="420" w:firstLine="420"/>
      </w:pPr>
      <w:r>
        <w:t>网址</w:t>
      </w:r>
      <w:r>
        <w:rPr>
          <w:rFonts w:hint="eastAsia"/>
        </w:rPr>
        <w:t>：</w:t>
      </w:r>
      <w:r>
        <w:fldChar w:fldCharType="begin"/>
      </w:r>
      <w:r>
        <w:instrText xml:space="preserve"> HYPERLINK "http://cn.dobot.cc/" </w:instrText>
      </w:r>
      <w:r>
        <w:fldChar w:fldCharType="separate"/>
      </w:r>
      <w:r>
        <w:rPr>
          <w:rStyle w:val="48"/>
        </w:rPr>
        <w:t>http://cn.dobot.cc/</w:t>
      </w:r>
      <w:r>
        <w:rPr>
          <w:rStyle w:val="48"/>
        </w:rPr>
        <w:fldChar w:fldCharType="end"/>
      </w:r>
    </w:p>
    <w:p>
      <w:pPr>
        <w:pStyle w:val="7"/>
        <w:spacing w:before="62" w:after="62"/>
        <w:ind w:left="420" w:firstLine="420"/>
      </w:pPr>
    </w:p>
    <w:p>
      <w:pPr>
        <w:pStyle w:val="7"/>
        <w:spacing w:before="62" w:after="62"/>
        <w:ind w:left="420" w:firstLine="420"/>
        <w:sectPr>
          <w:headerReference r:id="rId11" w:type="default"/>
          <w:pgSz w:w="11906" w:h="16838"/>
          <w:pgMar w:top="1440" w:right="1797" w:bottom="1440" w:left="1797" w:header="851" w:footer="992" w:gutter="0"/>
          <w:pgNumType w:fmt="lowerRoman"/>
          <w:cols w:space="425" w:num="1"/>
          <w:docGrid w:type="lines" w:linePitch="312" w:charSpace="0"/>
        </w:sectPr>
      </w:pPr>
    </w:p>
    <w:p>
      <w:pPr>
        <w:pStyle w:val="79"/>
      </w:pPr>
      <w:r>
        <w:t>前</w:t>
      </w:r>
      <w:r>
        <w:rPr>
          <w:rFonts w:hint="eastAsia"/>
        </w:rPr>
        <w:t xml:space="preserve"> </w:t>
      </w:r>
      <w:r>
        <w:t xml:space="preserve"> 言</w:t>
      </w:r>
    </w:p>
    <w:p>
      <w:pPr>
        <w:pStyle w:val="7"/>
        <w:spacing w:before="62" w:after="62"/>
        <w:ind w:firstLine="0" w:firstLineChars="0"/>
        <w:rPr>
          <w:b/>
        </w:rPr>
      </w:pPr>
      <w:r>
        <w:rPr>
          <w:rFonts w:hint="eastAsia"/>
          <w:b/>
        </w:rPr>
        <w:t>修订记录</w:t>
      </w:r>
    </w:p>
    <w:tbl>
      <w:tblPr>
        <w:tblStyle w:val="7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ascii="Arial" w:hAnsi="Arial" w:eastAsia="黑体"/>
                <w:b w:val="0"/>
                <w:i w:val="0"/>
                <w:kern w:val="0"/>
                <w:sz w:val="18"/>
                <w:szCs w:val="20"/>
              </w:rPr>
              <w:t>时间</w:t>
            </w:r>
          </w:p>
        </w:tc>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修订记录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90"/>
              <w:spacing w:before="62" w:after="62"/>
              <w:ind w:left="0" w:leftChars="0" w:firstLine="0" w:firstLineChars="0"/>
              <w:rPr>
                <w:rFonts w:hint="default" w:ascii="Times New Roman" w:hAnsi="Times New Roman" w:eastAsia="宋体"/>
                <w:b w:val="0"/>
                <w:i w:val="0"/>
                <w:kern w:val="0"/>
                <w:sz w:val="18"/>
                <w:lang w:val="en-US" w:eastAsia="zh-CN"/>
              </w:rPr>
            </w:pPr>
            <w:r>
              <w:rPr>
                <w:rFonts w:hint="eastAsia" w:ascii="Times New Roman" w:hAnsi="Times New Roman" w:eastAsia="宋体"/>
                <w:b w:val="0"/>
                <w:i w:val="0"/>
                <w:kern w:val="0"/>
                <w:sz w:val="18"/>
                <w:lang w:val="en-US" w:eastAsia="zh-CN"/>
              </w:rPr>
              <w:t>2021/1/7</w:t>
            </w:r>
          </w:p>
        </w:tc>
        <w:tc>
          <w:tcPr>
            <w:tcW w:w="4151" w:type="dxa"/>
            <w:shd w:val="clear" w:color="auto" w:fill="FFFFFF" w:themeFill="background1"/>
          </w:tcPr>
          <w:p>
            <w:pPr>
              <w:pStyle w:val="7"/>
              <w:spacing w:before="62" w:after="62"/>
              <w:ind w:left="420" w:firstLine="0" w:firstLineChars="0"/>
              <w:rPr>
                <w:b w:val="0"/>
                <w:i w:val="0"/>
                <w:kern w:val="0"/>
                <w:sz w:val="18"/>
                <w:szCs w:val="20"/>
              </w:rPr>
            </w:pPr>
            <w:r>
              <w:rPr>
                <w:rFonts w:hint="eastAsia"/>
                <w:b w:val="0"/>
                <w:i w:val="0"/>
                <w:kern w:val="0"/>
                <w:sz w:val="18"/>
                <w:szCs w:val="20"/>
              </w:rPr>
              <w:t>第一次发布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90"/>
              <w:spacing w:before="62" w:after="62"/>
              <w:ind w:left="0" w:leftChars="0" w:firstLine="0" w:firstLineChars="0"/>
              <w:rPr>
                <w:rFonts w:hint="default" w:ascii="Times New Roman" w:hAnsi="Times New Roman" w:eastAsia="宋体"/>
                <w:b w:val="0"/>
                <w:i w:val="0"/>
                <w:kern w:val="0"/>
                <w:sz w:val="18"/>
                <w:lang w:val="en-US" w:eastAsia="zh-CN"/>
              </w:rPr>
            </w:pPr>
            <w:r>
              <w:rPr>
                <w:rFonts w:hint="eastAsia" w:ascii="Times New Roman" w:hAnsi="Times New Roman" w:eastAsia="宋体"/>
                <w:b w:val="0"/>
                <w:i w:val="0"/>
                <w:kern w:val="0"/>
                <w:sz w:val="18"/>
                <w:lang w:val="en-US" w:eastAsia="zh-CN"/>
              </w:rPr>
              <w:t>2021/1/25</w:t>
            </w:r>
          </w:p>
        </w:tc>
        <w:tc>
          <w:tcPr>
            <w:tcW w:w="4151" w:type="dxa"/>
            <w:shd w:val="clear" w:color="auto" w:fill="FFFFFF" w:themeFill="background1"/>
          </w:tcPr>
          <w:p>
            <w:pPr>
              <w:pStyle w:val="7"/>
              <w:spacing w:before="62" w:after="62"/>
              <w:ind w:left="420" w:firstLine="0" w:firstLineChars="0"/>
              <w:rPr>
                <w:rFonts w:hint="default" w:eastAsia="宋体"/>
                <w:b w:val="0"/>
                <w:i w:val="0"/>
                <w:kern w:val="0"/>
                <w:sz w:val="18"/>
                <w:szCs w:val="20"/>
                <w:lang w:val="en-US" w:eastAsia="zh-CN"/>
              </w:rPr>
            </w:pPr>
            <w:r>
              <w:rPr>
                <w:rFonts w:hint="eastAsia"/>
                <w:b w:val="0"/>
                <w:i w:val="0"/>
                <w:kern w:val="0"/>
                <w:sz w:val="18"/>
                <w:szCs w:val="20"/>
                <w:lang w:val="en-US" w:eastAsia="zh-CN"/>
              </w:rPr>
              <w:t>新增17版本的说明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90"/>
              <w:spacing w:before="62" w:after="62"/>
              <w:ind w:left="0" w:leftChars="0" w:firstLine="0" w:firstLineChars="0"/>
              <w:rPr>
                <w:rFonts w:hint="default" w:ascii="Times New Roman" w:hAnsi="Times New Roman" w:eastAsia="宋体"/>
                <w:b w:val="0"/>
                <w:i w:val="0"/>
                <w:kern w:val="0"/>
                <w:sz w:val="18"/>
                <w:lang w:val="en-US" w:eastAsia="zh-CN"/>
              </w:rPr>
            </w:pPr>
            <w:r>
              <w:rPr>
                <w:rFonts w:hint="eastAsia" w:ascii="Times New Roman" w:hAnsi="Times New Roman" w:eastAsia="宋体"/>
                <w:b w:val="0"/>
                <w:i w:val="0"/>
                <w:kern w:val="0"/>
                <w:sz w:val="18"/>
                <w:lang w:val="en-US" w:eastAsia="zh-CN"/>
              </w:rPr>
              <w:t>2021/1/26</w:t>
            </w:r>
          </w:p>
        </w:tc>
        <w:tc>
          <w:tcPr>
            <w:tcW w:w="4151" w:type="dxa"/>
            <w:shd w:val="clear" w:color="auto" w:fill="FFFFFF" w:themeFill="background1"/>
          </w:tcPr>
          <w:p>
            <w:pPr>
              <w:pStyle w:val="7"/>
              <w:spacing w:before="62" w:after="62"/>
              <w:ind w:left="420" w:firstLine="0" w:firstLineChars="0"/>
              <w:rPr>
                <w:rFonts w:hint="default"/>
                <w:b w:val="0"/>
                <w:i w:val="0"/>
                <w:kern w:val="0"/>
                <w:sz w:val="18"/>
                <w:szCs w:val="20"/>
                <w:lang w:val="en-US" w:eastAsia="zh-CN"/>
              </w:rPr>
            </w:pPr>
            <w:r>
              <w:rPr>
                <w:rFonts w:hint="eastAsia"/>
                <w:b w:val="0"/>
                <w:i w:val="0"/>
                <w:kern w:val="0"/>
                <w:sz w:val="18"/>
                <w:szCs w:val="20"/>
                <w:lang w:val="en-US" w:eastAsia="zh-CN"/>
              </w:rPr>
              <w:t>新增常见错误说明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90"/>
              <w:spacing w:before="62" w:after="62"/>
              <w:ind w:left="0" w:leftChars="0" w:firstLine="0" w:firstLineChars="0"/>
              <w:rPr>
                <w:rFonts w:hint="default" w:ascii="Times New Roman" w:hAnsi="Times New Roman" w:eastAsia="宋体"/>
                <w:b w:val="0"/>
                <w:i w:val="0"/>
                <w:kern w:val="0"/>
                <w:sz w:val="18"/>
                <w:lang w:val="en-US" w:eastAsia="zh-CN"/>
              </w:rPr>
            </w:pPr>
            <w:r>
              <w:rPr>
                <w:rFonts w:hint="eastAsia" w:ascii="Times New Roman" w:hAnsi="Times New Roman" w:eastAsia="宋体"/>
                <w:b w:val="0"/>
                <w:i w:val="0"/>
                <w:kern w:val="0"/>
                <w:sz w:val="18"/>
                <w:lang w:val="en-US" w:eastAsia="zh-CN"/>
              </w:rPr>
              <w:t>2021/2/22</w:t>
            </w:r>
          </w:p>
        </w:tc>
        <w:tc>
          <w:tcPr>
            <w:tcW w:w="4151" w:type="dxa"/>
            <w:shd w:val="clear" w:color="auto" w:fill="FFFFFF" w:themeFill="background1"/>
          </w:tcPr>
          <w:p>
            <w:pPr>
              <w:pStyle w:val="7"/>
              <w:spacing w:before="62" w:after="62"/>
              <w:ind w:left="420" w:firstLine="0" w:firstLineChars="0"/>
              <w:rPr>
                <w:rFonts w:hint="default"/>
                <w:b w:val="0"/>
                <w:i w:val="0"/>
                <w:kern w:val="0"/>
                <w:sz w:val="18"/>
                <w:szCs w:val="20"/>
                <w:lang w:val="en-US" w:eastAsia="zh-CN"/>
              </w:rPr>
            </w:pPr>
            <w:r>
              <w:rPr>
                <w:rFonts w:hint="eastAsia"/>
                <w:b w:val="0"/>
                <w:i w:val="0"/>
                <w:kern w:val="0"/>
                <w:sz w:val="18"/>
                <w:szCs w:val="20"/>
                <w:lang w:val="en-US" w:eastAsia="zh-CN"/>
              </w:rPr>
              <w:t>新增部分API说明</w:t>
            </w:r>
          </w:p>
        </w:tc>
      </w:tr>
    </w:tbl>
    <w:p>
      <w:pPr>
        <w:pStyle w:val="7"/>
        <w:spacing w:before="62" w:after="62"/>
        <w:ind w:left="420" w:firstLine="0" w:firstLineChars="0"/>
        <w:rPr>
          <w:b/>
        </w:rPr>
      </w:pPr>
    </w:p>
    <w:p>
      <w:pPr>
        <w:pStyle w:val="7"/>
        <w:spacing w:before="62" w:after="62"/>
        <w:ind w:firstLine="0" w:firstLineChars="0"/>
        <w:rPr>
          <w:b/>
        </w:rPr>
      </w:pPr>
      <w:r>
        <w:rPr>
          <w:rFonts w:hint="eastAsia"/>
          <w:b/>
        </w:rPr>
        <w:t>符号约定</w:t>
      </w:r>
    </w:p>
    <w:p>
      <w:pPr>
        <w:pStyle w:val="7"/>
        <w:spacing w:before="62" w:after="62"/>
        <w:ind w:firstLine="420"/>
      </w:pPr>
      <w:r>
        <w:rPr>
          <w:rFonts w:hint="eastAsia"/>
        </w:rPr>
        <w:t>在本手册中可能出现下列标志，它们所代表的含义如下。</w:t>
      </w:r>
    </w:p>
    <w:tbl>
      <w:tblPr>
        <w:tblStyle w:val="7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51"/>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符号</w:t>
            </w:r>
          </w:p>
        </w:tc>
        <w:tc>
          <w:tcPr>
            <w:tcW w:w="4151" w:type="dxa"/>
            <w:tcBorders>
              <w:bottom w:val="single" w:color="auto" w:sz="4" w:space="0"/>
            </w:tcBorders>
            <w:shd w:val="clear" w:color="auto" w:fill="E7E6E6" w:themeFill="background2"/>
          </w:tcPr>
          <w:p>
            <w:pPr>
              <w:pStyle w:val="7"/>
              <w:spacing w:before="62" w:after="62"/>
              <w:ind w:left="420" w:firstLine="0" w:firstLineChars="0"/>
              <w:rPr>
                <w:rFonts w:ascii="Arial" w:hAnsi="Arial" w:eastAsia="黑体"/>
                <w:b w:val="0"/>
                <w:i w:val="0"/>
                <w:kern w:val="0"/>
                <w:sz w:val="18"/>
                <w:szCs w:val="20"/>
              </w:rPr>
            </w:pPr>
            <w:r>
              <w:rPr>
                <w:rFonts w:hint="eastAsia" w:ascii="Arial" w:hAnsi="Arial" w:eastAsia="黑体"/>
                <w:b w:val="0"/>
                <w:i w:val="0"/>
                <w:kern w:val="0"/>
                <w:sz w:val="18"/>
                <w:szCs w:val="20"/>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90"/>
              <w:spacing w:before="62" w:after="62"/>
              <w:ind w:left="0"/>
              <w:rPr>
                <w:b w:val="0"/>
                <w:i w:val="0"/>
                <w:kern w:val="0"/>
                <w:sz w:val="18"/>
                <w:szCs w:val="18"/>
              </w:rPr>
            </w:pPr>
            <w:r>
              <w:rPr>
                <w:rFonts w:hint="eastAsia" w:ascii="黑体" w:hAnsi="黑体"/>
                <w:b w:val="0"/>
                <w:i w:val="0"/>
                <w:kern w:val="0"/>
                <w:sz w:val="18"/>
                <w:szCs w:val="18"/>
              </w:rPr>
              <w:drawing>
                <wp:inline distT="0" distB="0" distL="0" distR="0">
                  <wp:extent cx="259080" cy="224155"/>
                  <wp:effectExtent l="0" t="0" r="7620"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b w:val="0"/>
                <w:i w:val="0"/>
                <w:kern w:val="0"/>
                <w:sz w:val="18"/>
                <w:szCs w:val="18"/>
              </w:rPr>
              <w:t>危险</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表示有高度潜在危险，如果不能避免，会导致人员死亡或严重伤害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90"/>
              <w:spacing w:before="62" w:after="62"/>
              <w:ind w:left="0"/>
              <w:rPr>
                <w:b w:val="0"/>
                <w:i w:val="0"/>
                <w:kern w:val="0"/>
                <w:sz w:val="18"/>
                <w:szCs w:val="18"/>
              </w:rPr>
            </w:pPr>
            <w:r>
              <w:rPr>
                <w:rFonts w:hint="eastAsia" w:ascii="黑体" w:hAnsi="黑体"/>
                <w:b w:val="0"/>
                <w:i w:val="0"/>
                <w:kern w:val="0"/>
                <w:sz w:val="18"/>
                <w:szCs w:val="18"/>
              </w:rPr>
              <w:drawing>
                <wp:inline distT="0" distB="0" distL="0" distR="0">
                  <wp:extent cx="259080" cy="224155"/>
                  <wp:effectExtent l="0" t="0" r="7620" b="444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ascii="黑体" w:hAnsi="黑体"/>
                <w:b w:val="0"/>
                <w:i w:val="0"/>
                <w:kern w:val="0"/>
                <w:sz w:val="18"/>
                <w:szCs w:val="18"/>
              </w:rPr>
              <w:t>警告</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表示有中度或低度潜在危害，如果不能避免，可能导致人员轻微伤害、机械臂毁坏等情况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90"/>
              <w:spacing w:before="62" w:after="62"/>
              <w:ind w:left="0"/>
              <w:rPr>
                <w:b w:val="0"/>
                <w:i w:val="0"/>
                <w:kern w:val="0"/>
                <w:sz w:val="18"/>
                <w:szCs w:val="18"/>
              </w:rPr>
            </w:pPr>
            <w:bookmarkStart w:id="3" w:name="OLE_LINK4"/>
            <w:bookmarkStart w:id="4" w:name="OLE_LINK3"/>
            <w:r>
              <w:rPr>
                <w:rFonts w:hint="eastAsia" w:ascii="黑体" w:hAnsi="黑体"/>
                <w:b w:val="0"/>
                <w:i w:val="0"/>
                <w:kern w:val="0"/>
                <w:sz w:val="18"/>
                <w:szCs w:val="18"/>
              </w:rPr>
              <w:drawing>
                <wp:inline distT="0" distB="0" distL="0" distR="0">
                  <wp:extent cx="259080" cy="224155"/>
                  <wp:effectExtent l="0" t="0" r="7620" b="444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9080" cy="224155"/>
                          </a:xfrm>
                          <a:prstGeom prst="rect">
                            <a:avLst/>
                          </a:prstGeom>
                          <a:noFill/>
                          <a:ln>
                            <a:noFill/>
                          </a:ln>
                        </pic:spPr>
                      </pic:pic>
                    </a:graphicData>
                  </a:graphic>
                </wp:inline>
              </w:drawing>
            </w:r>
            <w:r>
              <w:rPr>
                <w:rFonts w:hint="eastAsia" w:ascii="黑体" w:hAnsi="黑体"/>
                <w:b w:val="0"/>
                <w:i w:val="0"/>
                <w:kern w:val="0"/>
                <w:sz w:val="18"/>
                <w:szCs w:val="18"/>
              </w:rPr>
              <w:t>注意</w:t>
            </w:r>
            <w:bookmarkEnd w:id="3"/>
            <w:bookmarkEnd w:id="4"/>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表示有潜在风险，如果忽视这些文本，可能导致机械臂损坏、数据丢失或不可预知的结果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tcW w:w="4151" w:type="dxa"/>
            <w:shd w:val="clear" w:color="auto" w:fill="FFFFFF" w:themeFill="background1"/>
          </w:tcPr>
          <w:p>
            <w:pPr>
              <w:pStyle w:val="7"/>
              <w:spacing w:before="62" w:after="62"/>
              <w:ind w:firstLine="0" w:firstLineChars="0"/>
              <w:rPr>
                <w:b w:val="0"/>
                <w:i w:val="0"/>
                <w:kern w:val="0"/>
                <w:sz w:val="18"/>
                <w:szCs w:val="18"/>
              </w:rPr>
            </w:pPr>
            <w:r>
              <w:rPr>
                <w:rFonts w:hint="eastAsia"/>
                <w:b w:val="0"/>
                <w:i w:val="0"/>
                <w:kern w:val="0"/>
                <w:sz w:val="18"/>
                <w:szCs w:val="18"/>
              </w:rPr>
              <w:sym w:font="Wingdings" w:char="F026"/>
            </w:r>
            <w:r>
              <w:rPr>
                <w:rFonts w:hint="eastAsia" w:ascii="黑体" w:hAnsi="黑体" w:eastAsia="黑体" w:cstheme="majorBidi"/>
                <w:b w:val="0"/>
                <w:i w:val="0"/>
                <w:kern w:val="0"/>
                <w:sz w:val="18"/>
                <w:szCs w:val="18"/>
              </w:rPr>
              <w:t>说明</w:t>
            </w:r>
          </w:p>
        </w:tc>
        <w:tc>
          <w:tcPr>
            <w:tcW w:w="4151" w:type="dxa"/>
            <w:shd w:val="clear" w:color="auto" w:fill="FFFFFF" w:themeFill="background1"/>
          </w:tcPr>
          <w:p>
            <w:pPr>
              <w:pStyle w:val="7"/>
              <w:spacing w:before="62" w:after="62"/>
              <w:ind w:left="420" w:firstLine="0" w:firstLineChars="0"/>
              <w:rPr>
                <w:b w:val="0"/>
                <w:i w:val="0"/>
                <w:kern w:val="0"/>
                <w:sz w:val="18"/>
                <w:szCs w:val="18"/>
              </w:rPr>
            </w:pPr>
            <w:r>
              <w:rPr>
                <w:rFonts w:hint="eastAsia"/>
                <w:b w:val="0"/>
                <w:i w:val="0"/>
                <w:kern w:val="0"/>
                <w:sz w:val="18"/>
                <w:szCs w:val="18"/>
              </w:rPr>
              <w:t>表示是正文的附加信息，是对正文的强调和补充</w:t>
            </w:r>
          </w:p>
        </w:tc>
      </w:tr>
    </w:tbl>
    <w:p>
      <w:pPr>
        <w:pStyle w:val="7"/>
        <w:spacing w:before="62" w:after="62"/>
        <w:ind w:left="420" w:firstLine="420"/>
        <w:sectPr>
          <w:headerReference r:id="rId12" w:type="default"/>
          <w:pgSz w:w="11906" w:h="16838"/>
          <w:pgMar w:top="1440" w:right="1797" w:bottom="1440" w:left="1797" w:header="851" w:footer="992" w:gutter="0"/>
          <w:pgNumType w:fmt="lowerRoman"/>
          <w:cols w:space="425" w:num="1"/>
          <w:docGrid w:type="lines" w:linePitch="312" w:charSpace="0"/>
        </w:sectPr>
      </w:pPr>
    </w:p>
    <w:p>
      <w:pPr>
        <w:pStyle w:val="79"/>
      </w:pPr>
      <w:r>
        <w:t>目</w:t>
      </w:r>
      <w:r>
        <w:rPr>
          <w:rFonts w:hint="eastAsia"/>
        </w:rPr>
        <w:t xml:space="preserve">  </w:t>
      </w:r>
      <w:r>
        <w:t>录</w:t>
      </w:r>
    </w:p>
    <w:p>
      <w:pPr>
        <w:pStyle w:val="29"/>
        <w:tabs>
          <w:tab w:val="right" w:leader="dot" w:pos="8312"/>
        </w:tabs>
      </w:pPr>
      <w:r>
        <w:rPr>
          <w:b w:val="0"/>
        </w:rPr>
        <w:fldChar w:fldCharType="begin"/>
      </w:r>
      <w:r>
        <w:rPr>
          <w:b w:val="0"/>
        </w:rPr>
        <w:instrText xml:space="preserve"> TOC \o "1-3" \h \z \u </w:instrText>
      </w:r>
      <w:r>
        <w:rPr>
          <w:b w:val="0"/>
        </w:rPr>
        <w:fldChar w:fldCharType="separate"/>
      </w:r>
      <w:r>
        <w:fldChar w:fldCharType="begin"/>
      </w:r>
      <w:r>
        <w:instrText xml:space="preserve"> HYPERLINK \l _Toc27938 </w:instrText>
      </w:r>
      <w:r>
        <w:fldChar w:fldCharType="separate"/>
      </w:r>
      <w:r>
        <w:rPr>
          <w:rFonts w:hint="eastAsia" w:ascii="Times New Roman" w:hAnsi="Times New Roman"/>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 </w:t>
      </w:r>
      <w:r>
        <w:t>基于LabVIEW的Demo</w:t>
      </w:r>
      <w:r>
        <w:tab/>
      </w:r>
      <w:r>
        <w:fldChar w:fldCharType="begin"/>
      </w:r>
      <w:r>
        <w:instrText xml:space="preserve"> PAGEREF _Toc27938 </w:instrText>
      </w:r>
      <w:r>
        <w:fldChar w:fldCharType="separate"/>
      </w:r>
      <w:r>
        <w:t>1</w:t>
      </w:r>
      <w:r>
        <w:fldChar w:fldCharType="end"/>
      </w:r>
      <w:r>
        <w:fldChar w:fldCharType="end"/>
      </w:r>
    </w:p>
    <w:p>
      <w:pPr>
        <w:pStyle w:val="33"/>
        <w:tabs>
          <w:tab w:val="right" w:leader="dot" w:pos="8312"/>
          <w:tab w:val="clear" w:pos="420"/>
          <w:tab w:val="clear" w:pos="851"/>
          <w:tab w:val="clear" w:pos="8302"/>
        </w:tabs>
      </w:pPr>
      <w:r>
        <w:rPr>
          <w:rFonts w:eastAsia="黑体" w:cstheme="majorBidi"/>
          <w:kern w:val="44"/>
          <w:szCs w:val="20"/>
        </w:rPr>
        <w:fldChar w:fldCharType="begin"/>
      </w:r>
      <w:r>
        <w:rPr>
          <w:rFonts w:eastAsia="黑体" w:cstheme="majorBidi"/>
          <w:kern w:val="44"/>
          <w:szCs w:val="20"/>
        </w:rPr>
        <w:instrText xml:space="preserve"> HYPERLINK \l _Toc10735 </w:instrText>
      </w:r>
      <w:r>
        <w:rPr>
          <w:rFonts w:eastAsia="黑体" w:cstheme="majorBidi"/>
          <w:kern w:val="44"/>
          <w:szCs w:val="20"/>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1.1 </w:t>
      </w:r>
      <w:r>
        <w:rPr>
          <w:rFonts w:hint="eastAsia"/>
        </w:rPr>
        <w:t>环境搭建</w:t>
      </w:r>
      <w:r>
        <w:tab/>
      </w:r>
      <w:r>
        <w:fldChar w:fldCharType="begin"/>
      </w:r>
      <w:r>
        <w:instrText xml:space="preserve"> PAGEREF _Toc10735 </w:instrText>
      </w:r>
      <w:r>
        <w:fldChar w:fldCharType="separate"/>
      </w:r>
      <w:r>
        <w:t>1</w:t>
      </w:r>
      <w:r>
        <w:fldChar w:fldCharType="end"/>
      </w:r>
      <w:r>
        <w:rPr>
          <w:rFonts w:eastAsia="黑体" w:cstheme="majorBidi"/>
          <w:kern w:val="44"/>
          <w:szCs w:val="20"/>
        </w:rPr>
        <w:fldChar w:fldCharType="end"/>
      </w:r>
    </w:p>
    <w:p>
      <w:pPr>
        <w:pStyle w:val="33"/>
        <w:tabs>
          <w:tab w:val="right" w:leader="dot" w:pos="8312"/>
          <w:tab w:val="clear" w:pos="420"/>
          <w:tab w:val="clear" w:pos="851"/>
          <w:tab w:val="clear" w:pos="8302"/>
        </w:tabs>
      </w:pPr>
      <w:r>
        <w:rPr>
          <w:rFonts w:eastAsia="黑体" w:cstheme="majorBidi"/>
          <w:kern w:val="44"/>
          <w:szCs w:val="20"/>
        </w:rPr>
        <w:fldChar w:fldCharType="begin"/>
      </w:r>
      <w:r>
        <w:rPr>
          <w:rFonts w:eastAsia="黑体" w:cstheme="majorBidi"/>
          <w:kern w:val="44"/>
          <w:szCs w:val="20"/>
        </w:rPr>
        <w:instrText xml:space="preserve"> HYPERLINK \l _Toc21438 </w:instrText>
      </w:r>
      <w:r>
        <w:rPr>
          <w:rFonts w:eastAsia="黑体" w:cstheme="majorBidi"/>
          <w:kern w:val="44"/>
          <w:szCs w:val="20"/>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 </w:t>
      </w:r>
      <w:r>
        <w:t>LabVIEW Demo说明</w:t>
      </w:r>
      <w:r>
        <w:tab/>
      </w:r>
      <w:r>
        <w:fldChar w:fldCharType="begin"/>
      </w:r>
      <w:r>
        <w:instrText xml:space="preserve"> PAGEREF _Toc21438 </w:instrText>
      </w:r>
      <w:r>
        <w:fldChar w:fldCharType="separate"/>
      </w:r>
      <w:r>
        <w:t>4</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_Toc1502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1.2.1 </w:t>
      </w:r>
      <w:r>
        <w:rPr>
          <w:rFonts w:hint="eastAsia"/>
        </w:rPr>
        <w:t>工程说明</w:t>
      </w:r>
      <w:r>
        <w:tab/>
      </w:r>
      <w:r>
        <w:fldChar w:fldCharType="begin"/>
      </w:r>
      <w:r>
        <w:instrText xml:space="preserve"> PAGEREF _Toc1502 </w:instrText>
      </w:r>
      <w:r>
        <w:fldChar w:fldCharType="separate"/>
      </w:r>
      <w:r>
        <w:t>4</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_Toc12358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1.2.2 </w:t>
      </w:r>
      <w:r>
        <w:rPr>
          <w:rFonts w:hint="eastAsia"/>
        </w:rPr>
        <w:t>程序框图说明</w:t>
      </w:r>
      <w:r>
        <w:tab/>
      </w:r>
      <w:r>
        <w:fldChar w:fldCharType="begin"/>
      </w:r>
      <w:r>
        <w:instrText xml:space="preserve"> PAGEREF _Toc12358 </w:instrText>
      </w:r>
      <w:r>
        <w:fldChar w:fldCharType="separate"/>
      </w:r>
      <w:r>
        <w:t>5</w:t>
      </w:r>
      <w:r>
        <w:fldChar w:fldCharType="end"/>
      </w:r>
      <w:r>
        <w:rPr>
          <w:rFonts w:eastAsia="黑体" w:cstheme="majorBidi"/>
          <w:kern w:val="44"/>
          <w:szCs w:val="20"/>
        </w:rPr>
        <w:fldChar w:fldCharType="end"/>
      </w:r>
    </w:p>
    <w:p>
      <w:pPr>
        <w:pStyle w:val="33"/>
        <w:tabs>
          <w:tab w:val="right" w:leader="dot" w:pos="8312"/>
          <w:tab w:val="clear" w:pos="420"/>
          <w:tab w:val="clear" w:pos="851"/>
          <w:tab w:val="clear" w:pos="8302"/>
        </w:tabs>
      </w:pPr>
      <w:r>
        <w:rPr>
          <w:rFonts w:eastAsia="黑体" w:cstheme="majorBidi"/>
          <w:kern w:val="44"/>
          <w:szCs w:val="20"/>
        </w:rPr>
        <w:fldChar w:fldCharType="begin"/>
      </w:r>
      <w:r>
        <w:rPr>
          <w:rFonts w:eastAsia="黑体" w:cstheme="majorBidi"/>
          <w:kern w:val="44"/>
          <w:szCs w:val="20"/>
        </w:rPr>
        <w:instrText xml:space="preserve"> HYPERLINK \l _Toc16485 </w:instrText>
      </w:r>
      <w:r>
        <w:rPr>
          <w:rFonts w:eastAsia="黑体" w:cstheme="majorBidi"/>
          <w:kern w:val="44"/>
          <w:szCs w:val="20"/>
        </w:rPr>
        <w:fldChar w:fldCharType="separate"/>
      </w:r>
      <w:r>
        <w:rPr>
          <w:rFonts w:hint="eastAsia" w:eastAsia="黑体"/>
          <w:bCs w:val="0"/>
          <w:i w:val="0"/>
          <w:iCs w:val="0"/>
          <w:caps w:val="0"/>
          <w:smallCaps w:val="0"/>
          <w:strike w:val="0"/>
          <w:dstrike w:val="0"/>
          <w:outline w:val="0"/>
          <w:shadow w:val="0"/>
          <w:emboss w:val="0"/>
          <w:imprint w:val="0"/>
          <w:vanish w:val="0"/>
          <w:spacing w:val="0"/>
          <w:position w:val="0"/>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 </w:t>
      </w:r>
      <w:r>
        <w:rPr>
          <w:rFonts w:hint="eastAsia"/>
          <w:lang w:val="en-US" w:eastAsia="zh-CN"/>
        </w:rPr>
        <w:t>常见错误</w:t>
      </w:r>
      <w:r>
        <w:t>说明</w:t>
      </w:r>
      <w:r>
        <w:tab/>
      </w:r>
      <w:r>
        <w:fldChar w:fldCharType="begin"/>
      </w:r>
      <w:r>
        <w:instrText xml:space="preserve"> PAGEREF _Toc16485 </w:instrText>
      </w:r>
      <w:r>
        <w:fldChar w:fldCharType="separate"/>
      </w:r>
      <w:r>
        <w:t>7</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_Toc11509 </w:instrText>
      </w:r>
      <w:r>
        <w:rPr>
          <w:rFonts w:eastAsia="黑体" w:cstheme="majorBidi"/>
          <w:kern w:val="44"/>
          <w:szCs w:val="20"/>
        </w:rPr>
        <w:fldChar w:fldCharType="separate"/>
      </w:r>
      <w:r>
        <w:rPr>
          <w:rFonts w:hint="default"/>
          <w:bCs w:val="0"/>
          <w:i w:val="0"/>
          <w:iCs w:val="0"/>
          <w:caps w:val="0"/>
          <w:smallCaps w:val="0"/>
          <w:strike w:val="0"/>
          <w:dstrike w:val="0"/>
          <w:outline w:val="0"/>
          <w:shadow w:val="0"/>
          <w:emboss w:val="0"/>
          <w:imprint w:val="0"/>
          <w:vanish w:val="0"/>
          <w:spacing w:val="0"/>
          <w:position w:val="0"/>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1.3.1 </w:t>
      </w:r>
      <w:r>
        <w:rPr>
          <w:rFonts w:hint="eastAsia"/>
          <w:lang w:val="en-US" w:eastAsia="zh-CN"/>
        </w:rPr>
        <w:t>TCP连接错误</w:t>
      </w:r>
      <w:r>
        <w:tab/>
      </w:r>
      <w:r>
        <w:fldChar w:fldCharType="begin"/>
      </w:r>
      <w:r>
        <w:instrText xml:space="preserve"> PAGEREF _Toc11509 </w:instrText>
      </w:r>
      <w:r>
        <w:fldChar w:fldCharType="separate"/>
      </w:r>
      <w:r>
        <w:t>7</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_Toc28587 </w:instrText>
      </w:r>
      <w:r>
        <w:rPr>
          <w:rFonts w:eastAsia="黑体" w:cstheme="majorBidi"/>
          <w:kern w:val="44"/>
          <w:szCs w:val="20"/>
        </w:rPr>
        <w:fldChar w:fldCharType="separate"/>
      </w:r>
      <w:r>
        <w:rPr>
          <w:rFonts w:hint="default"/>
          <w:bCs w:val="0"/>
          <w:i w:val="0"/>
          <w:iCs w:val="0"/>
          <w:caps w:val="0"/>
          <w:smallCaps w:val="0"/>
          <w:strike w:val="0"/>
          <w:dstrike w:val="0"/>
          <w:outline w:val="0"/>
          <w:shadow w:val="0"/>
          <w:emboss w:val="0"/>
          <w:imprint w:val="0"/>
          <w:vanish w:val="0"/>
          <w:spacing w:val="0"/>
          <w:position w:val="0"/>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1.3.2 </w:t>
      </w:r>
      <w:r>
        <w:rPr>
          <w:rFonts w:hint="eastAsia"/>
          <w:lang w:val="en-US" w:eastAsia="zh-CN"/>
        </w:rPr>
        <w:t>安装报错</w:t>
      </w:r>
      <w:r>
        <w:tab/>
      </w:r>
      <w:r>
        <w:fldChar w:fldCharType="begin"/>
      </w:r>
      <w:r>
        <w:instrText xml:space="preserve"> PAGEREF _Toc28587 </w:instrText>
      </w:r>
      <w:r>
        <w:fldChar w:fldCharType="separate"/>
      </w:r>
      <w:r>
        <w:t>8</w:t>
      </w:r>
      <w:r>
        <w:fldChar w:fldCharType="end"/>
      </w:r>
      <w:r>
        <w:rPr>
          <w:rFonts w:eastAsia="黑体" w:cstheme="majorBidi"/>
          <w:kern w:val="44"/>
          <w:szCs w:val="20"/>
        </w:rPr>
        <w:fldChar w:fldCharType="end"/>
      </w:r>
    </w:p>
    <w:p>
      <w:pPr>
        <w:pStyle w:val="33"/>
        <w:tabs>
          <w:tab w:val="right" w:leader="dot" w:pos="8312"/>
          <w:tab w:val="clear" w:pos="420"/>
          <w:tab w:val="clear" w:pos="851"/>
          <w:tab w:val="clear" w:pos="8302"/>
        </w:tabs>
      </w:pPr>
      <w:r>
        <w:rPr>
          <w:rFonts w:eastAsia="黑体" w:cstheme="majorBidi"/>
          <w:kern w:val="44"/>
          <w:szCs w:val="20"/>
        </w:rPr>
        <w:fldChar w:fldCharType="begin"/>
      </w:r>
      <w:r>
        <w:rPr>
          <w:rFonts w:eastAsia="黑体" w:cstheme="majorBidi"/>
          <w:kern w:val="44"/>
          <w:szCs w:val="20"/>
        </w:rPr>
        <w:instrText xml:space="preserve"> HYPERLINK \l _Toc12486 </w:instrText>
      </w:r>
      <w:r>
        <w:rPr>
          <w:rFonts w:eastAsia="黑体" w:cstheme="majorBidi"/>
          <w:kern w:val="44"/>
          <w:szCs w:val="20"/>
        </w:rPr>
        <w:fldChar w:fldCharType="separate"/>
      </w:r>
      <w:r>
        <w:rPr>
          <w:rFonts w:hint="eastAsia" w:eastAsia="黑体"/>
          <w:bCs w:val="0"/>
          <w:i w:val="0"/>
          <w:iCs w:val="0"/>
          <w:caps w:val="0"/>
          <w:smallCaps w:val="0"/>
          <w:strike w:val="0"/>
          <w:dstrike w:val="0"/>
          <w:outline w:val="0"/>
          <w:shadow w:val="0"/>
          <w:emboss w:val="0"/>
          <w:imprint w:val="0"/>
          <w:vanish w:val="0"/>
          <w:spacing w:val="0"/>
          <w:position w:val="0"/>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 </w:t>
      </w:r>
      <w:r>
        <w:rPr>
          <w:rFonts w:hint="eastAsia"/>
          <w:lang w:val="en-US" w:eastAsia="zh-CN"/>
        </w:rPr>
        <w:t>部分API使用说明</w:t>
      </w:r>
      <w:r>
        <w:tab/>
      </w:r>
      <w:r>
        <w:fldChar w:fldCharType="begin"/>
      </w:r>
      <w:r>
        <w:instrText xml:space="preserve"> PAGEREF _Toc12486 </w:instrText>
      </w:r>
      <w:r>
        <w:fldChar w:fldCharType="separate"/>
      </w:r>
      <w:r>
        <w:t>8</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_Toc10858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1.4.1 </w:t>
      </w:r>
      <w:r>
        <w:t xml:space="preserve">Get </w:t>
      </w:r>
      <w:r>
        <w:rPr>
          <w:rFonts w:hint="eastAsia"/>
        </w:rPr>
        <w:t>PTP</w:t>
      </w:r>
      <w:r>
        <w:t>J</w:t>
      </w:r>
      <w:r>
        <w:rPr>
          <w:rFonts w:hint="eastAsia"/>
          <w:lang w:val="en-US" w:eastAsia="zh-CN"/>
        </w:rPr>
        <w:t>ump</w:t>
      </w:r>
      <w:r>
        <w:t>Params</w:t>
      </w:r>
      <w:r>
        <w:tab/>
      </w:r>
      <w:r>
        <w:fldChar w:fldCharType="begin"/>
      </w:r>
      <w:r>
        <w:instrText xml:space="preserve"> PAGEREF _Toc10858 </w:instrText>
      </w:r>
      <w:r>
        <w:fldChar w:fldCharType="separate"/>
      </w:r>
      <w:r>
        <w:t>9</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_Toc15504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1.4.2 </w:t>
      </w:r>
      <w:r>
        <w:t>设置和获取</w:t>
      </w:r>
      <w:r>
        <w:rPr>
          <w:rFonts w:hint="eastAsia"/>
        </w:rPr>
        <w:t>关节</w:t>
      </w:r>
      <w:r>
        <w:t>点位参数</w:t>
      </w:r>
      <w:r>
        <w:rPr>
          <w:rFonts w:hint="eastAsia"/>
        </w:rPr>
        <w:t>（Set</w:t>
      </w:r>
      <w:r>
        <w:t xml:space="preserve">/Get </w:t>
      </w:r>
      <w:r>
        <w:rPr>
          <w:rFonts w:hint="eastAsia"/>
        </w:rPr>
        <w:t>PTP</w:t>
      </w:r>
      <w:r>
        <w:t>JointParams</w:t>
      </w:r>
      <w:r>
        <w:rPr>
          <w:rFonts w:hint="eastAsia"/>
        </w:rPr>
        <w:t>）</w:t>
      </w:r>
      <w:r>
        <w:tab/>
      </w:r>
      <w:r>
        <w:fldChar w:fldCharType="begin"/>
      </w:r>
      <w:r>
        <w:instrText xml:space="preserve"> PAGEREF _Toc15504 </w:instrText>
      </w:r>
      <w:r>
        <w:fldChar w:fldCharType="separate"/>
      </w:r>
      <w:r>
        <w:t>9</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_Toc10010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1.4.3 </w:t>
      </w:r>
      <w:r>
        <w:t>设置</w:t>
      </w:r>
      <w:r>
        <w:rPr>
          <w:rFonts w:hint="eastAsia"/>
        </w:rPr>
        <w:t>和</w:t>
      </w:r>
      <w:r>
        <w:t>获取坐标轴点位</w:t>
      </w:r>
      <w:r>
        <w:rPr>
          <w:rFonts w:hint="eastAsia"/>
        </w:rPr>
        <w:t>参数（S</w:t>
      </w:r>
      <w:r>
        <w:t>et/Get PTPCoordinateParams</w:t>
      </w:r>
      <w:r>
        <w:rPr>
          <w:rFonts w:hint="eastAsia"/>
        </w:rPr>
        <w:t>）</w:t>
      </w:r>
      <w:r>
        <w:tab/>
      </w:r>
      <w:r>
        <w:fldChar w:fldCharType="begin"/>
      </w:r>
      <w:r>
        <w:instrText xml:space="preserve"> PAGEREF _Toc10010 </w:instrText>
      </w:r>
      <w:r>
        <w:fldChar w:fldCharType="separate"/>
      </w:r>
      <w:r>
        <w:t>9</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_Toc27131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1.4.4 </w:t>
      </w:r>
      <w:r>
        <w:t>设置和获取关节坐标系</w:t>
      </w:r>
      <w:r>
        <w:rPr>
          <w:rFonts w:hint="eastAsia"/>
        </w:rPr>
        <w:t>点动</w:t>
      </w:r>
      <w:r>
        <w:t>参数（Set</w:t>
      </w:r>
      <w:r>
        <w:rPr>
          <w:rFonts w:hint="eastAsia"/>
        </w:rPr>
        <w:t xml:space="preserve">/Get </w:t>
      </w:r>
      <w:r>
        <w:t>JOGJointParams）</w:t>
      </w:r>
      <w:r>
        <w:tab/>
      </w:r>
      <w:r>
        <w:fldChar w:fldCharType="begin"/>
      </w:r>
      <w:r>
        <w:instrText xml:space="preserve"> PAGEREF _Toc27131 </w:instrText>
      </w:r>
      <w:r>
        <w:fldChar w:fldCharType="separate"/>
      </w:r>
      <w:r>
        <w:t>10</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_Toc10632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1.4.5 </w:t>
      </w:r>
      <w:r>
        <w:rPr>
          <w:rFonts w:hint="eastAsia"/>
        </w:rPr>
        <w:t>设置和获取笛卡尔坐标系点动参数（Set/Get JOGCoordinateParams）</w:t>
      </w:r>
      <w:r>
        <w:tab/>
      </w:r>
      <w:r>
        <w:fldChar w:fldCharType="begin"/>
      </w:r>
      <w:r>
        <w:instrText xml:space="preserve"> PAGEREF _Toc10632 </w:instrText>
      </w:r>
      <w:r>
        <w:fldChar w:fldCharType="separate"/>
      </w:r>
      <w:r>
        <w:t>10</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_Toc25411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1.4.6 </w:t>
      </w:r>
      <w:r>
        <w:rPr>
          <w:rFonts w:hint="eastAsia"/>
        </w:rPr>
        <w:t>设置</w:t>
      </w:r>
      <w:r>
        <w:rPr>
          <w:rFonts w:hint="eastAsia"/>
          <w:lang w:val="en-US" w:eastAsia="zh-CN"/>
        </w:rPr>
        <w:t>手臂方向</w:t>
      </w:r>
      <w:r>
        <w:rPr>
          <w:rFonts w:hint="eastAsia"/>
        </w:rPr>
        <w:t>（SetArmOrientation）</w:t>
      </w:r>
      <w:r>
        <w:tab/>
      </w:r>
      <w:r>
        <w:fldChar w:fldCharType="begin"/>
      </w:r>
      <w:r>
        <w:instrText xml:space="preserve"> PAGEREF _Toc25411 </w:instrText>
      </w:r>
      <w:r>
        <w:fldChar w:fldCharType="separate"/>
      </w:r>
      <w:r>
        <w:t>11</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_Toc23068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1.4.7 </w:t>
      </w:r>
      <w:r>
        <w:rPr>
          <w:rFonts w:hint="eastAsia"/>
        </w:rPr>
        <w:t>获取实时位姿（GetPose）</w:t>
      </w:r>
      <w:r>
        <w:tab/>
      </w:r>
      <w:r>
        <w:fldChar w:fldCharType="begin"/>
      </w:r>
      <w:r>
        <w:instrText xml:space="preserve"> PAGEREF _Toc23068 </w:instrText>
      </w:r>
      <w:r>
        <w:fldChar w:fldCharType="separate"/>
      </w:r>
      <w:r>
        <w:t>11</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_Toc8671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1.4.8 </w:t>
      </w:r>
      <w:r>
        <w:rPr>
          <w:rFonts w:hint="eastAsia"/>
        </w:rPr>
        <w:t>校准机械臂（ResetPose）</w:t>
      </w:r>
      <w:r>
        <w:tab/>
      </w:r>
      <w:r>
        <w:fldChar w:fldCharType="begin"/>
      </w:r>
      <w:r>
        <w:instrText xml:space="preserve"> PAGEREF _Toc8671 </w:instrText>
      </w:r>
      <w:r>
        <w:fldChar w:fldCharType="separate"/>
      </w:r>
      <w:r>
        <w:t>11</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_Toc15453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1.4.9 </w:t>
      </w:r>
      <w:r>
        <w:rPr>
          <w:rFonts w:hint="eastAsia"/>
        </w:rPr>
        <w:t>获取报警状态（GetAlarmsState）</w:t>
      </w:r>
      <w:r>
        <w:tab/>
      </w:r>
      <w:r>
        <w:fldChar w:fldCharType="begin"/>
      </w:r>
      <w:r>
        <w:instrText xml:space="preserve"> PAGEREF _Toc15453 </w:instrText>
      </w:r>
      <w:r>
        <w:fldChar w:fldCharType="separate"/>
      </w:r>
      <w:r>
        <w:t>12</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_Toc29569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1.4.10 </w:t>
      </w:r>
      <w:r>
        <w:rPr>
          <w:rFonts w:hint="eastAsia"/>
        </w:rPr>
        <w:t>设置/获取用户坐标系（Set/Get UserCoordinate）</w:t>
      </w:r>
      <w:r>
        <w:tab/>
      </w:r>
      <w:r>
        <w:fldChar w:fldCharType="begin"/>
      </w:r>
      <w:r>
        <w:instrText xml:space="preserve"> PAGEREF _Toc29569 </w:instrText>
      </w:r>
      <w:r>
        <w:fldChar w:fldCharType="separate"/>
      </w:r>
      <w:r>
        <w:t>12</w:t>
      </w:r>
      <w:r>
        <w:fldChar w:fldCharType="end"/>
      </w:r>
      <w:r>
        <w:rPr>
          <w:rFonts w:eastAsia="黑体" w:cstheme="majorBidi"/>
          <w:kern w:val="44"/>
          <w:szCs w:val="20"/>
        </w:rPr>
        <w:fldChar w:fldCharType="end"/>
      </w:r>
    </w:p>
    <w:p>
      <w:pPr>
        <w:pStyle w:val="24"/>
        <w:tabs>
          <w:tab w:val="right" w:leader="dot" w:pos="8312"/>
          <w:tab w:val="clear" w:pos="1560"/>
          <w:tab w:val="clear" w:pos="8302"/>
        </w:tabs>
      </w:pPr>
      <w:r>
        <w:rPr>
          <w:rFonts w:eastAsia="黑体" w:cstheme="majorBidi"/>
          <w:kern w:val="44"/>
          <w:szCs w:val="20"/>
        </w:rPr>
        <w:fldChar w:fldCharType="begin"/>
      </w:r>
      <w:r>
        <w:rPr>
          <w:rFonts w:eastAsia="黑体" w:cstheme="majorBidi"/>
          <w:kern w:val="44"/>
          <w:szCs w:val="20"/>
        </w:rPr>
        <w:instrText xml:space="preserve"> HYPERLINK \l _Toc26220 </w:instrText>
      </w:r>
      <w:r>
        <w:rPr>
          <w:rFonts w:eastAsia="黑体" w:cstheme="majorBidi"/>
          <w:kern w:val="44"/>
          <w:szCs w:val="20"/>
        </w:rPr>
        <w:fldChar w:fldCharType="separate"/>
      </w:r>
      <w:r>
        <w:rPr>
          <w:bCs w:val="0"/>
          <w:i w:val="0"/>
          <w:iCs w:val="0"/>
          <w:caps w:val="0"/>
          <w:smallCaps w:val="0"/>
          <w:strike w:val="0"/>
          <w:dstrike w:val="0"/>
          <w:outline w:val="0"/>
          <w:shadow w:val="0"/>
          <w:emboss w:val="0"/>
          <w:imprint w:val="0"/>
          <w:vanish w:val="0"/>
          <w:spacing w:val="0"/>
          <w:position w:val="0"/>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1.4.11 </w:t>
      </w:r>
      <w:r>
        <w:rPr>
          <w:rFonts w:hint="eastAsia"/>
        </w:rPr>
        <w:t>设置/获取工具坐标系（Set/Get ToolCoordinate）</w:t>
      </w:r>
      <w:r>
        <w:tab/>
      </w:r>
      <w:r>
        <w:fldChar w:fldCharType="begin"/>
      </w:r>
      <w:r>
        <w:instrText xml:space="preserve"> PAGEREF _Toc26220 </w:instrText>
      </w:r>
      <w:r>
        <w:fldChar w:fldCharType="separate"/>
      </w:r>
      <w:r>
        <w:t>12</w:t>
      </w:r>
      <w:r>
        <w:fldChar w:fldCharType="end"/>
      </w:r>
      <w:r>
        <w:rPr>
          <w:rFonts w:eastAsia="黑体" w:cstheme="majorBidi"/>
          <w:kern w:val="44"/>
          <w:szCs w:val="20"/>
        </w:rPr>
        <w:fldChar w:fldCharType="end"/>
      </w:r>
    </w:p>
    <w:p>
      <w:pPr>
        <w:pStyle w:val="7"/>
        <w:spacing w:before="62" w:after="62"/>
        <w:ind w:left="482" w:firstLine="482"/>
        <w:sectPr>
          <w:pgSz w:w="11906" w:h="16838"/>
          <w:pgMar w:top="1440" w:right="1797" w:bottom="1440" w:left="1797" w:header="851" w:footer="992" w:gutter="0"/>
          <w:pgNumType w:fmt="lowerRoman"/>
          <w:cols w:space="425" w:num="1"/>
          <w:docGrid w:type="lines" w:linePitch="312" w:charSpace="0"/>
        </w:sectPr>
      </w:pPr>
      <w:r>
        <w:rPr>
          <w:rFonts w:eastAsia="黑体" w:cstheme="majorBidi"/>
          <w:kern w:val="44"/>
          <w:szCs w:val="20"/>
        </w:rPr>
        <w:fldChar w:fldCharType="end"/>
      </w:r>
    </w:p>
    <w:p>
      <w:pPr>
        <w:pStyle w:val="3"/>
      </w:pPr>
      <w:bookmarkStart w:id="5" w:name="_Toc27938"/>
      <w:r>
        <w:t>基于LabVIEW的Demo</w:t>
      </w:r>
      <w:bookmarkEnd w:id="5"/>
    </w:p>
    <w:p>
      <w:pPr>
        <w:pStyle w:val="41"/>
      </w:pPr>
      <w:r>
        <w:t>本文档旨</w:t>
      </w:r>
      <w:r>
        <w:rPr>
          <w:rFonts w:hint="eastAsia"/>
        </w:rPr>
        <w:t>在</w:t>
      </w:r>
      <w:r>
        <w:t>协助</w:t>
      </w:r>
      <w:r>
        <w:rPr>
          <w:rFonts w:hint="eastAsia"/>
        </w:rPr>
        <w:t>用户</w:t>
      </w:r>
      <w:r>
        <w:t>熟悉</w:t>
      </w:r>
      <w:r>
        <w:rPr>
          <w:rFonts w:hint="eastAsia"/>
        </w:rPr>
        <w:t>Dobot</w:t>
      </w:r>
      <w:r>
        <w:t xml:space="preserve"> M</w:t>
      </w:r>
      <w:r>
        <w:rPr>
          <w:rFonts w:hint="eastAsia"/>
          <w:lang w:val="en-US" w:eastAsia="zh-CN"/>
        </w:rPr>
        <w:t>1</w:t>
      </w:r>
      <w:r>
        <w:rPr>
          <w:rFonts w:hint="eastAsia"/>
        </w:rPr>
        <w:t>常用API和快速搭建开发环境。</w:t>
      </w:r>
    </w:p>
    <w:p>
      <w:pPr>
        <w:pStyle w:val="4"/>
      </w:pPr>
      <w:bookmarkStart w:id="6" w:name="_Toc10735"/>
      <w:r>
        <w:rPr>
          <w:rFonts w:hint="eastAsia"/>
        </w:rPr>
        <w:t>环境搭建</w:t>
      </w:r>
      <w:bookmarkEnd w:id="6"/>
    </w:p>
    <w:p>
      <w:pPr>
        <w:pStyle w:val="7"/>
        <w:spacing w:before="62" w:after="62"/>
        <w:ind w:firstLine="420"/>
      </w:pPr>
      <w:bookmarkStart w:id="7" w:name="OLE_LINK7"/>
      <w:bookmarkStart w:id="8" w:name="OLE_LINK8"/>
      <w:r>
        <w:rPr>
          <w:rFonts w:hint="eastAsia"/>
        </w:rPr>
        <w:t>该Demo基于LabVIEW实现，所以需安装LabVIEW。</w:t>
      </w:r>
    </w:p>
    <w:p>
      <w:pPr>
        <w:pStyle w:val="7"/>
        <w:spacing w:before="62" w:after="62"/>
        <w:ind w:firstLine="420"/>
      </w:pPr>
      <w:r>
        <w:t>本文以</w:t>
      </w:r>
      <w:r>
        <w:rPr>
          <w:rFonts w:hint="eastAsia"/>
        </w:rPr>
        <w:t>Window</w:t>
      </w:r>
      <w:r>
        <w:t>s 10操作系统</w:t>
      </w:r>
      <w:r>
        <w:rPr>
          <w:rFonts w:hint="eastAsia"/>
        </w:rPr>
        <w:t>为例</w:t>
      </w:r>
      <w:r>
        <w:t>进行安装配置说明</w:t>
      </w:r>
      <w:r>
        <w:rPr>
          <w:rFonts w:hint="eastAsia"/>
        </w:rPr>
        <w:t>，</w:t>
      </w:r>
      <w:r>
        <w:t>请用户根据实际情况替换</w:t>
      </w:r>
      <w:r>
        <w:rPr>
          <w:rFonts w:hint="eastAsia"/>
        </w:rPr>
        <w:t>。</w:t>
      </w:r>
      <w:bookmarkEnd w:id="7"/>
      <w:bookmarkEnd w:id="8"/>
    </w:p>
    <w:p>
      <w:pPr>
        <w:pStyle w:val="7"/>
        <w:spacing w:before="62" w:after="62"/>
        <w:ind w:firstLine="0" w:firstLineChars="0"/>
        <w:rPr>
          <w:b/>
        </w:rPr>
      </w:pPr>
      <w:r>
        <w:rPr>
          <w:b/>
        </w:rPr>
        <w:t>操作步骤</w:t>
      </w:r>
    </w:p>
    <w:p>
      <w:pPr>
        <w:pStyle w:val="83"/>
        <w:spacing w:before="62" w:after="62"/>
      </w:pPr>
      <w:r>
        <w:t>安装LabVIEW</w:t>
      </w:r>
      <w:r>
        <w:rPr>
          <w:rFonts w:hint="eastAsia"/>
        </w:rPr>
        <w:t>，以“</w:t>
      </w:r>
      <w:r>
        <w:t>LabVIEW 2018</w:t>
      </w:r>
      <w:r>
        <w:rPr>
          <w:rFonts w:hint="eastAsia"/>
        </w:rPr>
        <w:t>”为例，安装方法不做详细说明。</w:t>
      </w:r>
    </w:p>
    <w:p>
      <w:pPr>
        <w:pStyle w:val="83"/>
        <w:spacing w:before="62" w:after="62"/>
      </w:pPr>
      <w:r>
        <w:rPr>
          <w:rFonts w:hint="eastAsia"/>
          <w:lang w:val="en-US" w:eastAsia="zh-CN"/>
        </w:rPr>
        <w:t>安装</w:t>
      </w:r>
      <w:r>
        <w:rPr>
          <w:rFonts w:hint="default"/>
          <w:lang w:val="en-US" w:eastAsia="zh-CN"/>
        </w:rPr>
        <w:t>LabVIEW</w:t>
      </w:r>
      <w:r>
        <w:rPr>
          <w:rFonts w:hint="eastAsia"/>
          <w:lang w:val="en-US" w:eastAsia="zh-CN"/>
        </w:rPr>
        <w:t xml:space="preserve">插件 </w:t>
      </w:r>
      <w:r>
        <w:drawing>
          <wp:inline distT="0" distB="0" distL="114300" distR="114300">
            <wp:extent cx="238125" cy="276225"/>
            <wp:effectExtent l="0" t="0" r="9525" b="952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7"/>
                    <a:stretch>
                      <a:fillRect/>
                    </a:stretch>
                  </pic:blipFill>
                  <pic:spPr>
                    <a:xfrm>
                      <a:off x="0" y="0"/>
                      <a:ext cx="238125" cy="276225"/>
                    </a:xfrm>
                    <a:prstGeom prst="rect">
                      <a:avLst/>
                    </a:prstGeom>
                    <a:noFill/>
                    <a:ln>
                      <a:noFill/>
                    </a:ln>
                  </pic:spPr>
                </pic:pic>
              </a:graphicData>
            </a:graphic>
          </wp:inline>
        </w:drawing>
      </w:r>
      <w:r>
        <w:rPr>
          <w:rFonts w:hint="default"/>
          <w:lang w:val="en-US" w:eastAsia="zh-CN"/>
        </w:rPr>
        <w:t>vipm-17.0.2007-windows-setup.exe</w:t>
      </w:r>
      <w:r>
        <w:rPr>
          <w:rFonts w:hint="eastAsia"/>
          <w:lang w:val="en-US" w:eastAsia="zh-CN"/>
        </w:rPr>
        <w:t xml:space="preserve">，安装方法不做详细说明。 </w:t>
      </w:r>
    </w:p>
    <w:p>
      <w:pPr>
        <w:pStyle w:val="83"/>
        <w:spacing w:before="62" w:after="62"/>
        <w:rPr>
          <w:rFonts w:hint="eastAsia"/>
          <w:lang w:val="en-US" w:eastAsia="zh-CN"/>
        </w:rPr>
      </w:pPr>
      <w:r>
        <w:rPr>
          <w:rFonts w:hint="eastAsia"/>
          <w:lang w:val="en-US" w:eastAsia="zh-CN"/>
        </w:rPr>
        <w:t>双击</w:t>
      </w:r>
      <w:r>
        <w:drawing>
          <wp:inline distT="0" distB="0" distL="114300" distR="114300">
            <wp:extent cx="1809750" cy="200025"/>
            <wp:effectExtent l="0" t="0" r="0" b="952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8"/>
                    <a:stretch>
                      <a:fillRect/>
                    </a:stretch>
                  </pic:blipFill>
                  <pic:spPr>
                    <a:xfrm>
                      <a:off x="0" y="0"/>
                      <a:ext cx="1809750" cy="200025"/>
                    </a:xfrm>
                    <a:prstGeom prst="rect">
                      <a:avLst/>
                    </a:prstGeom>
                    <a:noFill/>
                    <a:ln>
                      <a:noFill/>
                    </a:ln>
                  </pic:spPr>
                </pic:pic>
              </a:graphicData>
            </a:graphic>
          </wp:inline>
        </w:drawing>
      </w:r>
      <w:r>
        <w:rPr>
          <w:rFonts w:hint="eastAsia"/>
          <w:lang w:val="en-US" w:eastAsia="zh-CN"/>
        </w:rPr>
        <w:t xml:space="preserve"> 。安装包。此安装包是基于LabVIEW环境下调用Dobot API所封装成的 SDK. 通过VI Package Manager可以进行安装。（labview17对应的版本是</w:t>
      </w:r>
      <w:r>
        <w:drawing>
          <wp:inline distT="0" distB="0" distL="114300" distR="114300">
            <wp:extent cx="2095500" cy="2095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2095500" cy="209550"/>
                    </a:xfrm>
                    <a:prstGeom prst="rect">
                      <a:avLst/>
                    </a:prstGeom>
                    <a:noFill/>
                    <a:ln>
                      <a:noFill/>
                    </a:ln>
                  </pic:spPr>
                </pic:pic>
              </a:graphicData>
            </a:graphic>
          </wp:inline>
        </w:drawing>
      </w:r>
      <w:r>
        <w:rPr>
          <w:rFonts w:hint="eastAsia"/>
          <w:lang w:val="en-US" w:eastAsia="zh-CN"/>
        </w:rPr>
        <w:t>）</w:t>
      </w:r>
    </w:p>
    <w:p>
      <w:pPr>
        <w:pStyle w:val="83"/>
        <w:spacing w:before="62" w:after="62"/>
      </w:pPr>
      <w:r>
        <w:t>点击“Install”按钮后开始进行安装，在安装过程中会自动打开LabVIEW软件，安装结束前不要关闭LabVIEW软件。如下图1.1所示。</w:t>
      </w:r>
    </w:p>
    <w:p>
      <w:pPr>
        <w:pStyle w:val="83"/>
        <w:numPr>
          <w:ilvl w:val="5"/>
          <w:numId w:val="0"/>
        </w:numPr>
        <w:spacing w:before="62" w:after="62"/>
        <w:ind w:left="420" w:leftChars="0" w:firstLine="420" w:firstLineChars="0"/>
      </w:pPr>
      <w:r>
        <w:rPr>
          <w:rFonts w:hint="eastAsia"/>
          <w:lang w:val="en-US" w:eastAsia="zh-CN"/>
        </w:rPr>
        <w:t xml:space="preserve">   </w:t>
      </w:r>
      <w:r>
        <w:drawing>
          <wp:inline distT="0" distB="0" distL="114300" distR="114300">
            <wp:extent cx="4064635" cy="2813050"/>
            <wp:effectExtent l="0" t="0" r="12065" b="635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20"/>
                    <a:stretch>
                      <a:fillRect/>
                    </a:stretch>
                  </pic:blipFill>
                  <pic:spPr>
                    <a:xfrm>
                      <a:off x="0" y="0"/>
                      <a:ext cx="4064635" cy="2813050"/>
                    </a:xfrm>
                    <a:prstGeom prst="rect">
                      <a:avLst/>
                    </a:prstGeom>
                    <a:noFill/>
                    <a:ln>
                      <a:noFill/>
                    </a:ln>
                  </pic:spPr>
                </pic:pic>
              </a:graphicData>
            </a:graphic>
          </wp:inline>
        </w:drawing>
      </w:r>
    </w:p>
    <w:p>
      <w:pPr>
        <w:pStyle w:val="83"/>
        <w:numPr>
          <w:ilvl w:val="5"/>
          <w:numId w:val="0"/>
        </w:numPr>
        <w:spacing w:before="62" w:after="62"/>
        <w:ind w:left="2940" w:leftChars="0" w:firstLine="420" w:firstLineChars="0"/>
      </w:pPr>
      <w:r>
        <w:t>图 1.1 安装 SDK</w:t>
      </w:r>
    </w:p>
    <w:p>
      <w:pPr>
        <w:pStyle w:val="83"/>
        <w:spacing w:before="62" w:after="62"/>
      </w:pPr>
      <w:bookmarkStart w:id="9" w:name="OLE_LINK6"/>
      <w:r>
        <w:t>安装成</w:t>
      </w:r>
      <w:bookmarkEnd w:id="9"/>
      <w:r>
        <w:t>功后，可以在主页面选择“Installed”模式可以看到显示已经安装了</w:t>
      </w:r>
      <w:r>
        <w:rPr>
          <w:rFonts w:hint="eastAsia"/>
          <w:lang w:val="en-US" w:eastAsia="zh-CN"/>
        </w:rPr>
        <w:t>Dlink</w:t>
      </w:r>
      <w:r>
        <w:t>安装包。如下图 1.2 所示。</w:t>
      </w:r>
    </w:p>
    <w:p>
      <w:pPr>
        <w:pStyle w:val="83"/>
        <w:numPr>
          <w:ilvl w:val="5"/>
          <w:numId w:val="0"/>
        </w:numPr>
        <w:spacing w:before="62" w:after="62"/>
        <w:jc w:val="center"/>
      </w:pPr>
      <w:r>
        <w:drawing>
          <wp:inline distT="0" distB="0" distL="114300" distR="114300">
            <wp:extent cx="4200525" cy="2982595"/>
            <wp:effectExtent l="0" t="0" r="9525" b="8255"/>
            <wp:docPr id="5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
                    <pic:cNvPicPr>
                      <a:picLocks noChangeAspect="1"/>
                    </pic:cNvPicPr>
                  </pic:nvPicPr>
                  <pic:blipFill>
                    <a:blip r:embed="rId21"/>
                    <a:stretch>
                      <a:fillRect/>
                    </a:stretch>
                  </pic:blipFill>
                  <pic:spPr>
                    <a:xfrm>
                      <a:off x="0" y="0"/>
                      <a:ext cx="4200525" cy="2982595"/>
                    </a:xfrm>
                    <a:prstGeom prst="rect">
                      <a:avLst/>
                    </a:prstGeom>
                    <a:noFill/>
                    <a:ln>
                      <a:noFill/>
                    </a:ln>
                  </pic:spPr>
                </pic:pic>
              </a:graphicData>
            </a:graphic>
          </wp:inline>
        </w:drawing>
      </w:r>
    </w:p>
    <w:p>
      <w:pPr>
        <w:pStyle w:val="16"/>
        <w:rPr>
          <w:rFonts w:hint="eastAsia" w:ascii="Arial" w:hAnsi="Arial"/>
          <w:sz w:val="18"/>
          <w:lang w:val="en-US" w:eastAsia="zh-CN"/>
        </w:rPr>
      </w:pPr>
      <w:bookmarkStart w:id="10" w:name="_Ref518652069"/>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0"/>
      <w:r>
        <w:rPr>
          <w:rFonts w:hint="eastAsia" w:ascii="Arial" w:hAnsi="Arial"/>
          <w:sz w:val="18"/>
          <w:lang w:val="en-US" w:eastAsia="zh-CN"/>
        </w:rPr>
        <w:t>2</w:t>
      </w:r>
      <w:r>
        <w:rPr>
          <w:rFonts w:ascii="Arial" w:hAnsi="Arial"/>
          <w:sz w:val="18"/>
        </w:rPr>
        <w:t xml:space="preserve"> </w:t>
      </w:r>
      <w:r>
        <w:rPr>
          <w:rFonts w:hint="eastAsia" w:ascii="Arial" w:hAnsi="Arial"/>
          <w:sz w:val="18"/>
          <w:lang w:val="en-US" w:eastAsia="zh-CN"/>
        </w:rPr>
        <w:t>安装sdk成功界面</w:t>
      </w:r>
    </w:p>
    <w:p>
      <w:pPr>
        <w:pStyle w:val="7"/>
        <w:rPr>
          <w:rFonts w:hint="default"/>
          <w:lang w:val="en-US" w:eastAsia="zh-CN"/>
        </w:rPr>
      </w:pPr>
    </w:p>
    <w:p>
      <w:pPr>
        <w:pStyle w:val="83"/>
        <w:spacing w:before="62" w:after="62"/>
      </w:pPr>
      <w:r>
        <w:rPr>
          <w:rFonts w:hint="eastAsia"/>
          <w:lang w:val="en-US" w:eastAsia="zh-CN"/>
        </w:rPr>
        <w:t>点击链接（vipm://mediamongrels_ltd_lib_websockets_api）出现如下图所示框。安装我们所需要的websocket插件。</w:t>
      </w:r>
    </w:p>
    <w:p>
      <w:pPr>
        <w:pStyle w:val="83"/>
        <w:numPr>
          <w:ilvl w:val="5"/>
          <w:numId w:val="0"/>
        </w:numPr>
        <w:spacing w:before="62" w:after="62"/>
        <w:ind w:left="420" w:leftChars="0"/>
      </w:pPr>
      <w:r>
        <w:drawing>
          <wp:inline distT="0" distB="0" distL="114300" distR="114300">
            <wp:extent cx="4629785" cy="1577340"/>
            <wp:effectExtent l="0" t="0" r="184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2"/>
                    <a:stretch>
                      <a:fillRect/>
                    </a:stretch>
                  </pic:blipFill>
                  <pic:spPr>
                    <a:xfrm>
                      <a:off x="0" y="0"/>
                      <a:ext cx="4629785" cy="1577340"/>
                    </a:xfrm>
                    <a:prstGeom prst="rect">
                      <a:avLst/>
                    </a:prstGeom>
                    <a:noFill/>
                    <a:ln>
                      <a:noFill/>
                    </a:ln>
                  </pic:spPr>
                </pic:pic>
              </a:graphicData>
            </a:graphic>
          </wp:inline>
        </w:drawing>
      </w:r>
    </w:p>
    <w:p>
      <w:pPr>
        <w:pStyle w:val="83"/>
        <w:numPr>
          <w:ilvl w:val="5"/>
          <w:numId w:val="0"/>
        </w:numPr>
        <w:spacing w:before="62" w:after="62"/>
        <w:ind w:left="420" w:leftChars="0"/>
        <w:rPr>
          <w:rFonts w:hint="eastAsia"/>
          <w:lang w:val="en-US" w:eastAsia="zh-CN"/>
        </w:rPr>
      </w:pPr>
      <w:r>
        <w:rPr>
          <w:rFonts w:hint="eastAsia"/>
          <w:lang w:val="en-US" w:eastAsia="zh-CN"/>
        </w:rPr>
        <w:t>安装成功后的如图所示。</w:t>
      </w:r>
    </w:p>
    <w:p>
      <w:pPr>
        <w:pStyle w:val="83"/>
        <w:numPr>
          <w:ilvl w:val="5"/>
          <w:numId w:val="0"/>
        </w:numPr>
        <w:spacing w:before="62" w:after="62"/>
        <w:ind w:left="420" w:leftChars="0"/>
        <w:rPr>
          <w:rFonts w:hint="default"/>
          <w:lang w:val="en-US" w:eastAsia="zh-CN"/>
        </w:rPr>
      </w:pPr>
      <w:r>
        <w:drawing>
          <wp:inline distT="0" distB="0" distL="114300" distR="114300">
            <wp:extent cx="4918075" cy="1936750"/>
            <wp:effectExtent l="0" t="0" r="158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4918075" cy="1936750"/>
                    </a:xfrm>
                    <a:prstGeom prst="rect">
                      <a:avLst/>
                    </a:prstGeom>
                    <a:noFill/>
                    <a:ln>
                      <a:noFill/>
                    </a:ln>
                  </pic:spPr>
                </pic:pic>
              </a:graphicData>
            </a:graphic>
          </wp:inline>
        </w:drawing>
      </w:r>
    </w:p>
    <w:p>
      <w:pPr>
        <w:pStyle w:val="83"/>
        <w:spacing w:before="62" w:after="62"/>
      </w:pPr>
      <w:r>
        <w:rPr>
          <w:rFonts w:hint="eastAsia"/>
        </w:rPr>
        <w:t>启动LabVIEW并导入LabVIEW</w:t>
      </w:r>
      <w:r>
        <w:t xml:space="preserve"> Demo，如</w:t>
      </w:r>
      <w:r>
        <w:fldChar w:fldCharType="begin"/>
      </w:r>
      <w:r>
        <w:instrText xml:space="preserve"> REF _Ref518479711 \h  \* MERGEFORMAT </w:instrText>
      </w:r>
      <w:r>
        <w:fldChar w:fldCharType="separate"/>
      </w:r>
      <w:r>
        <w:rPr>
          <w:rFonts w:hint="eastAsia"/>
        </w:rPr>
        <w:t xml:space="preserve">图 </w:t>
      </w:r>
      <w:r>
        <w:t>1.</w:t>
      </w:r>
      <w:r>
        <w:rPr>
          <w:rFonts w:hint="eastAsia"/>
          <w:lang w:val="en-US" w:eastAsia="zh-CN"/>
        </w:rPr>
        <w:t>3</w:t>
      </w:r>
      <w:r>
        <w:fldChar w:fldCharType="end"/>
      </w:r>
      <w:r>
        <w:t>所示</w:t>
      </w:r>
      <w:r>
        <w:rPr>
          <w:rFonts w:hint="eastAsia"/>
        </w:rPr>
        <w:t>。</w:t>
      </w:r>
    </w:p>
    <w:p>
      <w:pPr>
        <w:pStyle w:val="83"/>
        <w:numPr>
          <w:ilvl w:val="0"/>
          <w:numId w:val="0"/>
        </w:numPr>
        <w:spacing w:before="62" w:after="62"/>
        <w:ind w:left="1259"/>
      </w:pPr>
      <w:r>
        <w:t>其中，</w:t>
      </w:r>
      <w:r>
        <w:rPr>
          <w:rFonts w:hint="eastAsia"/>
          <w:lang w:eastAsia="zh-CN"/>
        </w:rPr>
        <w:t>“</w:t>
      </w:r>
      <w:r>
        <w:rPr>
          <w:rFonts w:hint="eastAsia"/>
          <w:lang w:val="en-US" w:eastAsia="zh-CN"/>
        </w:rPr>
        <w:t>template.vi</w:t>
      </w:r>
      <w:r>
        <w:rPr>
          <w:rFonts w:hint="eastAsia"/>
          <w:lang w:eastAsia="zh-CN"/>
        </w:rPr>
        <w:t>”</w:t>
      </w:r>
      <w:r>
        <w:rPr>
          <w:rFonts w:hint="eastAsia"/>
          <w:lang w:val="en-US" w:eastAsia="zh-CN"/>
        </w:rPr>
        <w:t>为用户提供如何调用dobotlink的api的模板。</w:t>
      </w:r>
      <w:r>
        <w:rPr>
          <w:rFonts w:hint="eastAsia"/>
        </w:rPr>
        <w:t>“</w:t>
      </w:r>
      <w:r>
        <w:rPr>
          <w:rFonts w:hint="eastAsia"/>
          <w:lang w:val="en-US" w:eastAsia="zh-CN"/>
        </w:rPr>
        <w:t>alarm.vi</w:t>
      </w:r>
      <w:r>
        <w:rPr>
          <w:rFonts w:hint="eastAsia"/>
        </w:rPr>
        <w:t>”为</w:t>
      </w:r>
      <w:r>
        <w:rPr>
          <w:rFonts w:hint="eastAsia"/>
          <w:lang w:val="en-US" w:eastAsia="zh-CN"/>
        </w:rPr>
        <w:t>调用报警指令的前面板，</w:t>
      </w:r>
      <w:r>
        <w:rPr>
          <w:rFonts w:hint="eastAsia"/>
        </w:rPr>
        <w:t>“</w:t>
      </w:r>
      <w:r>
        <w:rPr>
          <w:rFonts w:hint="eastAsia"/>
          <w:lang w:val="en-US" w:eastAsia="zh-CN"/>
        </w:rPr>
        <w:t>arc.vi</w:t>
      </w:r>
      <w:r>
        <w:rPr>
          <w:rFonts w:hint="eastAsia"/>
        </w:rPr>
        <w:t>”为</w:t>
      </w:r>
      <w:r>
        <w:rPr>
          <w:rFonts w:hint="eastAsia"/>
          <w:lang w:val="en-US" w:eastAsia="zh-CN"/>
        </w:rPr>
        <w:t>调用圆弧插补指令的前面板，</w:t>
      </w:r>
      <w:r>
        <w:rPr>
          <w:rFonts w:hint="eastAsia"/>
        </w:rPr>
        <w:t>“</w:t>
      </w:r>
      <w:r>
        <w:rPr>
          <w:rFonts w:hint="eastAsia"/>
          <w:lang w:val="en-US" w:eastAsia="zh-CN"/>
        </w:rPr>
        <w:t>coordinate.vi</w:t>
      </w:r>
      <w:r>
        <w:rPr>
          <w:rFonts w:hint="eastAsia"/>
        </w:rPr>
        <w:t>”为</w:t>
      </w:r>
      <w:r>
        <w:rPr>
          <w:rFonts w:hint="eastAsia"/>
          <w:lang w:val="en-US" w:eastAsia="zh-CN"/>
        </w:rPr>
        <w:t>调用坐标系变换指令的前面板，</w:t>
      </w:r>
      <w:r>
        <w:rPr>
          <w:rFonts w:hint="eastAsia"/>
        </w:rPr>
        <w:t>“</w:t>
      </w:r>
      <w:r>
        <w:rPr>
          <w:rFonts w:hint="eastAsia"/>
          <w:lang w:val="en-US" w:eastAsia="zh-CN"/>
        </w:rPr>
        <w:t>cp.vi</w:t>
      </w:r>
      <w:r>
        <w:rPr>
          <w:rFonts w:hint="eastAsia"/>
        </w:rPr>
        <w:t>”为</w:t>
      </w:r>
      <w:r>
        <w:rPr>
          <w:rFonts w:hint="eastAsia"/>
          <w:lang w:val="en-US" w:eastAsia="zh-CN"/>
        </w:rPr>
        <w:t>调用连续运动轨迹指令的前面板，</w:t>
      </w:r>
      <w:r>
        <w:rPr>
          <w:rFonts w:hint="eastAsia"/>
        </w:rPr>
        <w:t>“</w:t>
      </w:r>
      <w:r>
        <w:rPr>
          <w:rFonts w:hint="eastAsia"/>
          <w:lang w:val="en-US" w:eastAsia="zh-CN"/>
        </w:rPr>
        <w:t>device.vi</w:t>
      </w:r>
      <w:r>
        <w:rPr>
          <w:rFonts w:hint="eastAsia"/>
        </w:rPr>
        <w:t>”为</w:t>
      </w:r>
      <w:r>
        <w:rPr>
          <w:rFonts w:hint="eastAsia"/>
          <w:lang w:val="en-US" w:eastAsia="zh-CN"/>
        </w:rPr>
        <w:t>调用设备信息指令的前面板，</w:t>
      </w:r>
      <w:r>
        <w:rPr>
          <w:rFonts w:hint="eastAsia"/>
        </w:rPr>
        <w:t>“</w:t>
      </w:r>
      <w:r>
        <w:rPr>
          <w:rFonts w:hint="eastAsia"/>
          <w:lang w:val="en-US" w:eastAsia="zh-CN"/>
        </w:rPr>
        <w:t>io.vi</w:t>
      </w:r>
      <w:r>
        <w:rPr>
          <w:rFonts w:hint="eastAsia"/>
        </w:rPr>
        <w:t>”为</w:t>
      </w:r>
      <w:r>
        <w:rPr>
          <w:rFonts w:hint="eastAsia"/>
          <w:lang w:val="en-US" w:eastAsia="zh-CN"/>
        </w:rPr>
        <w:t>调用端口输入输出指令的前面板，</w:t>
      </w:r>
      <w:r>
        <w:rPr>
          <w:rFonts w:hint="eastAsia"/>
        </w:rPr>
        <w:t>“</w:t>
      </w:r>
      <w:r>
        <w:rPr>
          <w:rFonts w:hint="eastAsia"/>
          <w:lang w:val="en-US" w:eastAsia="zh-CN"/>
        </w:rPr>
        <w:t>jog.vi</w:t>
      </w:r>
      <w:r>
        <w:rPr>
          <w:rFonts w:hint="eastAsia"/>
        </w:rPr>
        <w:t>”为</w:t>
      </w:r>
      <w:r>
        <w:rPr>
          <w:rFonts w:hint="eastAsia"/>
          <w:lang w:val="en-US" w:eastAsia="zh-CN"/>
        </w:rPr>
        <w:t>调用点动功能的前面板，</w:t>
      </w:r>
      <w:r>
        <w:rPr>
          <w:rFonts w:hint="eastAsia"/>
        </w:rPr>
        <w:t>“</w:t>
      </w:r>
      <w:r>
        <w:rPr>
          <w:rFonts w:hint="eastAsia"/>
          <w:lang w:val="en-US" w:eastAsia="zh-CN"/>
        </w:rPr>
        <w:t>ptp</w:t>
      </w:r>
      <w:r>
        <w:t>.vi</w:t>
      </w:r>
      <w:r>
        <w:rPr>
          <w:rFonts w:hint="eastAsia"/>
        </w:rPr>
        <w:t>”为调用PTP指令的前面板</w:t>
      </w:r>
      <w:r>
        <w:rPr>
          <w:rFonts w:hint="eastAsia"/>
          <w:lang w:val="en-US" w:eastAsia="zh-CN"/>
        </w:rPr>
        <w:t>。</w:t>
      </w:r>
    </w:p>
    <w:p>
      <w:pPr>
        <w:pStyle w:val="7"/>
        <w:keepNext/>
        <w:spacing w:before="62" w:after="62"/>
        <w:ind w:firstLine="420"/>
        <w:jc w:val="center"/>
      </w:pPr>
      <w:r>
        <w:drawing>
          <wp:inline distT="0" distB="0" distL="114300" distR="114300">
            <wp:extent cx="2679700" cy="3155315"/>
            <wp:effectExtent l="0" t="0" r="6350" b="6985"/>
            <wp:docPr id="6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8"/>
                    <pic:cNvPicPr>
                      <a:picLocks noChangeAspect="1"/>
                    </pic:cNvPicPr>
                  </pic:nvPicPr>
                  <pic:blipFill>
                    <a:blip r:embed="rId24"/>
                    <a:stretch>
                      <a:fillRect/>
                    </a:stretch>
                  </pic:blipFill>
                  <pic:spPr>
                    <a:xfrm>
                      <a:off x="0" y="0"/>
                      <a:ext cx="2679700" cy="3155315"/>
                    </a:xfrm>
                    <a:prstGeom prst="rect">
                      <a:avLst/>
                    </a:prstGeom>
                    <a:noFill/>
                    <a:ln>
                      <a:noFill/>
                    </a:ln>
                  </pic:spPr>
                </pic:pic>
              </a:graphicData>
            </a:graphic>
          </wp:inline>
        </w:drawing>
      </w:r>
    </w:p>
    <w:p>
      <w:pPr>
        <w:pStyle w:val="16"/>
        <w:rPr>
          <w:rFonts w:ascii="Arial" w:hAnsi="Arial"/>
          <w:sz w:val="18"/>
        </w:rPr>
      </w:pPr>
      <w:bookmarkStart w:id="11" w:name="_Ref518479711"/>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1"/>
      <w:r>
        <w:rPr>
          <w:rFonts w:hint="eastAsia" w:ascii="Arial" w:hAnsi="Arial"/>
          <w:sz w:val="18"/>
          <w:lang w:val="en-US" w:eastAsia="zh-CN"/>
        </w:rPr>
        <w:t>3</w:t>
      </w:r>
      <w:r>
        <w:rPr>
          <w:rFonts w:ascii="Arial" w:hAnsi="Arial"/>
          <w:sz w:val="18"/>
        </w:rPr>
        <w:t xml:space="preserve">  打开LabVIEW</w:t>
      </w:r>
      <w:r>
        <w:rPr>
          <w:rFonts w:hint="eastAsia" w:ascii="Arial" w:hAnsi="Arial"/>
          <w:sz w:val="18"/>
        </w:rPr>
        <w:t xml:space="preserve"> Demo工程</w:t>
      </w:r>
    </w:p>
    <w:p>
      <w:pPr>
        <w:pStyle w:val="7"/>
        <w:spacing w:before="62" w:after="62"/>
        <w:ind w:firstLine="420"/>
      </w:pPr>
    </w:p>
    <w:p>
      <w:pPr>
        <w:pStyle w:val="83"/>
        <w:spacing w:before="62" w:after="62"/>
      </w:pPr>
      <w:r>
        <w:t>在LabVIEW Demo工程中打开</w:t>
      </w:r>
      <w:r>
        <w:rPr>
          <w:rFonts w:hint="eastAsia"/>
        </w:rPr>
        <w:t>“</w:t>
      </w:r>
      <w:r>
        <w:rPr>
          <w:rFonts w:hint="eastAsia"/>
          <w:lang w:val="en-US" w:eastAsia="zh-CN"/>
        </w:rPr>
        <w:t>device</w:t>
      </w:r>
      <w:r>
        <w:t>.vi</w:t>
      </w:r>
      <w:r>
        <w:rPr>
          <w:rFonts w:hint="eastAsia"/>
        </w:rPr>
        <w:t>”</w:t>
      </w:r>
      <w:r>
        <w:t>。</w:t>
      </w:r>
    </w:p>
    <w:p>
      <w:pPr>
        <w:pStyle w:val="83"/>
        <w:numPr>
          <w:ilvl w:val="0"/>
          <w:numId w:val="0"/>
        </w:numPr>
        <w:spacing w:before="62" w:after="62"/>
        <w:ind w:left="1259"/>
        <w:rPr>
          <w:rFonts w:hint="eastAsia"/>
        </w:rPr>
      </w:pPr>
      <w:r>
        <w:t>显示</w:t>
      </w:r>
      <w:r>
        <w:rPr>
          <w:rFonts w:hint="eastAsia"/>
        </w:rPr>
        <w:t>“</w:t>
      </w:r>
      <w:r>
        <w:rPr>
          <w:rFonts w:hint="eastAsia"/>
          <w:lang w:val="en-US" w:eastAsia="zh-CN"/>
        </w:rPr>
        <w:t>device</w:t>
      </w:r>
      <w:r>
        <w:t>.vi</w:t>
      </w:r>
      <w:r>
        <w:rPr>
          <w:rFonts w:hint="eastAsia"/>
        </w:rPr>
        <w:t>”前面板</w:t>
      </w:r>
      <w:r>
        <w:rPr>
          <w:rFonts w:hint="eastAsia"/>
          <w:lang w:eastAsia="zh-CN"/>
        </w:rPr>
        <w:t>，“</w:t>
      </w:r>
      <w:r>
        <w:rPr>
          <w:rFonts w:hint="eastAsia"/>
          <w:lang w:val="en-US" w:eastAsia="zh-CN"/>
        </w:rPr>
        <w:t>Ctrl+E</w:t>
      </w:r>
      <w:r>
        <w:rPr>
          <w:rFonts w:hint="eastAsia"/>
          <w:lang w:eastAsia="zh-CN"/>
        </w:rPr>
        <w:t>”</w:t>
      </w:r>
      <w:r>
        <w:rPr>
          <w:rFonts w:hint="eastAsia"/>
          <w:lang w:val="en-US" w:eastAsia="zh-CN"/>
        </w:rPr>
        <w:t>打开程序框图，如图1.4所示</w:t>
      </w:r>
      <w:r>
        <w:rPr>
          <w:rFonts w:hint="eastAsia"/>
        </w:rPr>
        <w:t>。</w:t>
      </w:r>
    </w:p>
    <w:p>
      <w:pPr>
        <w:pStyle w:val="83"/>
        <w:numPr>
          <w:ilvl w:val="0"/>
          <w:numId w:val="0"/>
        </w:numPr>
        <w:spacing w:before="62" w:after="62"/>
        <w:jc w:val="center"/>
        <w:rPr>
          <w:rFonts w:hint="eastAsia"/>
        </w:rPr>
      </w:pPr>
      <w:r>
        <w:drawing>
          <wp:inline distT="0" distB="0" distL="114300" distR="114300">
            <wp:extent cx="4427855" cy="1847215"/>
            <wp:effectExtent l="0" t="0" r="10795" b="635"/>
            <wp:docPr id="6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0"/>
                    <pic:cNvPicPr>
                      <a:picLocks noChangeAspect="1"/>
                    </pic:cNvPicPr>
                  </pic:nvPicPr>
                  <pic:blipFill>
                    <a:blip r:embed="rId25"/>
                    <a:stretch>
                      <a:fillRect/>
                    </a:stretch>
                  </pic:blipFill>
                  <pic:spPr>
                    <a:xfrm>
                      <a:off x="0" y="0"/>
                      <a:ext cx="4427855" cy="1847215"/>
                    </a:xfrm>
                    <a:prstGeom prst="rect">
                      <a:avLst/>
                    </a:prstGeom>
                    <a:noFill/>
                    <a:ln>
                      <a:noFill/>
                    </a:ln>
                  </pic:spPr>
                </pic:pic>
              </a:graphicData>
            </a:graphic>
          </wp:inline>
        </w:drawing>
      </w:r>
    </w:p>
    <w:p>
      <w:pPr>
        <w:pStyle w:val="83"/>
        <w:numPr>
          <w:ilvl w:val="0"/>
          <w:numId w:val="0"/>
        </w:numPr>
        <w:spacing w:before="62" w:after="62"/>
        <w:ind w:left="2099" w:leftChars="0" w:firstLine="420" w:firstLineChars="0"/>
        <w:rPr>
          <w:rFonts w:hint="default" w:eastAsia="宋体"/>
          <w:lang w:val="en-US" w:eastAsia="zh-CN"/>
        </w:rPr>
      </w:pPr>
      <w:r>
        <w:rPr>
          <w:rFonts w:hint="eastAsia"/>
          <w:lang w:val="en-US" w:eastAsia="zh-CN"/>
        </w:rPr>
        <w:t>图1.4  device的前面板和程序框图</w:t>
      </w:r>
    </w:p>
    <w:p>
      <w:pPr>
        <w:pStyle w:val="83"/>
        <w:numPr>
          <w:ilvl w:val="0"/>
          <w:numId w:val="0"/>
        </w:numPr>
        <w:spacing w:before="62" w:after="62"/>
        <w:ind w:left="1259"/>
        <w:rPr>
          <w:rFonts w:hint="eastAsia"/>
        </w:rPr>
      </w:pPr>
    </w:p>
    <w:p>
      <w:pPr>
        <w:pStyle w:val="83"/>
        <w:spacing w:before="62" w:after="62"/>
      </w:pPr>
      <w:r>
        <w:rPr>
          <w:rFonts w:hint="eastAsia"/>
          <w:lang w:val="en-US" w:eastAsia="zh-CN"/>
        </w:rPr>
        <w:t>连接机械臂，</w:t>
      </w:r>
      <w:r>
        <w:t>单击</w:t>
      </w:r>
      <w:r>
        <w:drawing>
          <wp:inline distT="0" distB="0" distL="0" distR="0">
            <wp:extent cx="152400" cy="190500"/>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26"/>
                    <a:stretch>
                      <a:fillRect/>
                    </a:stretch>
                  </pic:blipFill>
                  <pic:spPr>
                    <a:xfrm>
                      <a:off x="0" y="0"/>
                      <a:ext cx="152400" cy="190500"/>
                    </a:xfrm>
                    <a:prstGeom prst="rect">
                      <a:avLst/>
                    </a:prstGeom>
                  </pic:spPr>
                </pic:pic>
              </a:graphicData>
            </a:graphic>
          </wp:inline>
        </w:drawing>
      </w:r>
      <w:r>
        <w:t>运行即可</w:t>
      </w:r>
      <w:r>
        <w:rPr>
          <w:rFonts w:hint="eastAsia"/>
        </w:rPr>
        <w:t>。</w:t>
      </w:r>
    </w:p>
    <w:p>
      <w:pPr>
        <w:pStyle w:val="83"/>
        <w:keepNext/>
        <w:numPr>
          <w:ilvl w:val="0"/>
          <w:numId w:val="0"/>
        </w:numPr>
        <w:spacing w:before="62" w:after="62"/>
        <w:jc w:val="center"/>
      </w:pPr>
      <w:r>
        <w:drawing>
          <wp:inline distT="0" distB="0" distL="114300" distR="114300">
            <wp:extent cx="4089400" cy="2623185"/>
            <wp:effectExtent l="0" t="0" r="6350" b="5715"/>
            <wp:docPr id="6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1"/>
                    <pic:cNvPicPr>
                      <a:picLocks noChangeAspect="1"/>
                    </pic:cNvPicPr>
                  </pic:nvPicPr>
                  <pic:blipFill>
                    <a:blip r:embed="rId27"/>
                    <a:stretch>
                      <a:fillRect/>
                    </a:stretch>
                  </pic:blipFill>
                  <pic:spPr>
                    <a:xfrm>
                      <a:off x="0" y="0"/>
                      <a:ext cx="4089400" cy="2623185"/>
                    </a:xfrm>
                    <a:prstGeom prst="rect">
                      <a:avLst/>
                    </a:prstGeom>
                    <a:noFill/>
                    <a:ln>
                      <a:noFill/>
                    </a:ln>
                  </pic:spPr>
                </pic:pic>
              </a:graphicData>
            </a:graphic>
          </wp:inline>
        </w:drawing>
      </w:r>
    </w:p>
    <w:p>
      <w:pPr>
        <w:pStyle w:val="16"/>
        <w:rPr>
          <w:rFonts w:hint="default" w:ascii="Arial" w:hAnsi="Arial" w:eastAsia="黑体"/>
          <w:sz w:val="18"/>
          <w:lang w:val="en-US" w:eastAsia="zh-CN"/>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hint="eastAsia" w:ascii="Arial" w:hAnsi="Arial"/>
          <w:sz w:val="18"/>
          <w:lang w:val="en-US" w:eastAsia="zh-CN"/>
        </w:rPr>
        <w:t>5</w:t>
      </w:r>
      <w:r>
        <w:rPr>
          <w:rFonts w:ascii="Arial" w:hAnsi="Arial"/>
          <w:sz w:val="18"/>
        </w:rPr>
        <w:t xml:space="preserve">  </w:t>
      </w:r>
      <w:r>
        <w:rPr>
          <w:rFonts w:hint="eastAsia" w:ascii="Arial" w:hAnsi="Arial"/>
          <w:sz w:val="18"/>
          <w:lang w:val="en-US" w:eastAsia="zh-CN"/>
        </w:rPr>
        <w:t>device.vi运行结果</w:t>
      </w:r>
    </w:p>
    <w:p>
      <w:pPr>
        <w:pStyle w:val="7"/>
        <w:spacing w:before="62" w:after="62"/>
        <w:ind w:left="0" w:leftChars="0" w:firstLine="0" w:firstLineChars="0"/>
      </w:pPr>
    </w:p>
    <w:p>
      <w:pPr>
        <w:pStyle w:val="4"/>
      </w:pPr>
      <w:bookmarkStart w:id="12" w:name="_Toc21438"/>
      <w:r>
        <w:t>LabVIEW Demo说明</w:t>
      </w:r>
      <w:bookmarkEnd w:id="12"/>
    </w:p>
    <w:p>
      <w:pPr>
        <w:pStyle w:val="5"/>
      </w:pPr>
      <w:bookmarkStart w:id="13" w:name="_Toc1502"/>
      <w:r>
        <w:rPr>
          <w:rFonts w:hint="eastAsia"/>
        </w:rPr>
        <w:t>工程说明</w:t>
      </w:r>
      <w:bookmarkEnd w:id="13"/>
    </w:p>
    <w:p>
      <w:pPr>
        <w:pStyle w:val="7"/>
        <w:spacing w:before="62" w:after="62"/>
        <w:ind w:firstLine="420"/>
      </w:pPr>
      <w:r>
        <w:rPr>
          <w:rFonts w:hint="eastAsia"/>
          <w:lang w:val="en-US" w:eastAsia="zh-CN"/>
        </w:rPr>
        <w:t>用户打开“template.vi”，前面板和程序框图如下图1.6所示</w:t>
      </w:r>
      <w:r>
        <w:t>。</w:t>
      </w:r>
    </w:p>
    <w:p>
      <w:pPr>
        <w:pStyle w:val="7"/>
        <w:keepNext/>
        <w:spacing w:before="62" w:after="62"/>
        <w:ind w:firstLine="420"/>
      </w:pPr>
      <w:r>
        <w:drawing>
          <wp:inline distT="0" distB="0" distL="114300" distR="114300">
            <wp:extent cx="4872355" cy="2783205"/>
            <wp:effectExtent l="0" t="0" r="4445" b="17145"/>
            <wp:docPr id="66"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2"/>
                    <pic:cNvPicPr>
                      <a:picLocks noChangeAspect="1"/>
                    </pic:cNvPicPr>
                  </pic:nvPicPr>
                  <pic:blipFill>
                    <a:blip r:embed="rId28"/>
                    <a:stretch>
                      <a:fillRect/>
                    </a:stretch>
                  </pic:blipFill>
                  <pic:spPr>
                    <a:xfrm>
                      <a:off x="0" y="0"/>
                      <a:ext cx="4872355" cy="2783205"/>
                    </a:xfrm>
                    <a:prstGeom prst="rect">
                      <a:avLst/>
                    </a:prstGeom>
                    <a:noFill/>
                    <a:ln>
                      <a:noFill/>
                    </a:ln>
                  </pic:spPr>
                </pic:pic>
              </a:graphicData>
            </a:graphic>
          </wp:inline>
        </w:drawing>
      </w:r>
    </w:p>
    <w:p>
      <w:pPr>
        <w:pStyle w:val="16"/>
        <w:rPr>
          <w:rFonts w:ascii="Arial" w:hAnsi="Arial"/>
          <w:sz w:val="18"/>
        </w:rPr>
      </w:pPr>
      <w:bookmarkStart w:id="14" w:name="_Ref518483925"/>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bookmarkEnd w:id="14"/>
      <w:r>
        <w:rPr>
          <w:rFonts w:hint="eastAsia" w:ascii="Arial" w:hAnsi="Arial"/>
          <w:sz w:val="18"/>
          <w:lang w:val="en-US" w:eastAsia="zh-CN"/>
        </w:rPr>
        <w:t>6</w:t>
      </w:r>
      <w:r>
        <w:rPr>
          <w:rFonts w:ascii="Arial" w:hAnsi="Arial"/>
          <w:sz w:val="18"/>
        </w:rPr>
        <w:t xml:space="preserve">  </w:t>
      </w:r>
      <w:r>
        <w:rPr>
          <w:rFonts w:hint="eastAsia" w:ascii="Arial" w:hAnsi="Arial"/>
          <w:sz w:val="18"/>
          <w:lang w:val="en-US" w:eastAsia="zh-CN"/>
        </w:rPr>
        <w:t>template</w:t>
      </w:r>
      <w:r>
        <w:rPr>
          <w:rFonts w:ascii="Arial" w:hAnsi="Arial"/>
          <w:sz w:val="18"/>
        </w:rPr>
        <w:t>前面板</w:t>
      </w:r>
      <w:r>
        <w:rPr>
          <w:rFonts w:hint="eastAsia" w:ascii="Arial" w:hAnsi="Arial"/>
          <w:sz w:val="18"/>
          <w:lang w:val="en-US" w:eastAsia="zh-CN"/>
        </w:rPr>
        <w:t>和程序框图</w:t>
      </w:r>
      <w:r>
        <w:rPr>
          <w:rFonts w:ascii="Arial" w:hAnsi="Arial"/>
          <w:sz w:val="18"/>
        </w:rPr>
        <w:t>示意图</w:t>
      </w:r>
    </w:p>
    <w:p>
      <w:pPr>
        <w:pStyle w:val="7"/>
        <w:spacing w:before="62" w:after="62"/>
        <w:ind w:firstLine="420"/>
      </w:pPr>
    </w:p>
    <w:p>
      <w:pPr>
        <w:pStyle w:val="7"/>
        <w:spacing w:before="62" w:after="62"/>
        <w:ind w:firstLine="420"/>
      </w:pPr>
      <w:r>
        <w:t>用户可在程序框图界面右键选择</w:t>
      </w:r>
      <w:r>
        <w:rPr>
          <w:rFonts w:hint="eastAsia"/>
        </w:rPr>
        <w:t>“</w:t>
      </w:r>
      <w:r>
        <w:t>用户库</w:t>
      </w:r>
      <w:r>
        <w:rPr>
          <w:rFonts w:hint="eastAsia"/>
        </w:rPr>
        <w:t xml:space="preserve"> &gt;</w:t>
      </w:r>
      <w:r>
        <w:t xml:space="preserve"> D</w:t>
      </w:r>
      <w:r>
        <w:rPr>
          <w:rFonts w:hint="eastAsia"/>
          <w:lang w:val="en-US" w:eastAsia="zh-CN"/>
        </w:rPr>
        <w:t>Link</w:t>
      </w:r>
      <w:r>
        <w:rPr>
          <w:rFonts w:hint="eastAsia"/>
        </w:rPr>
        <w:t>”调用Dob</w:t>
      </w:r>
      <w:r>
        <w:rPr>
          <w:rFonts w:hint="eastAsia"/>
          <w:lang w:val="en-US" w:eastAsia="zh-CN"/>
        </w:rPr>
        <w:t>otLink</w:t>
      </w:r>
      <w:r>
        <w:t xml:space="preserve"> API</w:t>
      </w:r>
      <w:r>
        <w:rPr>
          <w:rFonts w:hint="eastAsia"/>
        </w:rPr>
        <w:t>，</w:t>
      </w:r>
      <w:r>
        <w:t>如</w:t>
      </w:r>
      <w:r>
        <w:fldChar w:fldCharType="begin"/>
      </w:r>
      <w:r>
        <w:instrText xml:space="preserve"> REF _Ref518662187 \h  \* MERGEFORMAT </w:instrText>
      </w:r>
      <w:r>
        <w:fldChar w:fldCharType="separate"/>
      </w:r>
      <w:r>
        <w:rPr>
          <w:rFonts w:hint="eastAsia"/>
        </w:rPr>
        <w:t xml:space="preserve">图 </w:t>
      </w:r>
      <w:r>
        <w:t>1.7</w:t>
      </w:r>
      <w:r>
        <w:fldChar w:fldCharType="end"/>
      </w:r>
      <w:r>
        <w:t>所示。详细的API说明请参</w:t>
      </w:r>
      <w:r>
        <w:rPr>
          <w:rFonts w:hint="eastAsia"/>
          <w:lang w:val="en-US" w:eastAsia="zh-CN"/>
        </w:rPr>
        <w:t>考</w:t>
      </w:r>
      <w:r>
        <w:t>《</w:t>
      </w:r>
      <w:r>
        <w:rPr>
          <w:rFonts w:hint="eastAsia"/>
          <w:lang w:val="en-US" w:eastAsia="zh-CN"/>
        </w:rPr>
        <w:t>dobot-m1-api</w:t>
      </w:r>
      <w:r>
        <w:t>》。</w:t>
      </w:r>
    </w:p>
    <w:p>
      <w:pPr>
        <w:pStyle w:val="7"/>
        <w:keepNext/>
        <w:spacing w:before="62" w:after="62"/>
        <w:ind w:firstLine="420"/>
      </w:pPr>
      <w:r>
        <w:drawing>
          <wp:inline distT="0" distB="0" distL="114300" distR="114300">
            <wp:extent cx="4826635" cy="2634615"/>
            <wp:effectExtent l="0" t="0" r="12065" b="13335"/>
            <wp:docPr id="6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13"/>
                    <pic:cNvPicPr>
                      <a:picLocks noChangeAspect="1"/>
                    </pic:cNvPicPr>
                  </pic:nvPicPr>
                  <pic:blipFill>
                    <a:blip r:embed="rId29"/>
                    <a:stretch>
                      <a:fillRect/>
                    </a:stretch>
                  </pic:blipFill>
                  <pic:spPr>
                    <a:xfrm>
                      <a:off x="0" y="0"/>
                      <a:ext cx="4826635" cy="2634615"/>
                    </a:xfrm>
                    <a:prstGeom prst="rect">
                      <a:avLst/>
                    </a:prstGeom>
                    <a:noFill/>
                    <a:ln>
                      <a:noFill/>
                    </a:ln>
                  </pic:spPr>
                </pic:pic>
              </a:graphicData>
            </a:graphic>
          </wp:inline>
        </w:drawing>
      </w:r>
    </w:p>
    <w:p>
      <w:pPr>
        <w:pStyle w:val="16"/>
        <w:rPr>
          <w:rFonts w:ascii="Arial" w:hAnsi="Arial"/>
          <w:sz w:val="18"/>
        </w:rPr>
      </w:pPr>
      <w:bookmarkStart w:id="15" w:name="_Ref518662187"/>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7</w:t>
      </w:r>
      <w:r>
        <w:rPr>
          <w:rFonts w:ascii="Arial" w:hAnsi="Arial"/>
          <w:sz w:val="18"/>
        </w:rPr>
        <w:fldChar w:fldCharType="end"/>
      </w:r>
      <w:bookmarkEnd w:id="15"/>
      <w:r>
        <w:rPr>
          <w:rFonts w:ascii="Arial" w:hAnsi="Arial"/>
          <w:sz w:val="18"/>
        </w:rPr>
        <w:t xml:space="preserve">  调用API</w:t>
      </w:r>
    </w:p>
    <w:p>
      <w:pPr>
        <w:pStyle w:val="5"/>
      </w:pPr>
      <w:bookmarkStart w:id="16" w:name="_Toc12358"/>
      <w:bookmarkStart w:id="17" w:name="OLE_LINK5"/>
      <w:r>
        <w:rPr>
          <w:rFonts w:hint="eastAsia"/>
        </w:rPr>
        <w:t>程序框图说明</w:t>
      </w:r>
      <w:bookmarkEnd w:id="16"/>
    </w:p>
    <w:bookmarkEnd w:id="17"/>
    <w:p>
      <w:pPr>
        <w:pStyle w:val="7"/>
        <w:spacing w:before="62" w:after="62"/>
        <w:ind w:firstLine="420"/>
      </w:pPr>
      <w:r>
        <w:rPr>
          <w:rFonts w:hint="eastAsia"/>
        </w:rPr>
        <w:t>本示例</w:t>
      </w:r>
      <w:r>
        <w:rPr>
          <w:rFonts w:hint="eastAsia"/>
          <w:lang w:val="en-US" w:eastAsia="zh-CN"/>
        </w:rPr>
        <w:t>基于与dobotlink的websocket通讯</w:t>
      </w:r>
      <w:r>
        <w:rPr>
          <w:rFonts w:hint="eastAsia"/>
        </w:rPr>
        <w:t>，</w:t>
      </w:r>
      <w:r>
        <w:rPr>
          <w:rFonts w:hint="eastAsia"/>
          <w:lang w:val="en-US" w:eastAsia="zh-CN"/>
        </w:rPr>
        <w:t>所以需调用websocket的api</w:t>
      </w:r>
      <w:r>
        <w:drawing>
          <wp:inline distT="0" distB="0" distL="114300" distR="114300">
            <wp:extent cx="314325" cy="333375"/>
            <wp:effectExtent l="0" t="0" r="9525" b="9525"/>
            <wp:docPr id="68"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14"/>
                    <pic:cNvPicPr>
                      <a:picLocks noChangeAspect="1"/>
                    </pic:cNvPicPr>
                  </pic:nvPicPr>
                  <pic:blipFill>
                    <a:blip r:embed="rId30"/>
                    <a:stretch>
                      <a:fillRect/>
                    </a:stretch>
                  </pic:blipFill>
                  <pic:spPr>
                    <a:xfrm>
                      <a:off x="0" y="0"/>
                      <a:ext cx="314325" cy="333375"/>
                    </a:xfrm>
                    <a:prstGeom prst="rect">
                      <a:avLst/>
                    </a:prstGeom>
                    <a:noFill/>
                    <a:ln>
                      <a:noFill/>
                    </a:ln>
                  </pic:spPr>
                </pic:pic>
              </a:graphicData>
            </a:graphic>
          </wp:inline>
        </w:drawing>
      </w:r>
      <w:r>
        <w:rPr>
          <w:rFonts w:hint="eastAsia"/>
        </w:rPr>
        <w:t>。</w:t>
      </w:r>
      <w:r>
        <w:rPr>
          <w:rFonts w:hint="eastAsia"/>
          <w:lang w:val="en-US" w:eastAsia="zh-CN"/>
        </w:rPr>
        <w:t>设备指令基本连接端口有以下</w:t>
      </w:r>
      <w:r>
        <w:drawing>
          <wp:inline distT="0" distB="0" distL="114300" distR="114300">
            <wp:extent cx="1285875" cy="1609725"/>
            <wp:effectExtent l="0" t="0" r="9525" b="9525"/>
            <wp:docPr id="69"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5"/>
                    <pic:cNvPicPr>
                      <a:picLocks noChangeAspect="1"/>
                    </pic:cNvPicPr>
                  </pic:nvPicPr>
                  <pic:blipFill>
                    <a:blip r:embed="rId31"/>
                    <a:stretch>
                      <a:fillRect/>
                    </a:stretch>
                  </pic:blipFill>
                  <pic:spPr>
                    <a:xfrm>
                      <a:off x="0" y="0"/>
                      <a:ext cx="1285875" cy="1609725"/>
                    </a:xfrm>
                    <a:prstGeom prst="rect">
                      <a:avLst/>
                    </a:prstGeom>
                    <a:noFill/>
                    <a:ln>
                      <a:noFill/>
                    </a:ln>
                  </pic:spPr>
                </pic:pic>
              </a:graphicData>
            </a:graphic>
          </wp:inline>
        </w:drawing>
      </w:r>
      <w:r>
        <w:rPr>
          <w:rFonts w:hint="eastAsia"/>
          <w:lang w:eastAsia="zh-CN"/>
        </w:rPr>
        <w:t>（</w:t>
      </w:r>
      <w:r>
        <w:rPr>
          <w:rFonts w:hint="eastAsia"/>
          <w:lang w:val="en-US" w:eastAsia="zh-CN"/>
        </w:rPr>
        <w:t>id为每一个指令的专属ID，不可重复，websocket输入输出，error输入输出，结果输出）</w:t>
      </w:r>
      <w:r>
        <w:rPr>
          <w:rFonts w:hint="eastAsia"/>
        </w:rPr>
        <w:t>。</w:t>
      </w:r>
    </w:p>
    <w:p>
      <w:pPr>
        <w:pStyle w:val="7"/>
        <w:keepNext/>
        <w:spacing w:before="62" w:after="62"/>
        <w:ind w:firstLine="420"/>
        <w:jc w:val="center"/>
      </w:pPr>
      <w:r>
        <w:drawing>
          <wp:inline distT="0" distB="0" distL="114300" distR="114300">
            <wp:extent cx="1522095" cy="3735705"/>
            <wp:effectExtent l="0" t="0" r="1905" b="17145"/>
            <wp:docPr id="70"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16"/>
                    <pic:cNvPicPr>
                      <a:picLocks noChangeAspect="1"/>
                    </pic:cNvPicPr>
                  </pic:nvPicPr>
                  <pic:blipFill>
                    <a:blip r:embed="rId32"/>
                    <a:stretch>
                      <a:fillRect/>
                    </a:stretch>
                  </pic:blipFill>
                  <pic:spPr>
                    <a:xfrm>
                      <a:off x="0" y="0"/>
                      <a:ext cx="1522095" cy="3735705"/>
                    </a:xfrm>
                    <a:prstGeom prst="rect">
                      <a:avLst/>
                    </a:prstGeom>
                    <a:noFill/>
                    <a:ln>
                      <a:noFill/>
                    </a:ln>
                  </pic:spPr>
                </pic:pic>
              </a:graphicData>
            </a:graphic>
          </wp:inline>
        </w:drawing>
      </w:r>
      <w:r>
        <w:t xml:space="preserve"> </w:t>
      </w:r>
    </w:p>
    <w:p>
      <w:pPr>
        <w:pStyle w:val="16"/>
        <w:rPr>
          <w:rFonts w:ascii="Arial" w:hAnsi="Arial"/>
          <w:sz w:val="18"/>
        </w:rPr>
      </w:pPr>
      <w:bookmarkStart w:id="18" w:name="_Ref518036352"/>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8</w:t>
      </w:r>
      <w:r>
        <w:rPr>
          <w:rFonts w:ascii="Arial" w:hAnsi="Arial"/>
          <w:sz w:val="18"/>
        </w:rPr>
        <w:fldChar w:fldCharType="end"/>
      </w:r>
      <w:bookmarkEnd w:id="18"/>
      <w:r>
        <w:rPr>
          <w:rFonts w:ascii="Arial" w:hAnsi="Arial"/>
          <w:sz w:val="18"/>
        </w:rPr>
        <w:t xml:space="preserve">  Demo实现流程</w:t>
      </w:r>
    </w:p>
    <w:p>
      <w:pPr>
        <w:pStyle w:val="7"/>
        <w:spacing w:before="62" w:after="62"/>
        <w:ind w:firstLine="420"/>
      </w:pPr>
    </w:p>
    <w:p>
      <w:pPr>
        <w:pStyle w:val="7"/>
        <w:spacing w:before="62" w:after="62"/>
        <w:ind w:firstLine="420"/>
      </w:pPr>
      <w:r>
        <w:t>Demo各程序框图说明如下所示。</w:t>
      </w:r>
    </w:p>
    <w:p>
      <w:pPr>
        <w:pStyle w:val="38"/>
        <w:spacing w:before="62" w:after="62"/>
      </w:pPr>
      <w:r>
        <w:rPr>
          <w:rFonts w:hint="eastAsia"/>
          <w:lang w:val="en-US" w:eastAsia="zh-CN"/>
        </w:rPr>
        <w:t>与dobotlink建立连接</w:t>
      </w:r>
      <w:r>
        <w:rPr>
          <w:rFonts w:hint="eastAsia"/>
        </w:rPr>
        <w:t>。</w:t>
      </w:r>
    </w:p>
    <w:p>
      <w:pPr>
        <w:keepNext/>
        <w:spacing w:before="62" w:after="62"/>
        <w:ind w:left="420"/>
        <w:jc w:val="center"/>
      </w:pPr>
      <w:r>
        <w:drawing>
          <wp:inline distT="0" distB="0" distL="114300" distR="114300">
            <wp:extent cx="1066800" cy="790575"/>
            <wp:effectExtent l="0" t="0" r="0" b="9525"/>
            <wp:docPr id="7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7"/>
                    <pic:cNvPicPr>
                      <a:picLocks noChangeAspect="1"/>
                    </pic:cNvPicPr>
                  </pic:nvPicPr>
                  <pic:blipFill>
                    <a:blip r:embed="rId33"/>
                    <a:stretch>
                      <a:fillRect/>
                    </a:stretch>
                  </pic:blipFill>
                  <pic:spPr>
                    <a:xfrm>
                      <a:off x="0" y="0"/>
                      <a:ext cx="1066800" cy="79057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9</w:t>
      </w:r>
      <w:r>
        <w:rPr>
          <w:rFonts w:ascii="Arial" w:hAnsi="Arial"/>
          <w:sz w:val="18"/>
        </w:rPr>
        <w:fldChar w:fldCharType="end"/>
      </w:r>
      <w:r>
        <w:rPr>
          <w:rFonts w:ascii="Arial" w:hAnsi="Arial"/>
          <w:sz w:val="18"/>
        </w:rPr>
        <w:t xml:space="preserve">  </w:t>
      </w:r>
      <w:r>
        <w:rPr>
          <w:rFonts w:hint="eastAsia"/>
          <w:lang w:val="en-US" w:eastAsia="zh-CN"/>
        </w:rPr>
        <w:t>与dobotlink建立连接</w:t>
      </w:r>
    </w:p>
    <w:p>
      <w:pPr>
        <w:pStyle w:val="38"/>
        <w:spacing w:before="62" w:after="62"/>
      </w:pPr>
      <w:r>
        <w:rPr>
          <w:rFonts w:hint="eastAsia"/>
        </w:rPr>
        <w:t>连接机械臂。</w:t>
      </w:r>
    </w:p>
    <w:p>
      <w:pPr>
        <w:keepNext/>
        <w:spacing w:before="62" w:after="62"/>
        <w:ind w:left="420"/>
        <w:jc w:val="center"/>
      </w:pPr>
      <w:r>
        <w:drawing>
          <wp:inline distT="0" distB="0" distL="114300" distR="114300">
            <wp:extent cx="2266950" cy="1914525"/>
            <wp:effectExtent l="0" t="0" r="0" b="9525"/>
            <wp:docPr id="7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8"/>
                    <pic:cNvPicPr>
                      <a:picLocks noChangeAspect="1"/>
                    </pic:cNvPicPr>
                  </pic:nvPicPr>
                  <pic:blipFill>
                    <a:blip r:embed="rId34"/>
                    <a:stretch>
                      <a:fillRect/>
                    </a:stretch>
                  </pic:blipFill>
                  <pic:spPr>
                    <a:xfrm>
                      <a:off x="0" y="0"/>
                      <a:ext cx="2266950" cy="191452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10</w:t>
      </w:r>
      <w:r>
        <w:rPr>
          <w:rFonts w:ascii="Arial" w:hAnsi="Arial"/>
          <w:sz w:val="18"/>
        </w:rPr>
        <w:fldChar w:fldCharType="end"/>
      </w:r>
      <w:r>
        <w:rPr>
          <w:rFonts w:ascii="Arial" w:hAnsi="Arial"/>
          <w:sz w:val="18"/>
        </w:rPr>
        <w:t xml:space="preserve">  连接机械臂</w:t>
      </w:r>
    </w:p>
    <w:p>
      <w:pPr>
        <w:pStyle w:val="7"/>
        <w:spacing w:before="62" w:after="62"/>
        <w:ind w:firstLine="420"/>
      </w:pPr>
    </w:p>
    <w:p>
      <w:pPr>
        <w:pStyle w:val="38"/>
        <w:spacing w:before="62" w:after="62"/>
      </w:pPr>
      <w:r>
        <w:rPr>
          <w:rFonts w:hint="eastAsia"/>
          <w:lang w:val="en-US" w:eastAsia="zh-CN"/>
        </w:rPr>
        <w:t>断开机械臂</w:t>
      </w:r>
      <w:r>
        <w:rPr>
          <w:rFonts w:hint="eastAsia"/>
        </w:rPr>
        <w:t>。</w:t>
      </w:r>
    </w:p>
    <w:p>
      <w:pPr>
        <w:keepNext/>
        <w:spacing w:before="62" w:after="62"/>
        <w:ind w:left="420"/>
        <w:jc w:val="center"/>
      </w:pPr>
      <w:r>
        <w:drawing>
          <wp:inline distT="0" distB="0" distL="114300" distR="114300">
            <wp:extent cx="1162050" cy="1533525"/>
            <wp:effectExtent l="0" t="0" r="0" b="9525"/>
            <wp:docPr id="7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9"/>
                    <pic:cNvPicPr>
                      <a:picLocks noChangeAspect="1"/>
                    </pic:cNvPicPr>
                  </pic:nvPicPr>
                  <pic:blipFill>
                    <a:blip r:embed="rId35"/>
                    <a:stretch>
                      <a:fillRect/>
                    </a:stretch>
                  </pic:blipFill>
                  <pic:spPr>
                    <a:xfrm>
                      <a:off x="0" y="0"/>
                      <a:ext cx="1162050" cy="1533525"/>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11</w:t>
      </w:r>
      <w:r>
        <w:rPr>
          <w:rFonts w:ascii="Arial" w:hAnsi="Arial"/>
          <w:sz w:val="18"/>
        </w:rPr>
        <w:fldChar w:fldCharType="end"/>
      </w:r>
      <w:r>
        <w:rPr>
          <w:rFonts w:ascii="Arial" w:hAnsi="Arial"/>
          <w:sz w:val="18"/>
        </w:rPr>
        <w:t xml:space="preserve">  通过指令队列执行PTP指令</w:t>
      </w:r>
    </w:p>
    <w:p>
      <w:pPr>
        <w:pStyle w:val="38"/>
        <w:spacing w:before="62" w:after="62"/>
      </w:pPr>
      <w:r>
        <w:rPr>
          <w:rFonts w:hint="eastAsia"/>
          <w:lang w:val="en-US" w:eastAsia="zh-CN"/>
        </w:rPr>
        <w:t>与dobotlink断开连接（程序运行结束自动断开与dobotlink的连接，所以此处可不连）</w:t>
      </w:r>
      <w:r>
        <w:rPr>
          <w:rFonts w:hint="eastAsia"/>
        </w:rPr>
        <w:t>。</w:t>
      </w:r>
    </w:p>
    <w:p>
      <w:pPr>
        <w:keepNext/>
        <w:spacing w:before="62" w:after="62"/>
        <w:ind w:left="420"/>
        <w:jc w:val="center"/>
      </w:pPr>
      <w:bookmarkStart w:id="19" w:name="OLE_LINK11"/>
      <w:bookmarkStart w:id="20" w:name="OLE_LINK10"/>
      <w:r>
        <w:drawing>
          <wp:inline distT="0" distB="0" distL="114300" distR="114300">
            <wp:extent cx="914400" cy="857250"/>
            <wp:effectExtent l="0" t="0" r="0" b="0"/>
            <wp:docPr id="74"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0"/>
                    <pic:cNvPicPr>
                      <a:picLocks noChangeAspect="1"/>
                    </pic:cNvPicPr>
                  </pic:nvPicPr>
                  <pic:blipFill>
                    <a:blip r:embed="rId36"/>
                    <a:stretch>
                      <a:fillRect/>
                    </a:stretch>
                  </pic:blipFill>
                  <pic:spPr>
                    <a:xfrm>
                      <a:off x="0" y="0"/>
                      <a:ext cx="914400" cy="857250"/>
                    </a:xfrm>
                    <a:prstGeom prst="rect">
                      <a:avLst/>
                    </a:prstGeom>
                    <a:noFill/>
                    <a:ln>
                      <a:noFill/>
                    </a:ln>
                  </pic:spPr>
                </pic:pic>
              </a:graphicData>
            </a:graphic>
          </wp:inline>
        </w:drawing>
      </w:r>
    </w:p>
    <w:p>
      <w:pPr>
        <w:pStyle w:val="16"/>
        <w:rPr>
          <w:rFonts w:ascii="Arial" w:hAnsi="Arial"/>
          <w:sz w:val="18"/>
        </w:rPr>
      </w:pPr>
      <w:r>
        <w:rPr>
          <w:rFonts w:hint="eastAsia" w:ascii="Arial" w:hAnsi="Arial"/>
          <w:sz w:val="18"/>
        </w:rPr>
        <w:t xml:space="preserve">图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ascii="Arial" w:hAnsi="Arial"/>
          <w:sz w:val="18"/>
        </w:rPr>
        <w:t>.</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SEQ 图 \* ARABIC \s 1</w:instrText>
      </w:r>
      <w:r>
        <w:rPr>
          <w:rFonts w:ascii="Arial" w:hAnsi="Arial"/>
          <w:sz w:val="18"/>
        </w:rPr>
        <w:instrText xml:space="preserve"> </w:instrText>
      </w:r>
      <w:r>
        <w:rPr>
          <w:rFonts w:ascii="Arial" w:hAnsi="Arial"/>
          <w:sz w:val="18"/>
        </w:rPr>
        <w:fldChar w:fldCharType="separate"/>
      </w:r>
      <w:r>
        <w:rPr>
          <w:rFonts w:ascii="Arial" w:hAnsi="Arial"/>
          <w:sz w:val="18"/>
        </w:rPr>
        <w:t>12</w:t>
      </w:r>
      <w:r>
        <w:rPr>
          <w:rFonts w:ascii="Arial" w:hAnsi="Arial"/>
          <w:sz w:val="18"/>
        </w:rPr>
        <w:fldChar w:fldCharType="end"/>
      </w:r>
      <w:r>
        <w:rPr>
          <w:rFonts w:ascii="Arial" w:hAnsi="Arial"/>
          <w:sz w:val="18"/>
        </w:rPr>
        <w:t xml:space="preserve">  断开连接</w:t>
      </w:r>
    </w:p>
    <w:p>
      <w:pPr>
        <w:pStyle w:val="7"/>
        <w:spacing w:before="62" w:after="62"/>
        <w:ind w:left="0" w:leftChars="0" w:firstLine="0" w:firstLineChars="0"/>
      </w:pPr>
    </w:p>
    <w:p>
      <w:pPr>
        <w:pStyle w:val="4"/>
        <w:rPr>
          <w:rFonts w:hint="default" w:eastAsia="黑体"/>
          <w:lang w:val="en-US" w:eastAsia="zh-CN"/>
        </w:rPr>
      </w:pPr>
      <w:bookmarkStart w:id="21" w:name="_Toc16485"/>
      <w:r>
        <w:rPr>
          <w:rFonts w:hint="eastAsia"/>
          <w:lang w:val="en-US" w:eastAsia="zh-CN"/>
        </w:rPr>
        <w:t>常见错误</w:t>
      </w:r>
      <w:r>
        <w:t>说明</w:t>
      </w:r>
      <w:bookmarkEnd w:id="21"/>
    </w:p>
    <w:p>
      <w:pPr>
        <w:pStyle w:val="5"/>
        <w:rPr>
          <w:rFonts w:hint="default"/>
          <w:lang w:val="en-US" w:eastAsia="zh-CN"/>
        </w:rPr>
      </w:pPr>
      <w:bookmarkStart w:id="22" w:name="_Toc11509"/>
      <w:r>
        <w:rPr>
          <w:rFonts w:hint="eastAsia"/>
          <w:lang w:val="en-US" w:eastAsia="zh-CN"/>
        </w:rPr>
        <w:t>TCP连接错误</w:t>
      </w:r>
      <w:bookmarkEnd w:id="22"/>
    </w:p>
    <w:p>
      <w:pPr>
        <w:pStyle w:val="6"/>
        <w:rPr>
          <w:rFonts w:hint="default"/>
          <w:lang w:val="en-US" w:eastAsia="zh-CN"/>
        </w:rPr>
      </w:pPr>
      <w:r>
        <w:rPr>
          <w:rFonts w:hint="default"/>
          <w:lang w:val="en-US" w:eastAsia="zh-CN"/>
        </w:rPr>
        <w:drawing>
          <wp:inline distT="0" distB="0" distL="114300" distR="114300">
            <wp:extent cx="5272405" cy="2137410"/>
            <wp:effectExtent l="0" t="0" r="4445" b="15240"/>
            <wp:docPr id="4" name="图片 4" descr="lALPBFDk9hkfzzDNAh7NBTk_1337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ALPBFDk9hkfzzDNAh7NBTk_1337_542"/>
                    <pic:cNvPicPr>
                      <a:picLocks noChangeAspect="1"/>
                    </pic:cNvPicPr>
                  </pic:nvPicPr>
                  <pic:blipFill>
                    <a:blip r:embed="rId37"/>
                    <a:stretch>
                      <a:fillRect/>
                    </a:stretch>
                  </pic:blipFill>
                  <pic:spPr>
                    <a:xfrm>
                      <a:off x="0" y="0"/>
                      <a:ext cx="5272405" cy="2137410"/>
                    </a:xfrm>
                    <a:prstGeom prst="rect">
                      <a:avLst/>
                    </a:prstGeom>
                  </pic:spPr>
                </pic:pic>
              </a:graphicData>
            </a:graphic>
          </wp:inline>
        </w:drawing>
      </w:r>
    </w:p>
    <w:p>
      <w:pPr>
        <w:pStyle w:val="7"/>
      </w:pPr>
      <w:r>
        <w:rPr>
          <w:rFonts w:hint="eastAsia"/>
          <w:lang w:val="en-US" w:eastAsia="zh-CN"/>
        </w:rPr>
        <w:t>解决：请确认dobotlink是否正常开启，开启成功标志：右下角显示图标</w:t>
      </w:r>
      <w:r>
        <w:drawing>
          <wp:inline distT="0" distB="0" distL="114300" distR="114300">
            <wp:extent cx="295275" cy="304800"/>
            <wp:effectExtent l="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38"/>
                    <a:stretch>
                      <a:fillRect/>
                    </a:stretch>
                  </pic:blipFill>
                  <pic:spPr>
                    <a:xfrm>
                      <a:off x="0" y="0"/>
                      <a:ext cx="295275" cy="304800"/>
                    </a:xfrm>
                    <a:prstGeom prst="rect">
                      <a:avLst/>
                    </a:prstGeom>
                    <a:noFill/>
                    <a:ln>
                      <a:noFill/>
                    </a:ln>
                  </pic:spPr>
                </pic:pic>
              </a:graphicData>
            </a:graphic>
          </wp:inline>
        </w:drawing>
      </w:r>
    </w:p>
    <w:p>
      <w:pPr>
        <w:pStyle w:val="5"/>
        <w:rPr>
          <w:rFonts w:hint="default"/>
          <w:lang w:val="en-US" w:eastAsia="zh-CN"/>
        </w:rPr>
      </w:pPr>
      <w:bookmarkStart w:id="23" w:name="_Toc28587"/>
      <w:r>
        <w:rPr>
          <w:rFonts w:hint="eastAsia"/>
          <w:lang w:val="en-US" w:eastAsia="zh-CN"/>
        </w:rPr>
        <w:t>安装报错</w:t>
      </w:r>
      <w:bookmarkEnd w:id="23"/>
    </w:p>
    <w:p>
      <w:pPr>
        <w:pStyle w:val="6"/>
        <w:rPr>
          <w:rFonts w:hint="eastAsia"/>
          <w:lang w:val="en-US" w:eastAsia="zh-CN"/>
        </w:rPr>
      </w:pPr>
      <w:r>
        <w:rPr>
          <w:rFonts w:hint="eastAsia"/>
          <w:lang w:val="en-US" w:eastAsia="zh-CN"/>
        </w:rPr>
        <w:t>安装</w:t>
      </w:r>
      <w:r>
        <w:drawing>
          <wp:inline distT="0" distB="0" distL="114300" distR="114300">
            <wp:extent cx="2095500" cy="209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2095500" cy="209550"/>
                    </a:xfrm>
                    <a:prstGeom prst="rect">
                      <a:avLst/>
                    </a:prstGeom>
                    <a:noFill/>
                    <a:ln>
                      <a:noFill/>
                    </a:ln>
                  </pic:spPr>
                </pic:pic>
              </a:graphicData>
            </a:graphic>
          </wp:inline>
        </w:drawing>
      </w:r>
      <w:r>
        <w:rPr>
          <w:rFonts w:hint="eastAsia"/>
          <w:lang w:val="en-US" w:eastAsia="zh-CN"/>
        </w:rPr>
        <w:t>报错，以下解决方案作为参考：</w:t>
      </w:r>
    </w:p>
    <w:p>
      <w:pPr>
        <w:pStyle w:val="7"/>
        <w:rPr>
          <w:rFonts w:ascii="微软雅黑" w:hAnsi="微软雅黑" w:eastAsia="微软雅黑" w:cs="微软雅黑"/>
          <w:i w:val="0"/>
          <w:caps w:val="0"/>
          <w:color w:val="111F2C"/>
          <w:spacing w:val="0"/>
          <w:sz w:val="21"/>
          <w:szCs w:val="21"/>
          <w:shd w:val="clear" w:fill="FFFFFF"/>
        </w:rPr>
      </w:pPr>
      <w:r>
        <w:rPr>
          <w:rFonts w:ascii="微软雅黑" w:hAnsi="微软雅黑" w:eastAsia="微软雅黑" w:cs="微软雅黑"/>
          <w:i w:val="0"/>
          <w:caps w:val="0"/>
          <w:color w:val="111F2C"/>
          <w:spacing w:val="0"/>
          <w:sz w:val="21"/>
          <w:szCs w:val="21"/>
          <w:shd w:val="clear" w:fill="FFFFFF"/>
        </w:rPr>
        <w:t>LabVIEW -&gt; Options -&gt; VI server -&gt; Machine Access -&gt; add -&gt; "localhost"</w:t>
      </w:r>
    </w:p>
    <w:p>
      <w:pPr>
        <w:pStyle w:val="7"/>
        <w:rPr>
          <w:rFonts w:hint="eastAsia" w:ascii="微软雅黑" w:hAnsi="微软雅黑" w:eastAsia="微软雅黑" w:cs="微软雅黑"/>
          <w:i w:val="0"/>
          <w:caps w:val="0"/>
          <w:color w:val="111F2C"/>
          <w:spacing w:val="0"/>
          <w:sz w:val="21"/>
          <w:szCs w:val="21"/>
          <w:shd w:val="clear" w:fill="FFFFFF"/>
          <w:lang w:val="en-US" w:eastAsia="zh-CN"/>
        </w:rPr>
      </w:pPr>
      <w:r>
        <w:rPr>
          <w:rFonts w:hint="eastAsia" w:ascii="微软雅黑" w:hAnsi="微软雅黑" w:eastAsia="微软雅黑" w:cs="微软雅黑"/>
          <w:i w:val="0"/>
          <w:caps w:val="0"/>
          <w:color w:val="111F2C"/>
          <w:spacing w:val="0"/>
          <w:sz w:val="21"/>
          <w:szCs w:val="21"/>
          <w:shd w:val="clear" w:fill="FFFFFF"/>
          <w:lang w:val="en-US" w:eastAsia="zh-CN"/>
        </w:rPr>
        <w:drawing>
          <wp:inline distT="0" distB="0" distL="114300" distR="114300">
            <wp:extent cx="4773930" cy="3440430"/>
            <wp:effectExtent l="0" t="0" r="7620" b="7620"/>
            <wp:docPr id="9" name="图片 9" descr="lALPBGY17fW27mjNAZXNAjI_562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lALPBGY17fW27mjNAZXNAjI_562_405"/>
                    <pic:cNvPicPr>
                      <a:picLocks noChangeAspect="1"/>
                    </pic:cNvPicPr>
                  </pic:nvPicPr>
                  <pic:blipFill>
                    <a:blip r:embed="rId39"/>
                    <a:stretch>
                      <a:fillRect/>
                    </a:stretch>
                  </pic:blipFill>
                  <pic:spPr>
                    <a:xfrm>
                      <a:off x="0" y="0"/>
                      <a:ext cx="4773930" cy="3440430"/>
                    </a:xfrm>
                    <a:prstGeom prst="rect">
                      <a:avLst/>
                    </a:prstGeom>
                  </pic:spPr>
                </pic:pic>
              </a:graphicData>
            </a:graphic>
          </wp:inline>
        </w:drawing>
      </w:r>
    </w:p>
    <w:p>
      <w:pPr>
        <w:pStyle w:val="7"/>
        <w:ind w:left="0" w:leftChars="0" w:firstLine="0" w:firstLineChars="0"/>
        <w:rPr>
          <w:rFonts w:hint="default"/>
          <w:lang w:val="en-US" w:eastAsia="zh-CN"/>
        </w:rPr>
      </w:pPr>
      <w:r>
        <w:rPr>
          <w:rFonts w:hint="eastAsia"/>
          <w:lang w:val="en-US" w:eastAsia="zh-CN"/>
        </w:rPr>
        <w:t>设置后请尝试再次安装。</w:t>
      </w:r>
    </w:p>
    <w:p>
      <w:pPr>
        <w:spacing w:before="62" w:after="62"/>
        <w:jc w:val="both"/>
      </w:pPr>
    </w:p>
    <w:p>
      <w:pPr>
        <w:pStyle w:val="4"/>
        <w:rPr>
          <w:rFonts w:hint="default" w:eastAsia="黑体"/>
          <w:lang w:val="en-US" w:eastAsia="zh-CN"/>
        </w:rPr>
      </w:pPr>
      <w:bookmarkStart w:id="24" w:name="_Toc12486"/>
      <w:r>
        <w:rPr>
          <w:rFonts w:hint="eastAsia"/>
          <w:lang w:val="en-US" w:eastAsia="zh-CN"/>
        </w:rPr>
        <w:t>部分API使用说明</w:t>
      </w:r>
      <w:bookmarkEnd w:id="24"/>
    </w:p>
    <w:p>
      <w:pPr>
        <w:bidi w:val="0"/>
        <w:rPr>
          <w:rFonts w:hint="eastAsia"/>
          <w:lang w:val="en-US" w:eastAsia="zh-CN"/>
        </w:rPr>
      </w:pPr>
      <w:bookmarkStart w:id="25" w:name="_Toc30323"/>
      <w:bookmarkStart w:id="26" w:name="_Toc5843"/>
      <w:r>
        <w:rPr>
          <w:rFonts w:hint="eastAsia"/>
          <w:lang w:val="en-US" w:eastAsia="zh-CN"/>
        </w:rPr>
        <w:t>所有API说明请查看文档dobot-m1-api.pdf,现将部分与该文档有出入的API说明</w:t>
      </w:r>
      <w:bookmarkEnd w:id="25"/>
      <w:r>
        <w:rPr>
          <w:rFonts w:hint="eastAsia"/>
          <w:lang w:val="en-US" w:eastAsia="zh-CN"/>
        </w:rPr>
        <w:t>.</w:t>
      </w:r>
      <w:bookmarkEnd w:id="26"/>
    </w:p>
    <w:p>
      <w:pPr>
        <w:pStyle w:val="5"/>
        <w:numPr>
          <w:ilvl w:val="2"/>
          <w:numId w:val="0"/>
        </w:numPr>
        <w:ind w:leftChars="0"/>
      </w:pPr>
    </w:p>
    <w:p>
      <w:pPr>
        <w:pStyle w:val="5"/>
      </w:pPr>
      <w:bookmarkStart w:id="27" w:name="_Toc10858"/>
      <w:r>
        <w:t xml:space="preserve">Get </w:t>
      </w:r>
      <w:r>
        <w:rPr>
          <w:rFonts w:hint="eastAsia"/>
        </w:rPr>
        <w:t>PTP</w:t>
      </w:r>
      <w:r>
        <w:t>J</w:t>
      </w:r>
      <w:r>
        <w:rPr>
          <w:rFonts w:hint="eastAsia"/>
          <w:lang w:val="en-US" w:eastAsia="zh-CN"/>
        </w:rPr>
        <w:t>ump</w:t>
      </w:r>
      <w:r>
        <w:t>Params</w:t>
      </w:r>
      <w:bookmarkEnd w:id="27"/>
    </w:p>
    <w:p>
      <w:pPr>
        <w:pStyle w:val="7"/>
        <w:ind w:left="0" w:leftChars="0" w:firstLine="0" w:firstLineChars="0"/>
        <w:rPr>
          <w:rFonts w:hint="default"/>
          <w:lang w:val="en-US" w:eastAsia="zh-CN"/>
        </w:rPr>
      </w:pPr>
      <w:r>
        <w:rPr>
          <w:rFonts w:hint="eastAsia"/>
          <w:lang w:val="en-US" w:eastAsia="zh-CN"/>
        </w:rPr>
        <w:t>该api输出多了一个isUsingZLimit，一般情况下该参数默认为true，用户可不作考虑。</w:t>
      </w:r>
    </w:p>
    <w:p>
      <w:pPr>
        <w:pStyle w:val="5"/>
        <w:numPr>
          <w:ilvl w:val="2"/>
          <w:numId w:val="0"/>
        </w:numPr>
        <w:ind w:leftChars="0"/>
      </w:pPr>
      <w:bookmarkStart w:id="28" w:name="_Toc464556391"/>
      <w:bookmarkStart w:id="29" w:name="_Toc464842973"/>
      <w:bookmarkStart w:id="30" w:name="_Toc38009699"/>
    </w:p>
    <w:p>
      <w:pPr>
        <w:pStyle w:val="5"/>
      </w:pPr>
      <w:bookmarkStart w:id="31" w:name="_Toc15504"/>
      <w:r>
        <w:t>设置和获取</w:t>
      </w:r>
      <w:bookmarkEnd w:id="28"/>
      <w:r>
        <w:rPr>
          <w:rFonts w:hint="eastAsia"/>
        </w:rPr>
        <w:t>关节</w:t>
      </w:r>
      <w:r>
        <w:t>点位参数</w:t>
      </w:r>
      <w:r>
        <w:rPr>
          <w:rFonts w:hint="eastAsia"/>
        </w:rPr>
        <w:t>（Set</w:t>
      </w:r>
      <w:r>
        <w:t xml:space="preserve">/Get </w:t>
      </w:r>
      <w:r>
        <w:rPr>
          <w:rFonts w:hint="eastAsia"/>
        </w:rPr>
        <w:t>PTP</w:t>
      </w:r>
      <w:r>
        <w:t>JointParams</w:t>
      </w:r>
      <w:r>
        <w:rPr>
          <w:rFonts w:hint="eastAsia"/>
        </w:rPr>
        <w:t>）</w:t>
      </w:r>
      <w:bookmarkEnd w:id="29"/>
      <w:bookmarkEnd w:id="30"/>
      <w:bookmarkEnd w:id="31"/>
    </w:p>
    <w:p>
      <w:pPr>
        <w:pStyle w:val="41"/>
      </w:pPr>
      <w:r>
        <w:t>这两条命令用于设置和获取再现速度参数，包括关节再现速度和加速度，此命令设置的速度相关参数仅适用于再现运动，对于JOG功能无效。</w:t>
      </w:r>
    </w:p>
    <w:p>
      <w:pPr>
        <w:pStyle w:val="41"/>
      </w:pPr>
      <w:r>
        <w:rPr>
          <w:rFonts w:hint="eastAsia"/>
        </w:rPr>
        <w:t>J</w:t>
      </w:r>
      <w:r>
        <w:t>1-J4</w:t>
      </w:r>
      <w:r>
        <w:rPr>
          <w:rFonts w:hint="eastAsia"/>
        </w:rPr>
        <w:t>的速度最大值分别是：180、180、1000、1000。</w:t>
      </w:r>
    </w:p>
    <w:p>
      <w:pPr>
        <w:pStyle w:val="41"/>
      </w:pPr>
      <w:r>
        <w:rPr>
          <w:rFonts w:hint="eastAsia"/>
        </w:rPr>
        <w:t>J</w:t>
      </w:r>
      <w:r>
        <w:t>1-J4</w:t>
      </w:r>
      <w:r>
        <w:rPr>
          <w:rFonts w:hint="eastAsia"/>
        </w:rPr>
        <w:t>的加速度最大值分别是：20000、20000、80000、50000。</w:t>
      </w:r>
    </w:p>
    <w:p>
      <w:pPr>
        <w:pStyle w:val="6"/>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设置关节坐标系点</w:t>
      </w:r>
      <w:r>
        <w:rPr>
          <w:rStyle w:val="145"/>
          <w:rFonts w:hint="eastAsia" w:asciiTheme="minorEastAsia" w:hAnsiTheme="minorEastAsia" w:eastAsiaTheme="minorEastAsia" w:cstheme="minorEastAsia"/>
          <w:b w:val="0"/>
          <w:bCs w:val="0"/>
        </w:rPr>
        <w:t>位</w:t>
      </w:r>
      <w:r>
        <w:rPr>
          <w:rFonts w:hint="eastAsia" w:asciiTheme="minorEastAsia" w:hAnsiTheme="minorEastAsia" w:eastAsiaTheme="minorEastAsia" w:cstheme="minorEastAsia"/>
          <w:b w:val="0"/>
          <w:bCs w:val="0"/>
        </w:rPr>
        <w:t>参数（SetPTPJointParams），用于控制再现运动的速度实现运动的快慢控制。</w:t>
      </w:r>
    </w:p>
    <w:p>
      <w:pPr>
        <w:pStyle w:val="16"/>
        <w:keepNext/>
        <w:spacing w:before="62" w:after="62"/>
        <w:ind w:left="420"/>
        <w:rPr>
          <w:rFonts w:ascii="Arial" w:hAnsi="Arial"/>
          <w:sz w:val="18"/>
        </w:rPr>
      </w:pPr>
      <w:r>
        <w:rPr>
          <w:rFonts w:hint="eastAsia" w:ascii="Arial" w:hAnsi="Arial"/>
          <w:sz w:val="18"/>
        </w:rPr>
        <w:t xml:space="preserve">表 </w:t>
      </w:r>
      <w:r>
        <w:rPr>
          <w:rFonts w:ascii="Arial" w:hAnsi="Arial"/>
          <w:sz w:val="18"/>
        </w:rPr>
        <w:fldChar w:fldCharType="begin"/>
      </w:r>
      <w:r>
        <w:rPr>
          <w:rFonts w:ascii="Arial" w:hAnsi="Arial"/>
          <w:sz w:val="18"/>
        </w:rPr>
        <w:instrText xml:space="preserve"> </w:instrText>
      </w:r>
      <w:r>
        <w:rPr>
          <w:rFonts w:hint="eastAsia" w:ascii="Arial" w:hAnsi="Arial"/>
          <w:sz w:val="18"/>
        </w:rPr>
        <w:instrText xml:space="preserve">STYLEREF 1 \s</w:instrText>
      </w:r>
      <w:r>
        <w:rPr>
          <w:rFonts w:ascii="Arial" w:hAnsi="Arial"/>
          <w:sz w:val="18"/>
        </w:rPr>
        <w:instrText xml:space="preserve"> </w:instrText>
      </w:r>
      <w:r>
        <w:rPr>
          <w:rFonts w:ascii="Arial" w:hAnsi="Arial"/>
          <w:sz w:val="18"/>
        </w:rPr>
        <w:fldChar w:fldCharType="separate"/>
      </w:r>
      <w:r>
        <w:rPr>
          <w:rFonts w:ascii="Arial" w:hAnsi="Arial"/>
          <w:sz w:val="18"/>
        </w:rPr>
        <w:t>1</w:t>
      </w:r>
      <w:r>
        <w:rPr>
          <w:rFonts w:ascii="Arial" w:hAnsi="Arial"/>
          <w:sz w:val="18"/>
        </w:rPr>
        <w:fldChar w:fldCharType="end"/>
      </w:r>
      <w:r>
        <w:rPr>
          <w:rFonts w:hint="eastAsia" w:ascii="Arial" w:hAnsi="Arial"/>
          <w:sz w:val="18"/>
        </w:rPr>
        <w:t xml:space="preserve">  </w:t>
      </w:r>
      <w:r>
        <w:t>设置</w:t>
      </w:r>
      <w:r>
        <w:rPr>
          <w:rFonts w:hint="eastAsia"/>
        </w:rPr>
        <w:t>关节</w:t>
      </w:r>
      <w:r>
        <w:t>点位参数</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hint="eastAsia" w:ascii="Arial"/>
                <w:b/>
                <w:sz w:val="18"/>
              </w:rPr>
              <w:t>SetPTPJointParams</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设置关节坐标系点位参数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sz w:val="18"/>
                <w:lang w:val="en-US" w:eastAsia="zh-CN"/>
              </w:rPr>
              <w:t>velocity</w:t>
            </w:r>
            <w:r>
              <w:rPr>
                <w:rFonts w:hint="default"/>
                <w:sz w:val="18"/>
                <w:lang w:val="en-US" w:eastAsia="zh-CN"/>
              </w:rPr>
              <w:t>: array(float)</w:t>
            </w:r>
            <w:r>
              <w:rPr>
                <w:rFonts w:hint="eastAsia"/>
                <w:sz w:val="18"/>
                <w:lang w:val="en-US" w:eastAsia="zh-CN"/>
              </w:rPr>
              <w:t>:分别对应设置J1-J4的速度设置</w:t>
            </w:r>
          </w:p>
          <w:p>
            <w:pPr>
              <w:pStyle w:val="147"/>
              <w:spacing w:before="75"/>
              <w:rPr>
                <w:rFonts w:hint="default"/>
                <w:sz w:val="18"/>
                <w:lang w:val="en-US"/>
              </w:rPr>
            </w:pPr>
            <w:r>
              <w:rPr>
                <w:sz w:val="18"/>
                <w:lang w:val="en-US" w:eastAsia="zh-CN"/>
              </w:rPr>
              <w:t>acceleration</w:t>
            </w:r>
            <w:r>
              <w:rPr>
                <w:rFonts w:hint="default"/>
                <w:sz w:val="18"/>
                <w:lang w:val="en-US" w:eastAsia="zh-CN"/>
              </w:rPr>
              <w:t>: array(float)</w:t>
            </w:r>
            <w:r>
              <w:rPr>
                <w:rFonts w:hint="eastAsia"/>
                <w:sz w:val="18"/>
                <w:lang w:val="en-US" w:eastAsia="zh-CN"/>
              </w:rPr>
              <w:t>:分别对应设置J1-J4的加速度设置</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sz w:val="18"/>
              </w:rPr>
              <w:t>指令是否设置成功。返回</w:t>
            </w:r>
            <w:r>
              <w:rPr>
                <w:rFonts w:ascii="Arial" w:eastAsia="Arial"/>
                <w:sz w:val="18"/>
              </w:rPr>
              <w:t>true</w:t>
            </w:r>
            <w:r>
              <w:rPr>
                <w:sz w:val="18"/>
              </w:rPr>
              <w:t>或者</w:t>
            </w:r>
            <w:r>
              <w:rPr>
                <w:rFonts w:ascii="Arial" w:eastAsia="Arial"/>
                <w:sz w:val="18"/>
              </w:rPr>
              <w:t>false</w:t>
            </w:r>
          </w:p>
        </w:tc>
      </w:tr>
    </w:tbl>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 xml:space="preserve">2  </w:t>
      </w:r>
      <w:r>
        <w:rPr>
          <w:rFonts w:hint="eastAsia"/>
          <w:lang w:val="en-US" w:eastAsia="zh-CN"/>
        </w:rPr>
        <w:t>获取</w:t>
      </w:r>
      <w:r>
        <w:rPr>
          <w:rFonts w:hint="eastAsia"/>
        </w:rPr>
        <w:t>关节</w:t>
      </w:r>
      <w:r>
        <w:t>点位参数</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ascii="Arial"/>
                <w:b/>
                <w:sz w:val="18"/>
              </w:rPr>
              <w:t>GetPTPJointParams</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lang w:val="en-US" w:eastAsia="zh-CN"/>
              </w:rPr>
              <w:t>获取</w:t>
            </w:r>
            <w:r>
              <w:rPr>
                <w:rFonts w:hint="eastAsia"/>
                <w:sz w:val="18"/>
              </w:rPr>
              <w:t>关节坐标系点位参数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eastAsia" w:eastAsia="宋体"/>
                <w:sz w:val="18"/>
                <w:lang w:val="en-US" w:eastAsia="zh-CN"/>
              </w:rPr>
            </w:pPr>
            <w:r>
              <w:rPr>
                <w:rFonts w:hint="eastAsia"/>
                <w:sz w:val="18"/>
                <w:lang w:val="en-US"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sz w:val="18"/>
                <w:lang w:val="en-US"/>
              </w:rPr>
            </w:pPr>
            <w:r>
              <w:rPr>
                <w:sz w:val="18"/>
                <w:lang w:val="en-US" w:eastAsia="zh-CN"/>
              </w:rPr>
              <w:t>velocity</w:t>
            </w:r>
            <w:r>
              <w:rPr>
                <w:rFonts w:hint="default"/>
                <w:sz w:val="18"/>
                <w:lang w:val="en-US" w:eastAsia="zh-CN"/>
              </w:rPr>
              <w:t>: array(float)</w:t>
            </w:r>
            <w:r>
              <w:rPr>
                <w:rFonts w:hint="eastAsia"/>
                <w:sz w:val="18"/>
                <w:lang w:val="en-US" w:eastAsia="zh-CN"/>
              </w:rPr>
              <w:t>:分别对应设置J1-J4的速度设置</w:t>
            </w:r>
          </w:p>
          <w:p>
            <w:pPr>
              <w:pStyle w:val="147"/>
              <w:spacing w:before="75"/>
              <w:rPr>
                <w:rFonts w:hint="default" w:eastAsia="宋体"/>
                <w:sz w:val="18"/>
                <w:lang w:val="en-US" w:eastAsia="zh-CN"/>
              </w:rPr>
            </w:pPr>
            <w:r>
              <w:rPr>
                <w:sz w:val="18"/>
                <w:lang w:val="en-US" w:eastAsia="zh-CN"/>
              </w:rPr>
              <w:t>acceleration</w:t>
            </w:r>
            <w:r>
              <w:rPr>
                <w:rFonts w:hint="default"/>
                <w:sz w:val="18"/>
                <w:lang w:val="en-US" w:eastAsia="zh-CN"/>
              </w:rPr>
              <w:t>: array(float)</w:t>
            </w:r>
            <w:r>
              <w:rPr>
                <w:rFonts w:hint="eastAsia"/>
                <w:sz w:val="18"/>
                <w:lang w:val="en-US" w:eastAsia="zh-CN"/>
              </w:rPr>
              <w:t>:分别对应设置J1-J4的加速度设置</w:t>
            </w:r>
          </w:p>
        </w:tc>
      </w:tr>
    </w:tbl>
    <w:p>
      <w:pPr>
        <w:pStyle w:val="5"/>
        <w:numPr>
          <w:ilvl w:val="2"/>
          <w:numId w:val="0"/>
        </w:numPr>
        <w:ind w:leftChars="0"/>
      </w:pPr>
      <w:bookmarkStart w:id="32" w:name="_Toc464556392"/>
    </w:p>
    <w:p>
      <w:pPr>
        <w:pStyle w:val="5"/>
      </w:pPr>
      <w:bookmarkStart w:id="33" w:name="_Toc10010"/>
      <w:r>
        <w:t>设置</w:t>
      </w:r>
      <w:bookmarkEnd w:id="32"/>
      <w:r>
        <w:rPr>
          <w:rFonts w:hint="eastAsia"/>
        </w:rPr>
        <w:t>和</w:t>
      </w:r>
      <w:r>
        <w:t>获取坐标轴点位</w:t>
      </w:r>
      <w:r>
        <w:rPr>
          <w:rFonts w:hint="eastAsia"/>
        </w:rPr>
        <w:t>参数（S</w:t>
      </w:r>
      <w:r>
        <w:t>et/Get PTPCoordinateParams</w:t>
      </w:r>
      <w:r>
        <w:rPr>
          <w:rFonts w:hint="eastAsia"/>
        </w:rPr>
        <w:t>）</w:t>
      </w:r>
      <w:bookmarkEnd w:id="33"/>
    </w:p>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3</w:t>
      </w:r>
      <w:r>
        <w:rPr>
          <w:rFonts w:hint="eastAsia" w:ascii="Arial" w:hAnsi="Arial"/>
          <w:sz w:val="18"/>
        </w:rPr>
        <w:t xml:space="preserve">  </w:t>
      </w:r>
      <w:r>
        <w:t>设置笛卡尔坐标系</w:t>
      </w:r>
      <w:r>
        <w:rPr>
          <w:rFonts w:hint="eastAsia"/>
        </w:rPr>
        <w:t>点</w:t>
      </w:r>
      <w:r>
        <w:t>位参数</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hint="eastAsia" w:ascii="Arial"/>
                <w:b/>
                <w:sz w:val="18"/>
              </w:rPr>
              <w:t>SetPTPCoordinateParams</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sz w:val="18"/>
              </w:rPr>
              <w:t>设置笛卡尔坐标系</w:t>
            </w:r>
            <w:r>
              <w:rPr>
                <w:rFonts w:hint="eastAsia"/>
                <w:sz w:val="18"/>
              </w:rPr>
              <w:t>点</w:t>
            </w:r>
            <w:r>
              <w:rPr>
                <w:sz w:val="18"/>
              </w:rPr>
              <w:t>位参数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rFonts w:hint="default"/>
                <w:sz w:val="18"/>
                <w:lang w:val="en-US"/>
              </w:rPr>
              <w:t>xyzVelocity</w:t>
            </w:r>
            <w:r>
              <w:rPr>
                <w:rFonts w:hint="eastAsia"/>
                <w:sz w:val="18"/>
                <w:lang w:val="en-US" w:eastAsia="zh-CN"/>
              </w:rPr>
              <w:t>：</w:t>
            </w:r>
            <w:r>
              <w:rPr>
                <w:rFonts w:hint="default"/>
                <w:sz w:val="18"/>
                <w:lang w:val="en-US"/>
              </w:rPr>
              <w:t>float        //PTP模式下xyz 3轴坐标轴速度</w:t>
            </w:r>
          </w:p>
          <w:p>
            <w:pPr>
              <w:pStyle w:val="147"/>
              <w:spacing w:before="75"/>
              <w:rPr>
                <w:rFonts w:hint="default"/>
                <w:sz w:val="18"/>
                <w:lang w:val="en-US"/>
              </w:rPr>
            </w:pPr>
            <w:r>
              <w:rPr>
                <w:rFonts w:hint="default"/>
                <w:sz w:val="18"/>
                <w:lang w:val="en-US"/>
              </w:rPr>
              <w:t>rVelocity</w:t>
            </w:r>
            <w:r>
              <w:rPr>
                <w:rFonts w:hint="eastAsia"/>
                <w:sz w:val="18"/>
                <w:lang w:val="en-US" w:eastAsia="zh-CN"/>
              </w:rPr>
              <w:t>：</w:t>
            </w:r>
            <w:r>
              <w:rPr>
                <w:rFonts w:hint="default"/>
                <w:sz w:val="18"/>
                <w:lang w:val="en-US"/>
              </w:rPr>
              <w:t>float         //PTP模式下末端速度</w:t>
            </w:r>
          </w:p>
          <w:p>
            <w:pPr>
              <w:pStyle w:val="147"/>
              <w:spacing w:before="75"/>
              <w:rPr>
                <w:rFonts w:hint="default"/>
                <w:sz w:val="18"/>
                <w:lang w:val="en-US"/>
              </w:rPr>
            </w:pPr>
            <w:r>
              <w:rPr>
                <w:rFonts w:hint="default"/>
                <w:sz w:val="18"/>
                <w:lang w:val="en-US"/>
              </w:rPr>
              <w:t>xyzAcceleration</w:t>
            </w:r>
            <w:r>
              <w:rPr>
                <w:rFonts w:hint="eastAsia"/>
                <w:sz w:val="18"/>
                <w:lang w:val="en-US" w:eastAsia="zh-CN"/>
              </w:rPr>
              <w:t>：</w:t>
            </w:r>
            <w:r>
              <w:rPr>
                <w:rFonts w:hint="default"/>
                <w:sz w:val="18"/>
                <w:lang w:val="en-US"/>
              </w:rPr>
              <w:t>float   //PTP模式下xyz 3轴坐标轴加速度</w:t>
            </w:r>
          </w:p>
          <w:p>
            <w:pPr>
              <w:pStyle w:val="147"/>
              <w:spacing w:before="75"/>
              <w:rPr>
                <w:rFonts w:hint="default"/>
                <w:sz w:val="18"/>
                <w:lang w:val="en-US"/>
              </w:rPr>
            </w:pPr>
            <w:r>
              <w:rPr>
                <w:rFonts w:hint="default"/>
                <w:sz w:val="18"/>
                <w:lang w:val="en-US"/>
              </w:rPr>
              <w:t>rAccleration</w:t>
            </w:r>
            <w:r>
              <w:rPr>
                <w:rFonts w:hint="eastAsia"/>
                <w:sz w:val="18"/>
                <w:lang w:val="en-US" w:eastAsia="zh-CN"/>
              </w:rPr>
              <w:t>：</w:t>
            </w:r>
            <w:r>
              <w:rPr>
                <w:rFonts w:hint="default"/>
                <w:sz w:val="18"/>
                <w:lang w:val="en-US"/>
              </w:rPr>
              <w:t>float      //PTP模式下末端加速度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sz w:val="18"/>
              </w:rPr>
              <w:t>指令是否设置成功。返回</w:t>
            </w:r>
            <w:r>
              <w:rPr>
                <w:rFonts w:ascii="Arial" w:eastAsia="Arial"/>
                <w:sz w:val="18"/>
              </w:rPr>
              <w:t>true</w:t>
            </w:r>
            <w:r>
              <w:rPr>
                <w:sz w:val="18"/>
              </w:rPr>
              <w:t>或者</w:t>
            </w:r>
            <w:r>
              <w:rPr>
                <w:rFonts w:ascii="Arial" w:eastAsia="Arial"/>
                <w:sz w:val="18"/>
              </w:rPr>
              <w:t>false</w:t>
            </w:r>
          </w:p>
        </w:tc>
      </w:tr>
    </w:tbl>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 xml:space="preserve">4  </w:t>
      </w:r>
      <w:r>
        <w:rPr>
          <w:rFonts w:hint="eastAsia"/>
          <w:lang w:val="en-US" w:eastAsia="zh-CN"/>
        </w:rPr>
        <w:t>获取笛卡尔坐标系点位参数</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ascii="Arial"/>
                <w:b/>
                <w:sz w:val="18"/>
              </w:rPr>
              <w:t>GetPTPCoordinateParams</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获取笛卡尔坐标系点位</w:t>
            </w:r>
            <w:r>
              <w:rPr>
                <w:sz w:val="18"/>
              </w:rPr>
              <w:t>参数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eastAsia" w:eastAsia="宋体"/>
                <w:sz w:val="18"/>
                <w:lang w:val="en-US" w:eastAsia="zh-CN"/>
              </w:rPr>
            </w:pPr>
            <w:r>
              <w:rPr>
                <w:rFonts w:hint="eastAsia"/>
                <w:sz w:val="18"/>
                <w:lang w:val="en-US"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sz w:val="18"/>
                <w:lang w:val="en-US"/>
              </w:rPr>
            </w:pPr>
            <w:r>
              <w:rPr>
                <w:rFonts w:hint="default"/>
                <w:sz w:val="18"/>
                <w:lang w:val="en-US"/>
              </w:rPr>
              <w:t>xyzVelocity</w:t>
            </w:r>
            <w:r>
              <w:rPr>
                <w:rFonts w:hint="eastAsia"/>
                <w:sz w:val="18"/>
                <w:lang w:val="en-US" w:eastAsia="zh-CN"/>
              </w:rPr>
              <w:t>：</w:t>
            </w:r>
            <w:r>
              <w:rPr>
                <w:rFonts w:hint="default"/>
                <w:sz w:val="18"/>
                <w:lang w:val="en-US"/>
              </w:rPr>
              <w:t>float        //PTP模式下xyz 3轴坐标轴速度</w:t>
            </w:r>
          </w:p>
          <w:p>
            <w:pPr>
              <w:pStyle w:val="147"/>
              <w:spacing w:before="75"/>
              <w:rPr>
                <w:rFonts w:hint="default"/>
                <w:sz w:val="18"/>
                <w:lang w:val="en-US"/>
              </w:rPr>
            </w:pPr>
            <w:r>
              <w:rPr>
                <w:rFonts w:hint="default"/>
                <w:sz w:val="18"/>
                <w:lang w:val="en-US"/>
              </w:rPr>
              <w:t>rVelocity</w:t>
            </w:r>
            <w:r>
              <w:rPr>
                <w:rFonts w:hint="eastAsia"/>
                <w:sz w:val="18"/>
                <w:lang w:val="en-US" w:eastAsia="zh-CN"/>
              </w:rPr>
              <w:t>：</w:t>
            </w:r>
            <w:r>
              <w:rPr>
                <w:rFonts w:hint="default"/>
                <w:sz w:val="18"/>
                <w:lang w:val="en-US"/>
              </w:rPr>
              <w:t>float         //PTP模式下末端速度</w:t>
            </w:r>
          </w:p>
          <w:p>
            <w:pPr>
              <w:pStyle w:val="147"/>
              <w:spacing w:before="75"/>
              <w:rPr>
                <w:rFonts w:hint="default"/>
                <w:sz w:val="18"/>
                <w:lang w:val="en-US"/>
              </w:rPr>
            </w:pPr>
            <w:r>
              <w:rPr>
                <w:rFonts w:hint="default"/>
                <w:sz w:val="18"/>
                <w:lang w:val="en-US"/>
              </w:rPr>
              <w:t>xyzAcceleration</w:t>
            </w:r>
            <w:r>
              <w:rPr>
                <w:rFonts w:hint="eastAsia"/>
                <w:sz w:val="18"/>
                <w:lang w:val="en-US" w:eastAsia="zh-CN"/>
              </w:rPr>
              <w:t>：</w:t>
            </w:r>
            <w:r>
              <w:rPr>
                <w:rFonts w:hint="default"/>
                <w:sz w:val="18"/>
                <w:lang w:val="en-US"/>
              </w:rPr>
              <w:t>float   //PTP模式下xyz 3轴坐标轴加速度</w:t>
            </w:r>
          </w:p>
          <w:p>
            <w:pPr>
              <w:pStyle w:val="147"/>
              <w:spacing w:before="75"/>
              <w:rPr>
                <w:rFonts w:hint="default" w:eastAsia="宋体"/>
                <w:sz w:val="18"/>
                <w:lang w:val="en-US" w:eastAsia="zh-CN"/>
              </w:rPr>
            </w:pPr>
            <w:r>
              <w:rPr>
                <w:rFonts w:hint="default"/>
                <w:sz w:val="18"/>
                <w:lang w:val="en-US"/>
              </w:rPr>
              <w:t>rAccleration</w:t>
            </w:r>
            <w:r>
              <w:rPr>
                <w:rFonts w:hint="eastAsia"/>
                <w:sz w:val="18"/>
                <w:lang w:val="en-US" w:eastAsia="zh-CN"/>
              </w:rPr>
              <w:t>：</w:t>
            </w:r>
            <w:r>
              <w:rPr>
                <w:rFonts w:hint="default"/>
                <w:sz w:val="18"/>
                <w:lang w:val="en-US"/>
              </w:rPr>
              <w:t>float      //PTP模式下末端加速度</w:t>
            </w:r>
          </w:p>
        </w:tc>
      </w:tr>
    </w:tbl>
    <w:p>
      <w:pPr>
        <w:spacing w:before="62" w:after="62"/>
        <w:ind w:left="0" w:leftChars="0" w:firstLine="0" w:firstLineChars="0"/>
        <w:jc w:val="both"/>
      </w:pPr>
    </w:p>
    <w:p>
      <w:pPr>
        <w:pStyle w:val="5"/>
      </w:pPr>
      <w:bookmarkStart w:id="34" w:name="_Toc464556386"/>
      <w:bookmarkStart w:id="35" w:name="_Toc464842968"/>
      <w:bookmarkStart w:id="36" w:name="_Toc27131"/>
      <w:bookmarkStart w:id="37" w:name="_Toc38009694"/>
      <w:r>
        <w:t>设置和获取关节坐标系</w:t>
      </w:r>
      <w:r>
        <w:rPr>
          <w:rFonts w:hint="eastAsia"/>
        </w:rPr>
        <w:t>点动</w:t>
      </w:r>
      <w:r>
        <w:t>参数（Set</w:t>
      </w:r>
      <w:r>
        <w:rPr>
          <w:rFonts w:hint="eastAsia"/>
        </w:rPr>
        <w:t xml:space="preserve">/Get </w:t>
      </w:r>
      <w:r>
        <w:t>JOGJointParams）</w:t>
      </w:r>
      <w:bookmarkEnd w:id="34"/>
      <w:bookmarkEnd w:id="35"/>
      <w:bookmarkEnd w:id="36"/>
      <w:bookmarkEnd w:id="37"/>
    </w:p>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5</w:t>
      </w:r>
      <w:r>
        <w:rPr>
          <w:rFonts w:hint="eastAsia" w:ascii="Arial" w:hAnsi="Arial"/>
          <w:sz w:val="18"/>
        </w:rPr>
        <w:t xml:space="preserve">  </w:t>
      </w:r>
      <w:r>
        <w:t>设置</w:t>
      </w:r>
      <w:r>
        <w:rPr>
          <w:rFonts w:hint="eastAsia"/>
        </w:rPr>
        <w:t>关节</w:t>
      </w:r>
      <w:r>
        <w:t>点位参数</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hint="eastAsia" w:ascii="Arial"/>
                <w:b/>
                <w:sz w:val="18"/>
              </w:rPr>
              <w:t>SetJOGJointParams</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设置关节坐标系点位参数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sz w:val="18"/>
                <w:lang w:val="en-US" w:eastAsia="zh-CN"/>
              </w:rPr>
              <w:t>velocity</w:t>
            </w:r>
            <w:r>
              <w:rPr>
                <w:rFonts w:hint="default"/>
                <w:sz w:val="18"/>
                <w:lang w:val="en-US" w:eastAsia="zh-CN"/>
              </w:rPr>
              <w:t>: array(float)</w:t>
            </w:r>
            <w:r>
              <w:rPr>
                <w:rFonts w:hint="eastAsia"/>
                <w:sz w:val="18"/>
                <w:lang w:val="en-US" w:eastAsia="zh-CN"/>
              </w:rPr>
              <w:t xml:space="preserve">    </w:t>
            </w:r>
            <w:r>
              <w:rPr>
                <w:rFonts w:hint="default"/>
                <w:sz w:val="18"/>
                <w:lang w:val="en-US" w:eastAsia="zh-CN"/>
              </w:rPr>
              <w:t>//4轴关节速度</w:t>
            </w:r>
          </w:p>
          <w:p>
            <w:pPr>
              <w:pStyle w:val="147"/>
              <w:spacing w:before="75"/>
              <w:rPr>
                <w:rFonts w:hint="default"/>
                <w:sz w:val="18"/>
                <w:lang w:val="en-US" w:eastAsia="zh-CN"/>
              </w:rPr>
            </w:pPr>
            <w:r>
              <w:rPr>
                <w:sz w:val="18"/>
                <w:lang w:val="en-US" w:eastAsia="zh-CN"/>
              </w:rPr>
              <w:t>acceleration</w:t>
            </w:r>
            <w:r>
              <w:rPr>
                <w:rFonts w:hint="default"/>
                <w:sz w:val="18"/>
                <w:lang w:val="en-US" w:eastAsia="zh-CN"/>
              </w:rPr>
              <w:t>: array(float)</w:t>
            </w:r>
            <w:r>
              <w:rPr>
                <w:rFonts w:hint="eastAsia"/>
                <w:sz w:val="18"/>
                <w:lang w:val="en-US" w:eastAsia="zh-CN"/>
              </w:rPr>
              <w:t xml:space="preserve">   </w:t>
            </w:r>
            <w:r>
              <w:rPr>
                <w:rFonts w:hint="default"/>
                <w:sz w:val="18"/>
                <w:lang w:val="en-US" w:eastAsia="zh-CN"/>
              </w:rPr>
              <w:t>//4轴关节加速度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sz w:val="18"/>
              </w:rPr>
              <w:t>指令是否设置成功。返回</w:t>
            </w:r>
            <w:r>
              <w:rPr>
                <w:rFonts w:ascii="Arial" w:eastAsia="Arial"/>
                <w:sz w:val="18"/>
              </w:rPr>
              <w:t>true</w:t>
            </w:r>
            <w:r>
              <w:rPr>
                <w:sz w:val="18"/>
              </w:rPr>
              <w:t>或者</w:t>
            </w:r>
            <w:r>
              <w:rPr>
                <w:rFonts w:ascii="Arial" w:eastAsia="Arial"/>
                <w:sz w:val="18"/>
              </w:rPr>
              <w:t>false</w:t>
            </w:r>
          </w:p>
        </w:tc>
      </w:tr>
    </w:tbl>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 xml:space="preserve">6  </w:t>
      </w:r>
      <w:r>
        <w:rPr>
          <w:rFonts w:hint="eastAsia"/>
          <w:lang w:val="en-US" w:eastAsia="zh-CN"/>
        </w:rPr>
        <w:t>获取</w:t>
      </w:r>
      <w:r>
        <w:rPr>
          <w:rFonts w:hint="eastAsia"/>
        </w:rPr>
        <w:t>关节</w:t>
      </w:r>
      <w:r>
        <w:t>点位参数</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ascii="Arial"/>
                <w:b/>
                <w:sz w:val="18"/>
              </w:rPr>
              <w:t>GetJOGJointParams</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lang w:val="en-US" w:eastAsia="zh-CN"/>
              </w:rPr>
              <w:t>获取</w:t>
            </w:r>
            <w:r>
              <w:rPr>
                <w:rFonts w:hint="eastAsia"/>
                <w:sz w:val="18"/>
              </w:rPr>
              <w:t>关节坐标系点位参数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eastAsia" w:eastAsia="宋体"/>
                <w:sz w:val="18"/>
                <w:lang w:val="en-US" w:eastAsia="zh-CN"/>
              </w:rPr>
            </w:pPr>
            <w:r>
              <w:rPr>
                <w:rFonts w:hint="eastAsia"/>
                <w:sz w:val="18"/>
                <w:lang w:val="en-US"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sz w:val="18"/>
                <w:lang w:val="en-US"/>
              </w:rPr>
            </w:pPr>
            <w:r>
              <w:rPr>
                <w:sz w:val="18"/>
                <w:lang w:val="en-US" w:eastAsia="zh-CN"/>
              </w:rPr>
              <w:t>velocity</w:t>
            </w:r>
            <w:r>
              <w:rPr>
                <w:rFonts w:hint="default"/>
                <w:sz w:val="18"/>
                <w:lang w:val="en-US" w:eastAsia="zh-CN"/>
              </w:rPr>
              <w:t>: array(float)</w:t>
            </w:r>
            <w:r>
              <w:rPr>
                <w:rFonts w:hint="eastAsia"/>
                <w:sz w:val="18"/>
                <w:lang w:val="en-US" w:eastAsia="zh-CN"/>
              </w:rPr>
              <w:t xml:space="preserve">    </w:t>
            </w:r>
            <w:r>
              <w:rPr>
                <w:rFonts w:hint="default"/>
                <w:sz w:val="18"/>
                <w:lang w:val="en-US" w:eastAsia="zh-CN"/>
              </w:rPr>
              <w:t>//4轴关节速度</w:t>
            </w:r>
          </w:p>
          <w:p>
            <w:pPr>
              <w:pStyle w:val="147"/>
              <w:spacing w:before="75"/>
              <w:rPr>
                <w:rFonts w:hint="default" w:eastAsia="宋体"/>
                <w:sz w:val="18"/>
                <w:lang w:val="en-US" w:eastAsia="zh-CN"/>
              </w:rPr>
            </w:pPr>
            <w:r>
              <w:rPr>
                <w:sz w:val="18"/>
                <w:lang w:val="en-US" w:eastAsia="zh-CN"/>
              </w:rPr>
              <w:t>acceleration</w:t>
            </w:r>
            <w:r>
              <w:rPr>
                <w:rFonts w:hint="default"/>
                <w:sz w:val="18"/>
                <w:lang w:val="en-US" w:eastAsia="zh-CN"/>
              </w:rPr>
              <w:t>: array(float)</w:t>
            </w:r>
            <w:r>
              <w:rPr>
                <w:rFonts w:hint="eastAsia"/>
                <w:sz w:val="18"/>
                <w:lang w:val="en-US" w:eastAsia="zh-CN"/>
              </w:rPr>
              <w:t xml:space="preserve">   </w:t>
            </w:r>
            <w:r>
              <w:rPr>
                <w:rFonts w:hint="default"/>
                <w:sz w:val="18"/>
                <w:lang w:val="en-US" w:eastAsia="zh-CN"/>
              </w:rPr>
              <w:t>//4轴关节加速度</w:t>
            </w:r>
          </w:p>
        </w:tc>
      </w:tr>
    </w:tbl>
    <w:p>
      <w:pPr>
        <w:pStyle w:val="5"/>
        <w:numPr>
          <w:ilvl w:val="2"/>
          <w:numId w:val="0"/>
        </w:numPr>
        <w:ind w:leftChars="0"/>
      </w:pPr>
    </w:p>
    <w:p>
      <w:pPr>
        <w:pStyle w:val="5"/>
      </w:pPr>
      <w:bookmarkStart w:id="38" w:name="_Toc464842969"/>
      <w:bookmarkStart w:id="39" w:name="_Toc38009695"/>
      <w:bookmarkStart w:id="40" w:name="_Toc464556387"/>
      <w:bookmarkStart w:id="41" w:name="_Toc10632"/>
      <w:r>
        <w:rPr>
          <w:rFonts w:hint="eastAsia"/>
        </w:rPr>
        <w:t>设置和获取笛卡尔坐标系点动参数（Set/Get JOGCoordinateParams）</w:t>
      </w:r>
      <w:bookmarkEnd w:id="38"/>
      <w:bookmarkEnd w:id="39"/>
      <w:bookmarkEnd w:id="40"/>
      <w:bookmarkEnd w:id="41"/>
    </w:p>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7</w:t>
      </w:r>
      <w:r>
        <w:rPr>
          <w:rFonts w:hint="eastAsia" w:ascii="Arial" w:hAnsi="Arial"/>
          <w:sz w:val="18"/>
        </w:rPr>
        <w:t xml:space="preserve">  </w:t>
      </w:r>
      <w:r>
        <w:t>设置</w:t>
      </w:r>
      <w:r>
        <w:rPr>
          <w:rFonts w:hint="eastAsia"/>
        </w:rPr>
        <w:t>坐标轴点位参数</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hint="eastAsia" w:ascii="Arial"/>
                <w:b/>
                <w:sz w:val="18"/>
              </w:rPr>
              <w:t>SetJOGCoordinateParams</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设置坐标轴点位参数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sz w:val="18"/>
                <w:lang w:val="en-US" w:eastAsia="zh-CN"/>
              </w:rPr>
              <w:t>velocity</w:t>
            </w:r>
            <w:r>
              <w:rPr>
                <w:rFonts w:hint="default"/>
                <w:sz w:val="18"/>
                <w:lang w:val="en-US" w:eastAsia="zh-CN"/>
              </w:rPr>
              <w:t>: array(float)</w:t>
            </w:r>
            <w:r>
              <w:rPr>
                <w:rFonts w:hint="eastAsia"/>
                <w:sz w:val="18"/>
                <w:lang w:val="en-US" w:eastAsia="zh-CN"/>
              </w:rPr>
              <w:t xml:space="preserve">    </w:t>
            </w:r>
            <w:r>
              <w:rPr>
                <w:rFonts w:hint="default"/>
                <w:sz w:val="18"/>
                <w:lang w:val="en-US" w:eastAsia="zh-CN"/>
              </w:rPr>
              <w:t>//该指令设置的是笛卡尔坐标系的参数，即X、Y、Z、R轴的速度</w:t>
            </w:r>
          </w:p>
          <w:p>
            <w:pPr>
              <w:pStyle w:val="147"/>
              <w:spacing w:before="75"/>
              <w:rPr>
                <w:rFonts w:hint="default"/>
                <w:sz w:val="18"/>
                <w:lang w:val="en-US"/>
              </w:rPr>
            </w:pPr>
            <w:r>
              <w:rPr>
                <w:sz w:val="18"/>
                <w:lang w:val="en-US" w:eastAsia="zh-CN"/>
              </w:rPr>
              <w:t>acceleration</w:t>
            </w:r>
            <w:r>
              <w:rPr>
                <w:rFonts w:hint="default"/>
                <w:sz w:val="18"/>
                <w:lang w:val="en-US" w:eastAsia="zh-CN"/>
              </w:rPr>
              <w:t>: array(float)</w:t>
            </w:r>
            <w:r>
              <w:rPr>
                <w:rFonts w:hint="eastAsia"/>
                <w:sz w:val="18"/>
                <w:lang w:val="en-US" w:eastAsia="zh-CN"/>
              </w:rPr>
              <w:t xml:space="preserve">   </w:t>
            </w:r>
            <w:r>
              <w:rPr>
                <w:rFonts w:hint="default"/>
                <w:sz w:val="18"/>
                <w:lang w:val="en-US" w:eastAsia="zh-CN"/>
              </w:rPr>
              <w:t>//该指令设置的是笛卡尔坐标系的参数，即X、Y、Z、R轴的</w:t>
            </w:r>
            <w:r>
              <w:rPr>
                <w:rFonts w:hint="eastAsia"/>
                <w:sz w:val="18"/>
                <w:lang w:val="en-US" w:eastAsia="zh-CN"/>
              </w:rPr>
              <w:t>加</w:t>
            </w:r>
            <w:r>
              <w:rPr>
                <w:rFonts w:hint="default"/>
                <w:sz w:val="18"/>
                <w:lang w:val="en-US" w:eastAsia="zh-CN"/>
              </w:rPr>
              <w:t>速度</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sz w:val="18"/>
              </w:rPr>
              <w:t>指令是否设置成功。返回</w:t>
            </w:r>
            <w:r>
              <w:rPr>
                <w:rFonts w:ascii="Arial" w:eastAsia="Arial"/>
                <w:sz w:val="18"/>
              </w:rPr>
              <w:t>true</w:t>
            </w:r>
            <w:r>
              <w:rPr>
                <w:sz w:val="18"/>
              </w:rPr>
              <w:t>或者</w:t>
            </w:r>
            <w:r>
              <w:rPr>
                <w:rFonts w:ascii="Arial" w:eastAsia="Arial"/>
                <w:sz w:val="18"/>
              </w:rPr>
              <w:t>false</w:t>
            </w:r>
          </w:p>
        </w:tc>
      </w:tr>
    </w:tbl>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 xml:space="preserve">8  </w:t>
      </w:r>
      <w:r>
        <w:rPr>
          <w:rFonts w:hint="eastAsia"/>
          <w:lang w:val="en-US" w:eastAsia="zh-CN"/>
        </w:rPr>
        <w:t>获取坐标轴点位参数</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ascii="Arial"/>
                <w:b/>
                <w:sz w:val="18"/>
              </w:rPr>
              <w:t>GetJOGCoordinateParams</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lang w:val="en-US" w:eastAsia="zh-CN"/>
              </w:rPr>
              <w:t>获取坐标轴</w:t>
            </w:r>
            <w:r>
              <w:rPr>
                <w:rFonts w:hint="eastAsia"/>
                <w:sz w:val="18"/>
              </w:rPr>
              <w:t>点位参数</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eastAsia" w:eastAsia="宋体"/>
                <w:sz w:val="18"/>
                <w:lang w:val="en-US" w:eastAsia="zh-CN"/>
              </w:rPr>
            </w:pPr>
            <w:r>
              <w:rPr>
                <w:rFonts w:hint="eastAsia"/>
                <w:sz w:val="18"/>
                <w:lang w:val="en-US"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sz w:val="18"/>
                <w:lang w:val="en-US"/>
              </w:rPr>
            </w:pPr>
            <w:r>
              <w:rPr>
                <w:sz w:val="18"/>
                <w:lang w:val="en-US" w:eastAsia="zh-CN"/>
              </w:rPr>
              <w:t>velocity</w:t>
            </w:r>
            <w:r>
              <w:rPr>
                <w:rFonts w:hint="default"/>
                <w:sz w:val="18"/>
                <w:lang w:val="en-US" w:eastAsia="zh-CN"/>
              </w:rPr>
              <w:t>: array(float)</w:t>
            </w:r>
            <w:r>
              <w:rPr>
                <w:rFonts w:hint="eastAsia"/>
                <w:sz w:val="18"/>
                <w:lang w:val="en-US" w:eastAsia="zh-CN"/>
              </w:rPr>
              <w:t xml:space="preserve">    </w:t>
            </w:r>
            <w:r>
              <w:rPr>
                <w:rFonts w:hint="default"/>
                <w:sz w:val="18"/>
                <w:lang w:val="en-US" w:eastAsia="zh-CN"/>
              </w:rPr>
              <w:t>//该指令设置的是笛卡尔坐标系的参数，即X、Y、Z、R轴的速度</w:t>
            </w:r>
          </w:p>
          <w:p>
            <w:pPr>
              <w:pStyle w:val="147"/>
              <w:spacing w:before="75"/>
              <w:rPr>
                <w:rFonts w:hint="default" w:eastAsia="宋体"/>
                <w:sz w:val="18"/>
                <w:lang w:val="en-US" w:eastAsia="zh-CN"/>
              </w:rPr>
            </w:pPr>
            <w:r>
              <w:rPr>
                <w:sz w:val="18"/>
                <w:lang w:val="en-US" w:eastAsia="zh-CN"/>
              </w:rPr>
              <w:t>acceleration</w:t>
            </w:r>
            <w:r>
              <w:rPr>
                <w:rFonts w:hint="default"/>
                <w:sz w:val="18"/>
                <w:lang w:val="en-US" w:eastAsia="zh-CN"/>
              </w:rPr>
              <w:t>: array(float)</w:t>
            </w:r>
            <w:r>
              <w:rPr>
                <w:rFonts w:hint="eastAsia"/>
                <w:sz w:val="18"/>
                <w:lang w:val="en-US" w:eastAsia="zh-CN"/>
              </w:rPr>
              <w:t xml:space="preserve">   </w:t>
            </w:r>
            <w:r>
              <w:rPr>
                <w:rFonts w:hint="default"/>
                <w:sz w:val="18"/>
                <w:lang w:val="en-US" w:eastAsia="zh-CN"/>
              </w:rPr>
              <w:t>//该指令设置的是笛卡尔坐标系的参数，即X、Y、Z、R轴的</w:t>
            </w:r>
            <w:r>
              <w:rPr>
                <w:rFonts w:hint="eastAsia"/>
                <w:sz w:val="18"/>
                <w:lang w:val="en-US" w:eastAsia="zh-CN"/>
              </w:rPr>
              <w:t>加</w:t>
            </w:r>
            <w:r>
              <w:rPr>
                <w:rFonts w:hint="default"/>
                <w:sz w:val="18"/>
                <w:lang w:val="en-US" w:eastAsia="zh-CN"/>
              </w:rPr>
              <w:t>速度</w:t>
            </w:r>
          </w:p>
        </w:tc>
      </w:tr>
    </w:tbl>
    <w:p>
      <w:pPr>
        <w:spacing w:before="62" w:after="62"/>
        <w:ind w:left="0" w:leftChars="0" w:firstLine="0" w:firstLineChars="0"/>
        <w:jc w:val="both"/>
      </w:pPr>
    </w:p>
    <w:p>
      <w:pPr>
        <w:pStyle w:val="5"/>
      </w:pPr>
      <w:bookmarkStart w:id="42" w:name="_Toc25411"/>
      <w:r>
        <w:rPr>
          <w:rFonts w:hint="eastAsia"/>
        </w:rPr>
        <w:t>设置</w:t>
      </w:r>
      <w:r>
        <w:rPr>
          <w:rFonts w:hint="eastAsia"/>
          <w:lang w:val="en-US" w:eastAsia="zh-CN"/>
        </w:rPr>
        <w:t>手臂方向</w:t>
      </w:r>
      <w:r>
        <w:rPr>
          <w:rFonts w:hint="eastAsia"/>
        </w:rPr>
        <w:t>（SetArmOrientation）</w:t>
      </w:r>
      <w:bookmarkEnd w:id="42"/>
    </w:p>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9</w:t>
      </w:r>
      <w:r>
        <w:rPr>
          <w:rFonts w:hint="eastAsia" w:ascii="Arial" w:hAnsi="Arial"/>
          <w:sz w:val="18"/>
        </w:rPr>
        <w:t xml:space="preserve">  </w:t>
      </w:r>
      <w:r>
        <w:rPr>
          <w:rFonts w:hint="eastAsia"/>
        </w:rPr>
        <w:t>设置</w:t>
      </w:r>
      <w:r>
        <w:rPr>
          <w:rFonts w:hint="eastAsia"/>
          <w:lang w:val="en-US" w:eastAsia="zh-CN"/>
        </w:rPr>
        <w:t>手臂方向</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hint="eastAsia" w:ascii="Arial"/>
                <w:b/>
                <w:sz w:val="18"/>
              </w:rPr>
              <w:t>SetArmOrientation</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设置</w:t>
            </w:r>
            <w:r>
              <w:rPr>
                <w:rFonts w:hint="eastAsia"/>
                <w:sz w:val="18"/>
                <w:lang w:val="en-US" w:eastAsia="zh-CN"/>
              </w:rPr>
              <w:t>手臂方向</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rFonts w:hint="default"/>
                <w:sz w:val="18"/>
                <w:lang w:val="en-US" w:eastAsia="zh-CN"/>
              </w:rPr>
              <w:t>orientation: int (0:lefty 1:righty)</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sz w:val="18"/>
              </w:rPr>
              <w:t>指令是否设置成功。返回</w:t>
            </w:r>
            <w:r>
              <w:rPr>
                <w:rFonts w:ascii="Arial" w:eastAsia="Arial"/>
                <w:sz w:val="18"/>
              </w:rPr>
              <w:t>true</w:t>
            </w:r>
            <w:r>
              <w:rPr>
                <w:sz w:val="18"/>
              </w:rPr>
              <w:t>或者</w:t>
            </w:r>
            <w:r>
              <w:rPr>
                <w:rFonts w:ascii="Arial" w:eastAsia="Arial"/>
                <w:sz w:val="18"/>
              </w:rPr>
              <w:t>false</w:t>
            </w:r>
          </w:p>
        </w:tc>
      </w:tr>
    </w:tbl>
    <w:p/>
    <w:p>
      <w:pPr>
        <w:pStyle w:val="5"/>
      </w:pPr>
      <w:bookmarkStart w:id="43" w:name="_Toc38009676"/>
      <w:bookmarkStart w:id="44" w:name="_Toc464842947"/>
      <w:bookmarkStart w:id="45" w:name="_Toc23068"/>
      <w:bookmarkStart w:id="46" w:name="_Toc464556370"/>
      <w:r>
        <w:rPr>
          <w:rFonts w:hint="eastAsia"/>
        </w:rPr>
        <w:t>获取实时位姿（GetPose）</w:t>
      </w:r>
      <w:bookmarkEnd w:id="43"/>
      <w:bookmarkEnd w:id="44"/>
      <w:bookmarkEnd w:id="45"/>
      <w:bookmarkEnd w:id="46"/>
    </w:p>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10</w:t>
      </w:r>
      <w:r>
        <w:rPr>
          <w:rFonts w:hint="eastAsia" w:ascii="Arial" w:hAnsi="Arial"/>
          <w:sz w:val="18"/>
        </w:rPr>
        <w:t xml:space="preserve">  </w:t>
      </w:r>
      <w:r>
        <w:rPr>
          <w:rFonts w:hint="eastAsia"/>
        </w:rPr>
        <w:t>获取实时位姿</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hint="eastAsia" w:ascii="Arial"/>
                <w:b/>
                <w:sz w:val="18"/>
              </w:rPr>
              <w:t>GetPose</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获取实时位姿</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rFonts w:hint="eastAsia"/>
                <w:sz w:val="18"/>
                <w:lang w:val="en-US"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rFonts w:hint="eastAsia"/>
                <w:sz w:val="18"/>
                <w:lang w:val="en-US" w:eastAsia="zh-CN"/>
              </w:rPr>
              <w:t>xyzr：array(</w:t>
            </w:r>
            <w:r>
              <w:rPr>
                <w:rFonts w:hint="default" w:eastAsia="宋体"/>
                <w:sz w:val="18"/>
                <w:lang w:val="en-US" w:eastAsia="zh-CN"/>
              </w:rPr>
              <w:t>float</w:t>
            </w:r>
            <w:r>
              <w:rPr>
                <w:rFonts w:hint="eastAsia"/>
                <w:sz w:val="18"/>
                <w:lang w:val="en-US" w:eastAsia="zh-CN"/>
              </w:rPr>
              <w:t>)</w:t>
            </w:r>
            <w:r>
              <w:rPr>
                <w:rFonts w:hint="default" w:eastAsia="宋体"/>
                <w:sz w:val="18"/>
                <w:lang w:val="en-US" w:eastAsia="zh-CN"/>
              </w:rPr>
              <w:t xml:space="preserve">  //</w:t>
            </w:r>
            <w:r>
              <w:rPr>
                <w:sz w:val="18"/>
                <w:szCs w:val="18"/>
              </w:rPr>
              <w:t>机械臂坐标系</w:t>
            </w:r>
            <w:r>
              <w:rPr>
                <w:rFonts w:hint="eastAsia"/>
                <w:sz w:val="18"/>
                <w:szCs w:val="18"/>
                <w:lang w:val="en-US" w:eastAsia="zh-CN"/>
              </w:rPr>
              <w:t>x、y、z、r</w:t>
            </w:r>
          </w:p>
          <w:p>
            <w:pPr>
              <w:pStyle w:val="147"/>
              <w:spacing w:before="75"/>
              <w:rPr>
                <w:rFonts w:hint="default" w:eastAsia="宋体"/>
                <w:sz w:val="18"/>
                <w:lang w:val="en-US" w:eastAsia="zh-CN"/>
              </w:rPr>
            </w:pPr>
            <w:r>
              <w:rPr>
                <w:rFonts w:hint="default" w:eastAsia="宋体"/>
                <w:sz w:val="18"/>
                <w:lang w:val="en-US" w:eastAsia="zh-CN"/>
              </w:rPr>
              <w:t>jointAngle</w:t>
            </w:r>
            <w:r>
              <w:rPr>
                <w:rFonts w:hint="eastAsia"/>
                <w:sz w:val="18"/>
                <w:lang w:val="en-US" w:eastAsia="zh-CN"/>
              </w:rPr>
              <w:t>：array(</w:t>
            </w:r>
            <w:r>
              <w:rPr>
                <w:rFonts w:hint="default" w:eastAsia="宋体"/>
                <w:sz w:val="18"/>
                <w:lang w:val="en-US" w:eastAsia="zh-CN"/>
              </w:rPr>
              <w:t>float</w:t>
            </w:r>
            <w:r>
              <w:rPr>
                <w:rFonts w:hint="eastAsia"/>
                <w:sz w:val="18"/>
                <w:lang w:val="en-US" w:eastAsia="zh-CN"/>
              </w:rPr>
              <w:t>)</w:t>
            </w:r>
            <w:r>
              <w:rPr>
                <w:rFonts w:hint="default" w:eastAsia="宋体"/>
                <w:sz w:val="18"/>
                <w:lang w:val="en-US" w:eastAsia="zh-CN"/>
              </w:rPr>
              <w:t xml:space="preserve">  //机械臂关节轴(J1、J2、J3、J4)角度</w:t>
            </w:r>
          </w:p>
        </w:tc>
      </w:tr>
    </w:tbl>
    <w:p>
      <w:pPr>
        <w:ind w:left="0" w:leftChars="0" w:firstLine="0" w:firstLineChars="0"/>
      </w:pPr>
    </w:p>
    <w:p>
      <w:pPr>
        <w:pStyle w:val="5"/>
      </w:pPr>
      <w:bookmarkStart w:id="47" w:name="_Toc8671"/>
      <w:bookmarkStart w:id="48" w:name="_Toc38009677"/>
      <w:bookmarkStart w:id="49" w:name="_Toc464842948"/>
      <w:r>
        <w:rPr>
          <w:rFonts w:hint="eastAsia"/>
        </w:rPr>
        <w:t>校准机械臂（ResetPose）</w:t>
      </w:r>
      <w:bookmarkEnd w:id="47"/>
      <w:bookmarkEnd w:id="48"/>
      <w:bookmarkEnd w:id="49"/>
    </w:p>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11</w:t>
      </w:r>
      <w:r>
        <w:rPr>
          <w:rFonts w:hint="eastAsia" w:ascii="Arial" w:hAnsi="Arial"/>
          <w:sz w:val="18"/>
        </w:rPr>
        <w:t xml:space="preserve">  </w:t>
      </w:r>
      <w:r>
        <w:rPr>
          <w:rFonts w:hint="eastAsia"/>
        </w:rPr>
        <w:t>校准机械臂</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hint="eastAsia" w:ascii="Arial"/>
                <w:b/>
                <w:sz w:val="18"/>
              </w:rPr>
              <w:t>ResetPose</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校准机械臂</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rFonts w:hint="default"/>
                <w:sz w:val="18"/>
                <w:lang w:val="en-US"/>
              </w:rPr>
              <w:t>frontAngle1</w:t>
            </w:r>
            <w:r>
              <w:rPr>
                <w:rFonts w:hint="eastAsia"/>
                <w:sz w:val="18"/>
                <w:lang w:val="en-US" w:eastAsia="zh-CN"/>
              </w:rPr>
              <w:t xml:space="preserve">: </w:t>
            </w:r>
            <w:r>
              <w:rPr>
                <w:rFonts w:hint="default"/>
                <w:sz w:val="18"/>
                <w:lang w:val="en-US"/>
              </w:rPr>
              <w:t>float      // frontAngle1和frontAngle2分别为机械臂以左右手到达同一点时小臂的角度</w:t>
            </w:r>
          </w:p>
          <w:p>
            <w:pPr>
              <w:pStyle w:val="147"/>
              <w:spacing w:before="75"/>
              <w:rPr>
                <w:rFonts w:hint="default"/>
                <w:sz w:val="18"/>
                <w:lang w:val="en-US"/>
              </w:rPr>
            </w:pPr>
            <w:r>
              <w:rPr>
                <w:rFonts w:hint="default"/>
                <w:sz w:val="18"/>
                <w:lang w:val="en-US"/>
              </w:rPr>
              <w:t>frontAngle2</w:t>
            </w:r>
            <w:r>
              <w:rPr>
                <w:rFonts w:hint="eastAsia"/>
                <w:sz w:val="18"/>
                <w:lang w:val="en-US" w:eastAsia="zh-CN"/>
              </w:rPr>
              <w:t xml:space="preserve">: </w:t>
            </w:r>
            <w:r>
              <w:rPr>
                <w:rFonts w:hint="default"/>
                <w:sz w:val="18"/>
                <w:lang w:val="en-US"/>
              </w:rPr>
              <w:t>float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sz w:val="18"/>
              </w:rPr>
              <w:t>指令是否设置成功。返回</w:t>
            </w:r>
            <w:r>
              <w:rPr>
                <w:rFonts w:ascii="Arial" w:eastAsia="Arial"/>
                <w:sz w:val="18"/>
              </w:rPr>
              <w:t>true</w:t>
            </w:r>
            <w:r>
              <w:rPr>
                <w:sz w:val="18"/>
              </w:rPr>
              <w:t>或者</w:t>
            </w:r>
            <w:r>
              <w:rPr>
                <w:rFonts w:ascii="Arial" w:eastAsia="Arial"/>
                <w:sz w:val="18"/>
              </w:rPr>
              <w:t>false</w:t>
            </w:r>
          </w:p>
        </w:tc>
      </w:tr>
    </w:tbl>
    <w:p>
      <w:pPr>
        <w:pStyle w:val="5"/>
      </w:pPr>
      <w:bookmarkStart w:id="50" w:name="_Toc15453"/>
      <w:bookmarkStart w:id="51" w:name="OLE_LINK14"/>
      <w:bookmarkStart w:id="52" w:name="_Toc38009679"/>
      <w:bookmarkStart w:id="53" w:name="_Toc464556374"/>
      <w:bookmarkStart w:id="54" w:name="_Toc464842951"/>
      <w:bookmarkStart w:id="55" w:name="OLE_LINK13"/>
      <w:r>
        <w:rPr>
          <w:rFonts w:hint="eastAsia"/>
        </w:rPr>
        <w:t>获取报警状态（GetAlarmsState）</w:t>
      </w:r>
      <w:bookmarkEnd w:id="50"/>
      <w:bookmarkEnd w:id="51"/>
      <w:bookmarkEnd w:id="52"/>
      <w:bookmarkEnd w:id="53"/>
      <w:bookmarkEnd w:id="54"/>
      <w:bookmarkEnd w:id="55"/>
    </w:p>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12</w:t>
      </w:r>
      <w:r>
        <w:rPr>
          <w:rFonts w:hint="eastAsia" w:ascii="Arial" w:hAnsi="Arial"/>
          <w:sz w:val="18"/>
        </w:rPr>
        <w:t xml:space="preserve">  </w:t>
      </w:r>
      <w:r>
        <w:rPr>
          <w:rFonts w:hint="eastAsia"/>
        </w:rPr>
        <w:t>获取报警状态</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hint="eastAsia" w:ascii="Arial"/>
                <w:b/>
                <w:sz w:val="18"/>
              </w:rPr>
              <w:t>GetAlarmsState</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获取报警状态</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rFonts w:hint="eastAsia"/>
                <w:sz w:val="18"/>
                <w:lang w:val="en-US"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rFonts w:hint="default" w:eastAsia="宋体"/>
                <w:sz w:val="18"/>
                <w:lang w:val="en-US" w:eastAsia="zh-CN"/>
              </w:rPr>
              <w:t>state: array(int)</w:t>
            </w:r>
            <w:r>
              <w:rPr>
                <w:rFonts w:hint="eastAsia"/>
                <w:sz w:val="18"/>
                <w:lang w:val="en-US" w:eastAsia="zh-CN"/>
              </w:rPr>
              <w:t xml:space="preserve"> //数组state中的每一个字节可以标识8个报警项的报警状态，且MSB在高位，LSB在低位。</w:t>
            </w:r>
          </w:p>
        </w:tc>
      </w:tr>
    </w:tbl>
    <w:p>
      <w:pPr>
        <w:spacing w:before="62" w:after="62"/>
        <w:ind w:left="0" w:leftChars="0" w:firstLine="0" w:firstLineChars="0"/>
        <w:jc w:val="both"/>
      </w:pPr>
    </w:p>
    <w:p>
      <w:pPr>
        <w:pStyle w:val="5"/>
      </w:pPr>
      <w:bookmarkStart w:id="56" w:name="_Toc38009743"/>
      <w:bookmarkStart w:id="57" w:name="_Toc29569"/>
      <w:r>
        <w:rPr>
          <w:rFonts w:hint="eastAsia"/>
        </w:rPr>
        <w:t>设置/获取用户坐标系（Set/Get UserCoordinate）</w:t>
      </w:r>
      <w:bookmarkEnd w:id="56"/>
      <w:bookmarkEnd w:id="57"/>
    </w:p>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13</w:t>
      </w:r>
      <w:r>
        <w:rPr>
          <w:rFonts w:hint="eastAsia" w:ascii="Arial" w:hAnsi="Arial"/>
          <w:sz w:val="18"/>
        </w:rPr>
        <w:t xml:space="preserve">  </w:t>
      </w:r>
      <w:r>
        <w:rPr>
          <w:rFonts w:hint="eastAsia"/>
        </w:rPr>
        <w:t>设置用户坐标系</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ascii="Arial"/>
                <w:b/>
                <w:sz w:val="18"/>
              </w:rPr>
              <w:t>SetUserCoordinate</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设置用户坐标系</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rFonts w:hint="default"/>
                <w:sz w:val="18"/>
                <w:lang w:val="en-US"/>
              </w:rPr>
              <w:t>x</w:t>
            </w:r>
            <w:r>
              <w:rPr>
                <w:rFonts w:hint="eastAsia"/>
                <w:sz w:val="18"/>
                <w:lang w:val="en-US" w:eastAsia="zh-CN"/>
              </w:rPr>
              <w:t>yzr</w:t>
            </w:r>
            <w:r>
              <w:rPr>
                <w:rFonts w:hint="default"/>
                <w:sz w:val="18"/>
                <w:lang w:val="en-US"/>
              </w:rPr>
              <w:t xml:space="preserve">: </w:t>
            </w:r>
            <w:r>
              <w:rPr>
                <w:rFonts w:hint="eastAsia"/>
                <w:sz w:val="18"/>
                <w:lang w:val="en-US" w:eastAsia="zh-CN"/>
              </w:rPr>
              <w:t>array(</w:t>
            </w:r>
            <w:r>
              <w:rPr>
                <w:rFonts w:hint="default"/>
                <w:sz w:val="18"/>
                <w:lang w:val="en-US"/>
              </w:rPr>
              <w:t>float</w:t>
            </w:r>
            <w:r>
              <w:rPr>
                <w:rFonts w:hint="eastAsia"/>
                <w:sz w:val="18"/>
                <w:lang w:val="en-US" w:eastAsia="zh-CN"/>
              </w:rPr>
              <w: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sz w:val="18"/>
              </w:rPr>
              <w:t>指令是否设置成功。返回</w:t>
            </w:r>
            <w:r>
              <w:rPr>
                <w:rFonts w:ascii="Arial" w:eastAsia="Arial"/>
                <w:sz w:val="18"/>
              </w:rPr>
              <w:t>true</w:t>
            </w:r>
            <w:r>
              <w:rPr>
                <w:sz w:val="18"/>
              </w:rPr>
              <w:t>或者</w:t>
            </w:r>
            <w:r>
              <w:rPr>
                <w:rFonts w:ascii="Arial" w:eastAsia="Arial"/>
                <w:sz w:val="18"/>
              </w:rPr>
              <w:t>false</w:t>
            </w:r>
          </w:p>
        </w:tc>
      </w:tr>
    </w:tbl>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14</w:t>
      </w:r>
      <w:r>
        <w:rPr>
          <w:rFonts w:hint="eastAsia" w:ascii="Arial" w:hAnsi="Arial"/>
          <w:sz w:val="18"/>
        </w:rPr>
        <w:t xml:space="preserve">  </w:t>
      </w:r>
      <w:r>
        <w:rPr>
          <w:rFonts w:hint="eastAsia"/>
        </w:rPr>
        <w:t>获取用户坐标系</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hint="eastAsia" w:ascii="Arial"/>
                <w:b/>
                <w:sz w:val="18"/>
              </w:rPr>
              <w:t>G</w:t>
            </w:r>
            <w:r>
              <w:rPr>
                <w:rFonts w:ascii="Arial"/>
                <w:b/>
                <w:sz w:val="18"/>
              </w:rPr>
              <w:t>etUserCoordinate</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获取用户坐标系</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rFonts w:hint="eastAsia"/>
                <w:sz w:val="18"/>
                <w:lang w:val="en-US"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rFonts w:hint="default"/>
                <w:sz w:val="18"/>
                <w:lang w:val="en-US"/>
              </w:rPr>
              <w:t>x</w:t>
            </w:r>
            <w:r>
              <w:rPr>
                <w:rFonts w:hint="eastAsia"/>
                <w:sz w:val="18"/>
                <w:lang w:val="en-US" w:eastAsia="zh-CN"/>
              </w:rPr>
              <w:t>yzr</w:t>
            </w:r>
            <w:r>
              <w:rPr>
                <w:rFonts w:hint="default"/>
                <w:sz w:val="18"/>
                <w:lang w:val="en-US"/>
              </w:rPr>
              <w:t xml:space="preserve">: </w:t>
            </w:r>
            <w:r>
              <w:rPr>
                <w:rFonts w:hint="eastAsia"/>
                <w:sz w:val="18"/>
                <w:lang w:val="en-US" w:eastAsia="zh-CN"/>
              </w:rPr>
              <w:t>array(</w:t>
            </w:r>
            <w:r>
              <w:rPr>
                <w:rFonts w:hint="default"/>
                <w:sz w:val="18"/>
                <w:lang w:val="en-US"/>
              </w:rPr>
              <w:t>float</w:t>
            </w:r>
            <w:r>
              <w:rPr>
                <w:rFonts w:hint="eastAsia"/>
                <w:sz w:val="18"/>
                <w:lang w:val="en-US" w:eastAsia="zh-CN"/>
              </w:rPr>
              <w:t>)</w:t>
            </w:r>
          </w:p>
        </w:tc>
      </w:tr>
    </w:tbl>
    <w:p>
      <w:pPr>
        <w:ind w:left="0" w:leftChars="0" w:firstLine="0" w:firstLineChars="0"/>
      </w:pPr>
    </w:p>
    <w:p>
      <w:pPr>
        <w:pStyle w:val="5"/>
      </w:pPr>
      <w:bookmarkStart w:id="58" w:name="_Toc26220"/>
      <w:bookmarkStart w:id="59" w:name="_Toc37506953"/>
      <w:bookmarkStart w:id="60" w:name="_Toc38009744"/>
      <w:r>
        <w:rPr>
          <w:rFonts w:hint="eastAsia"/>
        </w:rPr>
        <w:t>设置/获取工具坐标系（Set/Get ToolCoordinate）</w:t>
      </w:r>
      <w:bookmarkEnd w:id="58"/>
      <w:bookmarkEnd w:id="59"/>
      <w:bookmarkEnd w:id="60"/>
    </w:p>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15</w:t>
      </w:r>
      <w:r>
        <w:rPr>
          <w:rFonts w:hint="eastAsia" w:ascii="Arial" w:hAnsi="Arial"/>
          <w:sz w:val="18"/>
        </w:rPr>
        <w:t xml:space="preserve">  </w:t>
      </w:r>
      <w:r>
        <w:rPr>
          <w:rFonts w:hint="eastAsia"/>
        </w:rPr>
        <w:t>设置工具坐标系</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ascii="Arial"/>
                <w:b/>
                <w:sz w:val="18"/>
              </w:rPr>
              <w:t>SetToolCoordinate</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设置工具坐标系</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rFonts w:hint="default"/>
                <w:sz w:val="18"/>
                <w:lang w:val="en-US"/>
              </w:rPr>
              <w:t>x</w:t>
            </w:r>
            <w:r>
              <w:rPr>
                <w:rFonts w:hint="eastAsia"/>
                <w:sz w:val="18"/>
                <w:lang w:val="en-US" w:eastAsia="zh-CN"/>
              </w:rPr>
              <w:t>yzr</w:t>
            </w:r>
            <w:r>
              <w:rPr>
                <w:rFonts w:hint="default"/>
                <w:sz w:val="18"/>
                <w:lang w:val="en-US"/>
              </w:rPr>
              <w:t xml:space="preserve">: </w:t>
            </w:r>
            <w:r>
              <w:rPr>
                <w:rFonts w:hint="eastAsia"/>
                <w:sz w:val="18"/>
                <w:lang w:val="en-US" w:eastAsia="zh-CN"/>
              </w:rPr>
              <w:t>array(</w:t>
            </w:r>
            <w:r>
              <w:rPr>
                <w:rFonts w:hint="default"/>
                <w:sz w:val="18"/>
                <w:lang w:val="en-US"/>
              </w:rPr>
              <w:t>float</w:t>
            </w:r>
            <w:r>
              <w:rPr>
                <w:rFonts w:hint="eastAsia"/>
                <w:sz w:val="18"/>
                <w:lang w:val="en-US" w:eastAsia="zh-CN"/>
              </w:rPr>
              <w:t>)</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sz w:val="18"/>
              </w:rPr>
              <w:t>指令是否设置成功。返回</w:t>
            </w:r>
            <w:r>
              <w:rPr>
                <w:rFonts w:ascii="Arial" w:eastAsia="Arial"/>
                <w:sz w:val="18"/>
              </w:rPr>
              <w:t>true</w:t>
            </w:r>
            <w:r>
              <w:rPr>
                <w:sz w:val="18"/>
              </w:rPr>
              <w:t>或者</w:t>
            </w:r>
            <w:r>
              <w:rPr>
                <w:rFonts w:ascii="Arial" w:eastAsia="Arial"/>
                <w:sz w:val="18"/>
              </w:rPr>
              <w:t>false</w:t>
            </w:r>
          </w:p>
        </w:tc>
      </w:tr>
    </w:tbl>
    <w:p>
      <w:pPr>
        <w:pStyle w:val="16"/>
        <w:keepNext/>
        <w:spacing w:before="62" w:after="62"/>
        <w:ind w:left="420"/>
        <w:rPr>
          <w:rFonts w:ascii="Arial" w:hAnsi="Arial"/>
          <w:sz w:val="18"/>
        </w:rPr>
      </w:pPr>
      <w:r>
        <w:rPr>
          <w:rFonts w:hint="eastAsia" w:ascii="Arial" w:hAnsi="Arial"/>
          <w:sz w:val="18"/>
        </w:rPr>
        <w:t xml:space="preserve">表 </w:t>
      </w:r>
      <w:r>
        <w:rPr>
          <w:rFonts w:hint="eastAsia" w:ascii="Arial" w:hAnsi="Arial"/>
          <w:sz w:val="18"/>
          <w:lang w:val="en-US" w:eastAsia="zh-CN"/>
        </w:rPr>
        <w:t>16</w:t>
      </w:r>
      <w:r>
        <w:rPr>
          <w:rFonts w:hint="eastAsia" w:ascii="Arial" w:hAnsi="Arial"/>
          <w:sz w:val="18"/>
        </w:rPr>
        <w:t xml:space="preserve">  </w:t>
      </w:r>
      <w:r>
        <w:rPr>
          <w:rFonts w:hint="eastAsia"/>
        </w:rPr>
        <w:t>获取工具坐标系</w:t>
      </w:r>
    </w:p>
    <w:tbl>
      <w:tblPr>
        <w:tblStyle w:val="42"/>
        <w:tblW w:w="0" w:type="auto"/>
        <w:tblInd w:w="135" w:type="dxa"/>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Layout w:type="fixed"/>
        <w:tblCellMar>
          <w:top w:w="0" w:type="dxa"/>
          <w:left w:w="0" w:type="dxa"/>
          <w:bottom w:w="0" w:type="dxa"/>
          <w:right w:w="0" w:type="dxa"/>
        </w:tblCellMar>
      </w:tblPr>
      <w:tblGrid>
        <w:gridCol w:w="1514"/>
        <w:gridCol w:w="7496"/>
      </w:tblGrid>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原型</w:t>
            </w:r>
          </w:p>
        </w:tc>
        <w:tc>
          <w:tcPr>
            <w:tcW w:w="7496" w:type="dxa"/>
          </w:tcPr>
          <w:p>
            <w:pPr>
              <w:pStyle w:val="147"/>
              <w:spacing w:before="86"/>
              <w:rPr>
                <w:rFonts w:ascii="Arial"/>
                <w:b/>
                <w:sz w:val="18"/>
              </w:rPr>
            </w:pPr>
            <w:r>
              <w:rPr>
                <w:rFonts w:ascii="Arial"/>
                <w:b/>
                <w:sz w:val="18"/>
              </w:rPr>
              <w:t>GetToolCoordinate</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功能</w:t>
            </w:r>
          </w:p>
        </w:tc>
        <w:tc>
          <w:tcPr>
            <w:tcW w:w="7496" w:type="dxa"/>
          </w:tcPr>
          <w:p>
            <w:pPr>
              <w:pStyle w:val="147"/>
              <w:spacing w:before="75"/>
              <w:rPr>
                <w:sz w:val="18"/>
              </w:rPr>
            </w:pPr>
            <w:r>
              <w:rPr>
                <w:rFonts w:hint="eastAsia"/>
                <w:sz w:val="18"/>
              </w:rPr>
              <w:t>获取工具坐标系</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shd w:val="clear" w:color="auto" w:fill="F7F7F7"/>
          </w:tcPr>
          <w:p>
            <w:pPr>
              <w:pStyle w:val="147"/>
              <w:spacing w:before="75"/>
              <w:rPr>
                <w:sz w:val="18"/>
              </w:rPr>
            </w:pPr>
            <w:r>
              <w:rPr>
                <w:sz w:val="18"/>
              </w:rPr>
              <w:t>参数</w:t>
            </w:r>
          </w:p>
        </w:tc>
        <w:tc>
          <w:tcPr>
            <w:tcW w:w="7496" w:type="dxa"/>
            <w:shd w:val="clear" w:color="auto" w:fill="F7F7F7"/>
          </w:tcPr>
          <w:p>
            <w:pPr>
              <w:pStyle w:val="147"/>
              <w:spacing w:before="75"/>
              <w:rPr>
                <w:rFonts w:hint="default"/>
                <w:sz w:val="18"/>
                <w:lang w:val="en-US"/>
              </w:rPr>
            </w:pPr>
            <w:r>
              <w:rPr>
                <w:rFonts w:hint="eastAsia"/>
                <w:sz w:val="18"/>
                <w:lang w:val="en-US" w:eastAsia="zh-CN"/>
              </w:rPr>
              <w:t>无</w:t>
            </w:r>
          </w:p>
        </w:tc>
      </w:tr>
      <w:tr>
        <w:tblPrEx>
          <w:tblBorders>
            <w:top w:val="single" w:color="DDDDDD" w:sz="6" w:space="0"/>
            <w:left w:val="single" w:color="DDDDDD" w:sz="6" w:space="0"/>
            <w:bottom w:val="single" w:color="DDDDDD" w:sz="6" w:space="0"/>
            <w:right w:val="single" w:color="DDDDDD" w:sz="6" w:space="0"/>
            <w:insideH w:val="single" w:color="DDDDDD" w:sz="6" w:space="0"/>
            <w:insideV w:val="single" w:color="DDDDDD" w:sz="6" w:space="0"/>
          </w:tblBorders>
          <w:tblCellMar>
            <w:top w:w="0" w:type="dxa"/>
            <w:left w:w="0" w:type="dxa"/>
            <w:bottom w:w="0" w:type="dxa"/>
            <w:right w:w="0" w:type="dxa"/>
          </w:tblCellMar>
        </w:tblPrEx>
        <w:trPr>
          <w:trHeight w:val="389" w:hRule="atLeast"/>
        </w:trPr>
        <w:tc>
          <w:tcPr>
            <w:tcW w:w="1514" w:type="dxa"/>
          </w:tcPr>
          <w:p>
            <w:pPr>
              <w:pStyle w:val="147"/>
              <w:spacing w:before="75"/>
              <w:rPr>
                <w:sz w:val="18"/>
              </w:rPr>
            </w:pPr>
            <w:r>
              <w:rPr>
                <w:sz w:val="18"/>
              </w:rPr>
              <w:t>返回</w:t>
            </w:r>
          </w:p>
        </w:tc>
        <w:tc>
          <w:tcPr>
            <w:tcW w:w="7496" w:type="dxa"/>
          </w:tcPr>
          <w:p>
            <w:pPr>
              <w:pStyle w:val="147"/>
              <w:spacing w:before="75"/>
              <w:rPr>
                <w:rFonts w:hint="default" w:eastAsia="宋体"/>
                <w:sz w:val="18"/>
                <w:lang w:val="en-US" w:eastAsia="zh-CN"/>
              </w:rPr>
            </w:pPr>
            <w:r>
              <w:rPr>
                <w:rFonts w:hint="default"/>
                <w:sz w:val="18"/>
                <w:lang w:val="en-US"/>
              </w:rPr>
              <w:t>x</w:t>
            </w:r>
            <w:r>
              <w:rPr>
                <w:rFonts w:hint="eastAsia"/>
                <w:sz w:val="18"/>
                <w:lang w:val="en-US" w:eastAsia="zh-CN"/>
              </w:rPr>
              <w:t>yzr</w:t>
            </w:r>
            <w:r>
              <w:rPr>
                <w:rFonts w:hint="default"/>
                <w:sz w:val="18"/>
                <w:lang w:val="en-US"/>
              </w:rPr>
              <w:t xml:space="preserve">: </w:t>
            </w:r>
            <w:r>
              <w:rPr>
                <w:rFonts w:hint="eastAsia"/>
                <w:sz w:val="18"/>
                <w:lang w:val="en-US" w:eastAsia="zh-CN"/>
              </w:rPr>
              <w:t>array(</w:t>
            </w:r>
            <w:r>
              <w:rPr>
                <w:rFonts w:hint="default"/>
                <w:sz w:val="18"/>
                <w:lang w:val="en-US"/>
              </w:rPr>
              <w:t>float</w:t>
            </w:r>
            <w:r>
              <w:rPr>
                <w:rFonts w:hint="eastAsia"/>
                <w:sz w:val="18"/>
                <w:lang w:val="en-US" w:eastAsia="zh-CN"/>
              </w:rPr>
              <w:t>)</w:t>
            </w:r>
          </w:p>
        </w:tc>
      </w:tr>
    </w:tbl>
    <w:p>
      <w:pPr>
        <w:spacing w:before="0" w:beforeLines="0" w:after="0" w:afterLines="0"/>
        <w:ind w:left="0" w:leftChars="0" w:firstLine="0" w:firstLineChars="0"/>
        <w:jc w:val="both"/>
      </w:pPr>
    </w:p>
    <w:bookmarkEnd w:id="19"/>
    <w:bookmarkEnd w:id="20"/>
    <w:sectPr>
      <w:headerReference r:id="rId13" w:type="default"/>
      <w:pgSz w:w="11906" w:h="16838"/>
      <w:pgMar w:top="1440" w:right="1797" w:bottom="1440" w:left="1797" w:header="851" w:footer="992" w:gutter="0"/>
      <w:pgNumType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BF">
      <wne:fci wne:fciName="InsertCrossReference" wne:swArg="0000"/>
    </wne:keymap>
  </wne:keymap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20"/>
      </w:pPr>
      <w:r>
        <w:separator/>
      </w:r>
    </w:p>
  </w:endnote>
  <w:endnote w:type="continuationSeparator" w:id="1">
    <w:p>
      <w:pPr>
        <w:ind w:left="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Arial Rounded MT Bold"/>
    <w:panose1 w:val="020F0502020204030204"/>
    <w:charset w:val="00"/>
    <w:family w:val="swiss"/>
    <w:pitch w:val="default"/>
    <w:sig w:usb0="00000000" w:usb1="00000000" w:usb2="00000001" w:usb3="00000000" w:csb0="0000019F" w:csb1="0000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swiss"/>
    <w:pitch w:val="default"/>
    <w:sig w:usb0="A00002EF" w:usb1="4000207B" w:usb2="00000000" w:usb3="00000000" w:csb0="2000019F" w:csb1="00000000"/>
  </w:font>
  <w:font w:name="Calibri">
    <w:altName w:val="Arial Rounded MT Bold"/>
    <w:panose1 w:val="020F0502020204030204"/>
    <w:charset w:val="86"/>
    <w:family w:val="swiss"/>
    <w:pitch w:val="default"/>
    <w:sig w:usb0="00000000" w:usb1="00000000" w:usb2="00000001" w:usb3="00000000" w:csb0="0000019F" w:csb1="00000000"/>
  </w:font>
  <w:font w:name="楷体">
    <w:panose1 w:val="02010609060101010101"/>
    <w:charset w:val="86"/>
    <w:family w:val="modern"/>
    <w:pitch w:val="default"/>
    <w:sig w:usb0="800002BF" w:usb1="38CF7CFA" w:usb2="00000016" w:usb3="00000000" w:csb0="00040001" w:csb1="00000000"/>
  </w:font>
  <w:font w:name="Segoe UI Semilight">
    <w:panose1 w:val="020B0402040204020203"/>
    <w:charset w:val="00"/>
    <w:family w:val="swiss"/>
    <w:pitch w:val="default"/>
    <w:sig w:usb0="E4002EFF" w:usb1="C000E47F"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48" w:after="48"/>
      <w:ind w:left="420"/>
    </w:pPr>
    <w:r>
      <w:rPr>
        <w:rFonts w:asciiTheme="minorEastAsia" w:hAnsiTheme="minorEastAsia" w:eastAsiaTheme="minorEastAsia"/>
        <w:b/>
        <w:color w:val="3C599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189865</wp:posOffset>
              </wp:positionV>
              <wp:extent cx="5191125" cy="0"/>
              <wp:effectExtent l="0" t="0" r="28575" b="19050"/>
              <wp:wrapNone/>
              <wp:docPr id="33"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4.5pt;margin-top:14.95pt;height:0pt;width:408.75pt;z-index:251662336;mso-width-relative:page;mso-height-relative:page;" filled="f" stroked="t" coordsize="21600,21600" o:gfxdata="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BSgccc1wAAAAcBAAAPAAAAAAAAAAEAIAAAACIAAABkcnMv&#10;ZG93bnJldi54bWxQSwECFAAUAAAACACHTuJAfUZN5ssBAACjAwAADgAAAAAAAAABACAAAAAmAQAA&#10;ZHJzL2Uyb0RvYy54bWxQSwUGAAAAAAYABgBZAQAAYwUAAAAA&#10;">
              <v:fill on="f" focussize="0,0"/>
              <v:stroke weight="1pt" color="#000000" joinstyle="round"/>
              <v:imagedata o:title=""/>
              <o:lock v:ext="edit" aspectratio="f"/>
            </v:line>
          </w:pict>
        </mc:Fallback>
      </mc:AlternateContent>
    </w:r>
    <w:r>
      <w:rPr>
        <w:rFonts w:hint="eastAsia"/>
      </w:rPr>
      <w:t>文档</w:t>
    </w:r>
    <w:r>
      <w:t>版本V1.0</w:t>
    </w:r>
    <w:r>
      <w:rPr>
        <w:rFonts w:hint="eastAsia"/>
      </w:rPr>
      <w:t>（201</w:t>
    </w:r>
    <w:r>
      <w:t>8</w:t>
    </w:r>
    <w:r>
      <w:rPr>
        <w:rFonts w:hint="eastAsia"/>
      </w:rPr>
      <w:t>-</w:t>
    </w:r>
    <w:r>
      <w:t>06-30</w:t>
    </w:r>
    <w:r>
      <w:rPr>
        <w:rFonts w:hint="eastAsia"/>
      </w:rPr>
      <w:t>）</w:t>
    </w:r>
    <w:r>
      <w:ptab w:relativeTo="margin" w:alignment="center" w:leader="none"/>
    </w:r>
    <w:r>
      <w:rPr>
        <w:rFonts w:hint="eastAsia"/>
      </w:rPr>
      <w:t>Demo说明</w:t>
    </w:r>
    <w:r>
      <w:ptab w:relativeTo="margin" w:alignment="right" w:leader="none"/>
    </w:r>
    <w:r>
      <w:t>版权所有</w:t>
    </w:r>
    <w:r>
      <w:rPr>
        <w:rFonts w:hint="eastAsia"/>
      </w:rPr>
      <w:t xml:space="preserve"> ©</w:t>
    </w:r>
    <w:r>
      <w:t xml:space="preserve"> 越疆科技有限公司</w:t>
    </w:r>
  </w:p>
  <w:p>
    <w:pPr>
      <w:pStyle w:val="27"/>
      <w:spacing w:before="48" w:after="48"/>
      <w:ind w:left="420" w:firstLine="420"/>
    </w:pPr>
    <w:r>
      <w:tab/>
    </w:r>
    <w:r>
      <w:fldChar w:fldCharType="begin"/>
    </w:r>
    <w:r>
      <w:instrText xml:space="preserve">PAGE   \* MERGEFORMAT</w:instrText>
    </w:r>
    <w:r>
      <w:fldChar w:fldCharType="separate"/>
    </w:r>
    <w:r>
      <w:rPr>
        <w:lang w:val="zh-CN"/>
      </w:rPr>
      <w:t>2</w:t>
    </w:r>
    <w:r>
      <w:fldChar w:fldCharType="end"/>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48" w:after="48"/>
      <w:ind w:left="4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7"/>
      <w:spacing w:before="48" w:after="48"/>
      <w:ind w:left="0" w:leftChars="0" w:firstLine="0" w:firstLineChars="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left="420"/>
      </w:pPr>
      <w:r>
        <w:separator/>
      </w:r>
    </w:p>
  </w:footnote>
  <w:footnote w:type="continuationSeparator" w:id="1">
    <w:p>
      <w:pPr>
        <w:spacing w:before="0" w:after="0"/>
        <w:ind w:left="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3"/>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61312"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27"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61312;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hSvwdYAAAAHAQAADwAAAAAAAAABACAAAAAiAAAAZHJzL2Rv&#10;d25yZXYueG1sUEsBAhQAFAAAAAgAh07iQBq1nrHKAQAAowMAAA4AAAAAAAAAAQAgAAAAJQEAAGRy&#10;cy9lMm9Eb2MueG1sUEsFBgAAAAAGAAYAWQEAAGEFA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60288"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2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hint="eastAsia" w:asciiTheme="minorEastAsia" w:hAnsiTheme="minorEastAsia" w:eastAsiaTheme="minorEastAsia"/>
        <w:b w:val="0"/>
        <w:color w:val="3C599F"/>
        <w:sz w:val="18"/>
        <w:szCs w:val="18"/>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8"/>
      <w:spacing w:before="48" w:after="48"/>
      <w:ind w:left="4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48" w:after="48"/>
      <w:ind w:left="420" w:leftChars="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3"/>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66432"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35"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66432;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CCFK/B1gAAAAcBAAAPAAAAAAAAAAEAIAAAACIAAABkcnMvZG93&#10;bnJldi54bWxQSwECFAAUAAAACACHTuJA4n4AGckBAACjAwAADgAAAAAAAAABACAAAAAlAQAAZHJz&#10;L2Uyb0RvYy54bWxQSwUGAAAAAAYABgBZAQAAYAU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65408"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3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hint="eastAsia" w:asciiTheme="minorEastAsia" w:hAnsiTheme="minorEastAsia" w:eastAsiaTheme="minorEastAsia"/>
        <w:b w:val="0"/>
        <w:color w:val="3C599F"/>
        <w:sz w:val="18"/>
        <w:szCs w:val="18"/>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3"/>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68480"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5"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68480;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IIUr8HWAAAABwEAAA8AAAAAAAAAAQAgAAAAIgAAAGRycy9kb3du&#10;cmV2LnhtbFBLAQIUABQAAAAIAIdO4kBxC89qyAEAAKIDAAAOAAAAAAAAAAEAIAAAACUBAABkcnMv&#10;ZTJvRG9jLnhtbFBLBQYAAAAABgAGAFkBAABfBQ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67456"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3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heme="minorEastAsia" w:hAnsiTheme="minorEastAsia" w:eastAsiaTheme="minorEastAsia"/>
        <w:b w:val="0"/>
        <w:color w:val="3C599F"/>
        <w:sz w:val="18"/>
        <w:szCs w:val="18"/>
      </w:rPr>
      <w:t xml:space="preserve">                   </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r>
      <w:rPr>
        <w:rFonts w:ascii="Times New Roman" w:hAnsi="Times New Roman" w:cs="Times New Roman"/>
      </w:rPr>
      <w:ptab w:relativeTo="margin" w:alignment="right" w:leader="none"/>
    </w:r>
    <w:r>
      <w:rPr>
        <w:rFonts w:asciiTheme="majorEastAsia" w:hAnsiTheme="majorEastAsia" w:eastAsiaTheme="majorEastAsia"/>
        <w:b w:val="0"/>
        <w:color w:val="000000" w:themeColor="text1"/>
        <w:sz w:val="18"/>
        <w:szCs w:val="18"/>
        <w14:textFill>
          <w14:solidFill>
            <w14:schemeClr w14:val="tx1"/>
          </w14:solidFill>
        </w14:textFill>
      </w:rPr>
      <w:fldChar w:fldCharType="begin"/>
    </w:r>
    <w:r>
      <w:rPr>
        <w:rFonts w:asciiTheme="majorEastAsia" w:hAnsiTheme="majorEastAsia" w:eastAsiaTheme="majorEastAsia"/>
        <w:b w:val="0"/>
        <w:color w:val="000000" w:themeColor="text1"/>
        <w:sz w:val="18"/>
        <w:szCs w:val="18"/>
        <w14:textFill>
          <w14:solidFill>
            <w14:schemeClr w14:val="tx1"/>
          </w14:solidFill>
        </w14:textFill>
      </w:rPr>
      <w:instrText xml:space="preserve"> STYLEREF  目录_Dobot  \* MERGEFORMAT </w:instrText>
    </w:r>
    <w:r>
      <w:rPr>
        <w:rFonts w:asciiTheme="majorEastAsia" w:hAnsiTheme="majorEastAsia" w:eastAsiaTheme="majorEastAsia"/>
        <w:b w:val="0"/>
        <w:color w:val="000000" w:themeColor="text1"/>
        <w:sz w:val="18"/>
        <w:szCs w:val="18"/>
        <w14:textFill>
          <w14:solidFill>
            <w14:schemeClr w14:val="tx1"/>
          </w14:solidFill>
        </w14:textFill>
      </w:rPr>
      <w:fldChar w:fldCharType="separate"/>
    </w:r>
    <w:r>
      <w:rPr>
        <w:rFonts w:asciiTheme="majorEastAsia" w:hAnsiTheme="majorEastAsia" w:eastAsiaTheme="majorEastAsia"/>
        <w:b w:val="0"/>
        <w:color w:val="000000" w:themeColor="text1"/>
        <w:sz w:val="18"/>
        <w:szCs w:val="18"/>
        <w14:textFill>
          <w14:solidFill>
            <w14:schemeClr w14:val="tx1"/>
          </w14:solidFill>
        </w14:textFill>
      </w:rPr>
      <w:t>前  言</w:t>
    </w:r>
    <w:r>
      <w:rPr>
        <w:rFonts w:asciiTheme="majorEastAsia" w:hAnsiTheme="majorEastAsia" w:eastAsiaTheme="majorEastAsia"/>
        <w:b w:val="0"/>
        <w:color w:val="000000" w:themeColor="text1"/>
        <w:sz w:val="18"/>
        <w:szCs w:val="18"/>
        <w14:textFill>
          <w14:solidFill>
            <w14:schemeClr w14:val="tx1"/>
          </w14:solidFill>
        </w14:textFill>
      </w:rPr>
      <w:fldChar w:fldCharType="end"/>
    </w:r>
    <w:r>
      <w:rPr>
        <w:rFonts w:hint="eastAsia" w:asciiTheme="minorEastAsia" w:hAnsiTheme="minorEastAsia" w:eastAsiaTheme="minorEastAsia"/>
        <w:b w:val="0"/>
        <w:color w:val="3C599F"/>
        <w:sz w:val="18"/>
        <w:szCs w:val="18"/>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3"/>
      <w:spacing w:before="62" w:after="62"/>
      <w:ind w:left="420"/>
      <w:jc w:val="center"/>
      <w:rPr>
        <w:rFonts w:asciiTheme="minorEastAsia" w:hAnsiTheme="minorEastAsia" w:eastAsiaTheme="minorEastAsia"/>
        <w:b w:val="0"/>
        <w:color w:val="3C599F"/>
        <w:sz w:val="18"/>
        <w:szCs w:val="18"/>
      </w:rPr>
    </w:pPr>
    <w:r>
      <w:rPr>
        <w:rFonts w:asciiTheme="minorEastAsia" w:hAnsiTheme="minorEastAsia" w:eastAsiaTheme="minorEastAsia"/>
        <w:b w:val="0"/>
        <w:color w:val="3C599F"/>
        <w:sz w:val="18"/>
        <w:szCs w:val="18"/>
      </w:rPr>
      <mc:AlternateContent>
        <mc:Choice Requires="wps">
          <w:drawing>
            <wp:anchor distT="0" distB="0" distL="114300" distR="114300" simplePos="0" relativeHeight="251664384" behindDoc="0" locked="0" layoutInCell="1" allowOverlap="1">
              <wp:simplePos x="0" y="0"/>
              <wp:positionH relativeFrom="column">
                <wp:posOffset>40005</wp:posOffset>
              </wp:positionH>
              <wp:positionV relativeFrom="paragraph">
                <wp:posOffset>212090</wp:posOffset>
              </wp:positionV>
              <wp:extent cx="5191125" cy="0"/>
              <wp:effectExtent l="0" t="0" r="28575" b="19050"/>
              <wp:wrapNone/>
              <wp:docPr id="253" name="Line 100"/>
              <wp:cNvGraphicFramePr/>
              <a:graphic xmlns:a="http://schemas.openxmlformats.org/drawingml/2006/main">
                <a:graphicData uri="http://schemas.microsoft.com/office/word/2010/wordprocessingShape">
                  <wps:wsp>
                    <wps:cNvCnPr>
                      <a:cxnSpLocks noChangeShapeType="1"/>
                    </wps:cNvCnPr>
                    <wps:spPr bwMode="auto">
                      <a:xfrm>
                        <a:off x="0" y="0"/>
                        <a:ext cx="5191125" cy="0"/>
                      </a:xfrm>
                      <a:prstGeom prst="line">
                        <a:avLst/>
                      </a:prstGeom>
                      <a:noFill/>
                      <a:ln w="12700">
                        <a:solidFill>
                          <a:srgbClr val="000000"/>
                        </a:solidFill>
                        <a:round/>
                      </a:ln>
                    </wps:spPr>
                    <wps:bodyPr/>
                  </wps:wsp>
                </a:graphicData>
              </a:graphic>
            </wp:anchor>
          </w:drawing>
        </mc:Choice>
        <mc:Fallback>
          <w:pict>
            <v:line id="Line 100" o:spid="_x0000_s1026" o:spt="20" style="position:absolute;left:0pt;margin-left:3.15pt;margin-top:16.7pt;height:0pt;width:408.75pt;z-index:251664384;mso-width-relative:page;mso-height-relative:page;" filled="f" stroked="t" coordsize="21600,21600" o:gfxdata="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IIUr8HWAAAABwEAAA8AAAAAAAAAAQAgAAAAIgAAAGRycy9k&#10;b3ducmV2LnhtbFBLAQIUABQAAAAIAIdO4kCaL1PKywEAAKQDAAAOAAAAAAAAAAEAIAAAACUBAABk&#10;cnMvZTJvRG9jLnhtbFBLBQYAAAAABgAGAFkBAABiBQAAAAA=&#10;">
              <v:fill on="f" focussize="0,0"/>
              <v:stroke weight="1pt" color="#000000" joinstyle="round"/>
              <v:imagedata o:title=""/>
              <o:lock v:ext="edit" aspectratio="f"/>
            </v:line>
          </w:pict>
        </mc:Fallback>
      </mc:AlternateContent>
    </w:r>
    <w:r>
      <w:rPr>
        <w:rFonts w:cs="Times New Roman" w:asciiTheme="minorEastAsia" w:hAnsiTheme="minorEastAsia" w:eastAsiaTheme="minorEastAsia"/>
        <w:b w:val="0"/>
        <w:color w:val="000000" w:themeColor="text1"/>
        <w:sz w:val="18"/>
        <w:szCs w:val="18"/>
        <w14:textFill>
          <w14:solidFill>
            <w14:schemeClr w14:val="tx1"/>
          </w14:solidFill>
        </w14:textFill>
      </w:rPr>
      <w:drawing>
        <wp:anchor distT="0" distB="0" distL="114300" distR="114300" simplePos="0" relativeHeight="251663360" behindDoc="0" locked="0" layoutInCell="1" allowOverlap="1">
          <wp:simplePos x="0" y="0"/>
          <wp:positionH relativeFrom="column">
            <wp:posOffset>57150</wp:posOffset>
          </wp:positionH>
          <wp:positionV relativeFrom="paragraph">
            <wp:posOffset>-47625</wp:posOffset>
          </wp:positionV>
          <wp:extent cx="647700" cy="246380"/>
          <wp:effectExtent l="0" t="0" r="0" b="1270"/>
          <wp:wrapSquare wrapText="bothSides"/>
          <wp:docPr id="2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647700" cy="246380"/>
                  </a:xfrm>
                  <a:prstGeom prst="rect">
                    <a:avLst/>
                  </a:prstGeom>
                  <a:noFill/>
                  <a:ln>
                    <a:noFill/>
                  </a:ln>
                </pic:spPr>
              </pic:pic>
            </a:graphicData>
          </a:graphic>
        </wp:anchor>
      </w:drawing>
    </w:r>
    <w:r>
      <w:rPr>
        <w:rFonts w:ascii="Times New Roman" w:hAnsi="Times New Roman" w:cs="Times New Roman" w:eastAsiaTheme="minorEastAsia"/>
        <w:b w:val="0"/>
        <w:color w:val="000000" w:themeColor="text1"/>
        <w:sz w:val="18"/>
        <w:szCs w:val="18"/>
        <w14:textFill>
          <w14:solidFill>
            <w14:schemeClr w14:val="tx1"/>
          </w14:solidFill>
        </w14:textFill>
      </w:rPr>
      <w:t>Dobot</w:t>
    </w:r>
    <w:r>
      <w:rPr>
        <w:rFonts w:hint="eastAsia"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M</w:t>
    </w:r>
    <w:r>
      <w:rPr>
        <w:rFonts w:hint="eastAsia" w:ascii="Times New Roman" w:hAnsi="Times New Roman" w:cs="Times New Roman" w:eastAsiaTheme="minorEastAsia"/>
        <w:b w:val="0"/>
        <w:color w:val="000000" w:themeColor="text1"/>
        <w:sz w:val="18"/>
        <w:szCs w:val="18"/>
        <w:lang w:val="en-US" w:eastAsia="zh-CN"/>
        <w14:textFill>
          <w14:solidFill>
            <w14:schemeClr w14:val="tx1"/>
          </w14:solidFill>
        </w14:textFill>
      </w:rPr>
      <w:t>1</w:t>
    </w:r>
    <w:r>
      <w:rPr>
        <w:rFonts w:asciiTheme="minorEastAsia" w:hAnsiTheme="minorEastAsia" w:eastAsiaTheme="minorEastAsia"/>
        <w:b w:val="0"/>
        <w:color w:val="000000" w:themeColor="text1"/>
        <w:sz w:val="18"/>
        <w:szCs w:val="18"/>
        <w14:textFill>
          <w14:solidFill>
            <w14:schemeClr w14:val="tx1"/>
          </w14:solidFill>
        </w14:textFill>
      </w:rPr>
      <w:t xml:space="preserve"> </w:t>
    </w:r>
    <w:r>
      <w:rPr>
        <w:rFonts w:ascii="Times New Roman" w:hAnsi="Times New Roman" w:cs="Times New Roman" w:eastAsiaTheme="minorEastAsia"/>
        <w:b w:val="0"/>
        <w:color w:val="000000" w:themeColor="text1"/>
        <w:sz w:val="18"/>
        <w:szCs w:val="18"/>
        <w14:textFill>
          <w14:solidFill>
            <w14:schemeClr w14:val="tx1"/>
          </w14:solidFill>
        </w14:textFill>
      </w:rPr>
      <w:t>Demo</w:t>
    </w:r>
    <w:r>
      <w:rPr>
        <w:rFonts w:ascii="Times New Roman" w:hAnsi="Times New Roman" w:eastAsia="宋体"/>
        <w:b w:val="0"/>
        <w:color w:val="000000" w:themeColor="text1"/>
        <w:sz w:val="18"/>
        <w:szCs w:val="18"/>
        <w14:textFill>
          <w14:solidFill>
            <w14:schemeClr w14:val="tx1"/>
          </w14:solidFill>
        </w14:textFill>
      </w:rPr>
      <w:t>说明</w:t>
    </w:r>
    <w:r>
      <w:rPr>
        <w:rFonts w:hint="eastAsia" w:ascii="Times New Roman" w:hAnsi="Times New Roman" w:eastAsia="宋体"/>
        <w:b w:val="0"/>
        <w:color w:val="000000" w:themeColor="text1"/>
        <w:sz w:val="18"/>
        <w:szCs w:val="18"/>
        <w14:textFill>
          <w14:solidFill>
            <w14:schemeClr w14:val="tx1"/>
          </w14:solidFill>
        </w14:textFill>
      </w:rPr>
      <w:t xml:space="preserve"> </w:t>
    </w:r>
    <w:r>
      <w:rPr>
        <w:rFonts w:ascii="Times New Roman" w:hAnsi="Times New Roman" w:eastAsia="宋体"/>
        <w:b w:val="0"/>
        <w:color w:val="000000" w:themeColor="text1"/>
        <w:sz w:val="18"/>
        <w:szCs w:val="18"/>
        <w14:textFill>
          <w14:solidFill>
            <w14:schemeClr w14:val="tx1"/>
          </w14:solidFill>
        </w14:textFill>
      </w:rPr>
      <w:t>(LabVIEW)</w:t>
    </w:r>
  </w:p>
  <w:p>
    <w:pPr>
      <w:spacing w:before="48" w:after="48"/>
      <w:ind w:left="4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F"/>
    <w:multiLevelType w:val="singleLevel"/>
    <w:tmpl w:val="FFFFFF7F"/>
    <w:lvl w:ilvl="0" w:tentative="0">
      <w:start w:val="1"/>
      <w:numFmt w:val="decimal"/>
      <w:pStyle w:val="14"/>
      <w:lvlText w:val="%1."/>
      <w:lvlJc w:val="left"/>
      <w:pPr>
        <w:tabs>
          <w:tab w:val="left" w:pos="780"/>
        </w:tabs>
        <w:ind w:left="780" w:hanging="360"/>
      </w:pPr>
    </w:lvl>
  </w:abstractNum>
  <w:abstractNum w:abstractNumId="1">
    <w:nsid w:val="10681155"/>
    <w:multiLevelType w:val="multilevel"/>
    <w:tmpl w:val="10681155"/>
    <w:lvl w:ilvl="0" w:tentative="0">
      <w:start w:val="1"/>
      <w:numFmt w:val="decimal"/>
      <w:lvlText w:val="%1"/>
      <w:lvlJc w:val="left"/>
      <w:pPr>
        <w:ind w:left="0" w:firstLine="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pStyle w:val="66"/>
      <w:lvlText w:val="%5）"/>
      <w:lvlJc w:val="left"/>
      <w:pPr>
        <w:ind w:left="839" w:hanging="419"/>
      </w:pPr>
      <w:rPr>
        <w:rFonts w:hint="default" w:ascii="Times New Roman" w:hAnsi="Times New Roman"/>
        <w:b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1FE55DAC"/>
    <w:multiLevelType w:val="singleLevel"/>
    <w:tmpl w:val="1FE55DAC"/>
    <w:lvl w:ilvl="0" w:tentative="0">
      <w:start w:val="1"/>
      <w:numFmt w:val="bullet"/>
      <w:pStyle w:val="86"/>
      <w:lvlText w:val=""/>
      <w:lvlJc w:val="left"/>
      <w:pPr>
        <w:tabs>
          <w:tab w:val="left" w:pos="2211"/>
        </w:tabs>
        <w:ind w:left="2211" w:hanging="510"/>
      </w:pPr>
      <w:rPr>
        <w:rFonts w:hint="default" w:ascii="Wingdings" w:hAnsi="Wingdings"/>
        <w:sz w:val="13"/>
        <w:u w:val="none"/>
      </w:rPr>
    </w:lvl>
  </w:abstractNum>
  <w:abstractNum w:abstractNumId="3">
    <w:nsid w:val="27812BA0"/>
    <w:multiLevelType w:val="multilevel"/>
    <w:tmpl w:val="27812BA0"/>
    <w:lvl w:ilvl="0" w:tentative="0">
      <w:start w:val="1"/>
      <w:numFmt w:val="decimal"/>
      <w:lvlText w:val="%1."/>
      <w:lvlJc w:val="left"/>
      <w:pPr>
        <w:ind w:left="1260" w:hanging="42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bullet"/>
      <w:lvlText w:val="-"/>
      <w:lvlJc w:val="left"/>
      <w:pPr>
        <w:ind w:left="1680" w:hanging="420"/>
      </w:pPr>
      <w:rPr>
        <w:rFonts w:hint="default" w:ascii="Segoe UI Semilight" w:hAnsi="Segoe UI Semilight"/>
      </w:rPr>
    </w:lvl>
    <w:lvl w:ilvl="2" w:tentative="0">
      <w:start w:val="1"/>
      <w:numFmt w:val="decimal"/>
      <w:lvlText w:val="步骤%3"/>
      <w:lvlJc w:val="left"/>
      <w:pPr>
        <w:ind w:left="2100" w:hanging="420"/>
      </w:pPr>
      <w:rPr>
        <w:rFonts w:hint="default"/>
      </w:rPr>
    </w:lvl>
    <w:lvl w:ilvl="3" w:tentative="0">
      <w:start w:val="1"/>
      <w:numFmt w:val="decimal"/>
      <w:pStyle w:val="77"/>
      <w:lvlText w:val="%4"/>
      <w:lvlJc w:val="left"/>
      <w:pPr>
        <w:ind w:left="2972" w:hanging="420"/>
      </w:pPr>
      <w:rPr>
        <w:rFonts w:hint="default"/>
      </w:rPr>
    </w:lvl>
    <w:lvl w:ilvl="4" w:tentative="0">
      <w:start w:val="1"/>
      <w:numFmt w:val="decimal"/>
      <w:lvlText w:val="步骤 %5"/>
      <w:lvlJc w:val="left"/>
      <w:pPr>
        <w:ind w:left="1259" w:hanging="839"/>
      </w:pPr>
      <w:rPr>
        <w:rFonts w:hint="eastAsia" w:ascii="Times New Roman" w:hAnsi="Times New Roman"/>
        <w:b/>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pStyle w:val="83"/>
      <w:lvlText w:val="步骤 %6"/>
      <w:lvlJc w:val="left"/>
      <w:pPr>
        <w:ind w:left="1259" w:hanging="839"/>
      </w:pPr>
      <w:rPr>
        <w:rFonts w:hint="eastAsia" w:ascii="Times New Roman" w:hAnsi="Times New Roman"/>
        <w:b/>
        <w:bCs w:val="0"/>
        <w:i w:val="0"/>
        <w:iCs w:val="0"/>
        <w:caps w:val="0"/>
        <w:smallCaps w:val="0"/>
        <w:strike w:val="0"/>
        <w:dstrike w:val="0"/>
        <w:outline w:val="0"/>
        <w:shadow w:val="0"/>
        <w:emboss w:val="0"/>
        <w:imprint w:val="0"/>
        <w:vanish w:val="0"/>
        <w:spacing w:val="0"/>
        <w:position w:val="0"/>
        <w:u w:val="none"/>
        <w:vertAlign w:val="baseline"/>
        <w:lang w:val="en-US"/>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4">
    <w:nsid w:val="2FC60069"/>
    <w:multiLevelType w:val="multilevel"/>
    <w:tmpl w:val="2FC60069"/>
    <w:lvl w:ilvl="0" w:tentative="0">
      <w:start w:val="1"/>
      <w:numFmt w:val="decimal"/>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bullet"/>
      <w:lvlText w:val=""/>
      <w:lvlJc w:val="left"/>
      <w:pPr>
        <w:ind w:left="0" w:firstLine="1678"/>
      </w:pPr>
      <w:rPr>
        <w:rFonts w:hint="default" w:ascii="Wingdings" w:hAnsi="Wingdings"/>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bullet"/>
      <w:pStyle w:val="92"/>
      <w:lvlText w:val=""/>
      <w:lvlJc w:val="left"/>
      <w:pPr>
        <w:ind w:left="0" w:firstLine="1678"/>
      </w:pPr>
      <w:rPr>
        <w:rFonts w:hint="default" w:ascii="Wingdings" w:hAnsi="Wingdings"/>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5">
    <w:nsid w:val="537D2911"/>
    <w:multiLevelType w:val="multilevel"/>
    <w:tmpl w:val="537D2911"/>
    <w:lvl w:ilvl="0" w:tentative="0">
      <w:start w:val="1"/>
      <w:numFmt w:val="decimal"/>
      <w:lvlText w:val="%1"/>
      <w:lvlJc w:val="left"/>
      <w:pPr>
        <w:ind w:left="0" w:firstLine="0"/>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pStyle w:val="38"/>
      <w:lvlText w:val="（%5）"/>
      <w:lvlJc w:val="left"/>
      <w:pPr>
        <w:tabs>
          <w:tab w:val="left" w:pos="1128"/>
        </w:tabs>
        <w:ind w:left="1548" w:hanging="839"/>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57EE8D88"/>
    <w:multiLevelType w:val="singleLevel"/>
    <w:tmpl w:val="57EE8D88"/>
    <w:lvl w:ilvl="0" w:tentative="0">
      <w:start w:val="1"/>
      <w:numFmt w:val="bullet"/>
      <w:pStyle w:val="20"/>
      <w:lvlText w:val=""/>
      <w:lvlJc w:val="left"/>
      <w:pPr>
        <w:tabs>
          <w:tab w:val="left" w:pos="1200"/>
        </w:tabs>
        <w:ind w:left="1200" w:hanging="360"/>
      </w:pPr>
      <w:rPr>
        <w:rFonts w:hint="default" w:ascii="Wingdings" w:hAnsi="Wingdings"/>
      </w:rPr>
    </w:lvl>
  </w:abstractNum>
  <w:abstractNum w:abstractNumId="7">
    <w:nsid w:val="5BD82BBC"/>
    <w:multiLevelType w:val="multilevel"/>
    <w:tmpl w:val="5BD82BBC"/>
    <w:lvl w:ilvl="0" w:tentative="0">
      <w:start w:val="1"/>
      <w:numFmt w:val="decimal"/>
      <w:pStyle w:val="3"/>
      <w:suff w:val="space"/>
      <w:lvlText w:val="%1."/>
      <w:lvlJc w:val="left"/>
      <w:pPr>
        <w:ind w:left="578" w:hanging="578"/>
      </w:pPr>
      <w:rPr>
        <w:rFonts w:hint="eastAsia"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pStyle w:val="4"/>
      <w:isLgl/>
      <w:lvlText w:val="%1.%2"/>
      <w:lvlJc w:val="left"/>
      <w:pPr>
        <w:tabs>
          <w:tab w:val="left" w:pos="839"/>
        </w:tabs>
        <w:ind w:left="0" w:firstLine="0"/>
      </w:pPr>
      <w:rPr>
        <w:rFonts w:hint="eastAsia"/>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2" w:tentative="0">
      <w:start w:val="1"/>
      <w:numFmt w:val="decimal"/>
      <w:pStyle w:val="5"/>
      <w:isLgl/>
      <w:lvlText w:val="%1.%2.%3"/>
      <w:lvlJc w:val="left"/>
      <w:pPr>
        <w:tabs>
          <w:tab w:val="left" w:pos="839"/>
        </w:tabs>
        <w:ind w:left="0" w:firstLine="0"/>
      </w:pPr>
      <w:rPr>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tabs>
          <w:tab w:val="left" w:pos="839"/>
        </w:tabs>
        <w:ind w:left="578" w:hanging="578"/>
      </w:pPr>
      <w:rPr>
        <w:rFonts w:hint="eastAsia"/>
        <w:b w:val="0"/>
      </w:rPr>
    </w:lvl>
    <w:lvl w:ilvl="4" w:tentative="0">
      <w:start w:val="1"/>
      <w:numFmt w:val="decimal"/>
      <w:lvlText w:val="%1.%2.%3.%4.%5"/>
      <w:lvlJc w:val="left"/>
      <w:pPr>
        <w:ind w:left="578" w:hanging="578"/>
      </w:pPr>
      <w:rPr>
        <w:rFonts w:hint="eastAsia"/>
      </w:rPr>
    </w:lvl>
    <w:lvl w:ilvl="5" w:tentative="0">
      <w:start w:val="1"/>
      <w:numFmt w:val="decimal"/>
      <w:lvlText w:val="%1.%2.%3.%4.%5.%6"/>
      <w:lvlJc w:val="left"/>
      <w:pPr>
        <w:ind w:left="578" w:hanging="578"/>
      </w:pPr>
      <w:rPr>
        <w:rFonts w:hint="eastAsia"/>
      </w:rPr>
    </w:lvl>
    <w:lvl w:ilvl="6" w:tentative="0">
      <w:start w:val="1"/>
      <w:numFmt w:val="decimal"/>
      <w:lvlText w:val="%1.%2.%3.%4.%5.%6.%7"/>
      <w:lvlJc w:val="left"/>
      <w:pPr>
        <w:ind w:left="578" w:hanging="578"/>
      </w:pPr>
      <w:rPr>
        <w:rFonts w:hint="eastAsia"/>
      </w:rPr>
    </w:lvl>
    <w:lvl w:ilvl="7" w:tentative="0">
      <w:start w:val="1"/>
      <w:numFmt w:val="decimal"/>
      <w:lvlText w:val="%1.%2.%3.%4.%5.%6.%7.%8"/>
      <w:lvlJc w:val="left"/>
      <w:pPr>
        <w:ind w:left="578" w:hanging="578"/>
      </w:pPr>
      <w:rPr>
        <w:rFonts w:hint="eastAsia"/>
      </w:rPr>
    </w:lvl>
    <w:lvl w:ilvl="8" w:tentative="0">
      <w:start w:val="1"/>
      <w:numFmt w:val="decimal"/>
      <w:lvlText w:val="%1.%2.%3.%4.%5.%6.%7.%8.%9"/>
      <w:lvlJc w:val="left"/>
      <w:pPr>
        <w:ind w:left="578" w:hanging="578"/>
      </w:pPr>
      <w:rPr>
        <w:rFonts w:hint="eastAsia"/>
      </w:rPr>
    </w:lvl>
  </w:abstractNum>
  <w:abstractNum w:abstractNumId="8">
    <w:nsid w:val="65E12EFC"/>
    <w:multiLevelType w:val="multilevel"/>
    <w:tmpl w:val="65E12EFC"/>
    <w:lvl w:ilvl="0" w:tentative="0">
      <w:start w:val="1"/>
      <w:numFmt w:val="upperLetter"/>
      <w:pStyle w:val="123"/>
      <w:suff w:val="space"/>
      <w:lvlText w:val="附录%1"/>
      <w:lvlJc w:val="center"/>
      <w:pPr>
        <w:ind w:left="0" w:firstLine="0"/>
      </w:pPr>
      <w:rPr>
        <w:rFonts w:hint="default" w:ascii="Arial" w:hAnsi="Arial" w:eastAsia="黑体"/>
        <w:b/>
        <w:i w:val="0"/>
        <w:sz w:val="28"/>
        <w:szCs w:val="28"/>
      </w:rPr>
    </w:lvl>
    <w:lvl w:ilvl="1" w:tentative="0">
      <w:start w:val="1"/>
      <w:numFmt w:val="decimal"/>
      <w:lvlText w:val="%1.%2"/>
      <w:lvlJc w:val="left"/>
      <w:pPr>
        <w:tabs>
          <w:tab w:val="left" w:pos="578"/>
        </w:tabs>
        <w:ind w:left="0" w:firstLine="0"/>
      </w:pPr>
      <w:rPr>
        <w:rFonts w:hint="default" w:ascii="Arial" w:hAnsi="Arial" w:eastAsia="黑体"/>
        <w:b/>
        <w:i w:val="0"/>
        <w:sz w:val="24"/>
        <w:szCs w:val="24"/>
      </w:rPr>
    </w:lvl>
    <w:lvl w:ilvl="2" w:tentative="0">
      <w:start w:val="1"/>
      <w:numFmt w:val="decimal"/>
      <w:pStyle w:val="120"/>
      <w:lvlText w:val="%1.%2.%3"/>
      <w:lvlJc w:val="left"/>
      <w:pPr>
        <w:tabs>
          <w:tab w:val="left" w:pos="578"/>
        </w:tabs>
        <w:ind w:left="0" w:firstLine="0"/>
      </w:pPr>
      <w:rPr>
        <w:rFonts w:hint="default" w:ascii="Arial" w:hAnsi="Arial" w:eastAsia="黑体"/>
        <w:b/>
        <w:i w:val="0"/>
        <w:sz w:val="21"/>
        <w:szCs w:val="21"/>
      </w:rPr>
    </w:lvl>
    <w:lvl w:ilvl="3" w:tentative="0">
      <w:start w:val="1"/>
      <w:numFmt w:val="lowerLetter"/>
      <w:lvlText w:val="%4)"/>
      <w:lvlJc w:val="left"/>
      <w:pPr>
        <w:tabs>
          <w:tab w:val="left" w:pos="2976"/>
        </w:tabs>
        <w:ind w:left="2551" w:firstLine="0"/>
      </w:pPr>
      <w:rPr>
        <w:rFonts w:hint="eastAsia"/>
      </w:rPr>
    </w:lvl>
    <w:lvl w:ilvl="4" w:tentative="0">
      <w:start w:val="1"/>
      <w:numFmt w:val="decimal"/>
      <w:lvlText w:val="(%5)"/>
      <w:lvlJc w:val="left"/>
      <w:pPr>
        <w:tabs>
          <w:tab w:val="left" w:pos="3827"/>
        </w:tabs>
        <w:ind w:left="3402" w:firstLine="0"/>
      </w:pPr>
      <w:rPr>
        <w:rFonts w:hint="eastAsia"/>
      </w:rPr>
    </w:lvl>
    <w:lvl w:ilvl="5" w:tentative="0">
      <w:start w:val="1"/>
      <w:numFmt w:val="lowerLetter"/>
      <w:lvlText w:val="(%6)"/>
      <w:lvlJc w:val="left"/>
      <w:pPr>
        <w:tabs>
          <w:tab w:val="left" w:pos="4677"/>
        </w:tabs>
        <w:ind w:left="4252" w:firstLine="0"/>
      </w:pPr>
      <w:rPr>
        <w:rFonts w:hint="eastAsia"/>
      </w:rPr>
    </w:lvl>
    <w:lvl w:ilvl="6" w:tentative="0">
      <w:start w:val="1"/>
      <w:numFmt w:val="lowerRoman"/>
      <w:lvlText w:val="(%7)"/>
      <w:lvlJc w:val="left"/>
      <w:pPr>
        <w:tabs>
          <w:tab w:val="left" w:pos="5528"/>
        </w:tabs>
        <w:ind w:left="5102" w:firstLine="0"/>
      </w:pPr>
      <w:rPr>
        <w:rFonts w:hint="eastAsia"/>
      </w:rPr>
    </w:lvl>
    <w:lvl w:ilvl="7" w:tentative="0">
      <w:start w:val="1"/>
      <w:numFmt w:val="lowerLetter"/>
      <w:lvlText w:val="(%8)"/>
      <w:lvlJc w:val="left"/>
      <w:pPr>
        <w:tabs>
          <w:tab w:val="left" w:pos="6378"/>
        </w:tabs>
        <w:ind w:left="5953" w:firstLine="0"/>
      </w:pPr>
      <w:rPr>
        <w:rFonts w:hint="eastAsia"/>
      </w:rPr>
    </w:lvl>
    <w:lvl w:ilvl="8" w:tentative="0">
      <w:start w:val="1"/>
      <w:numFmt w:val="lowerRoman"/>
      <w:lvlText w:val="(%9)"/>
      <w:lvlJc w:val="left"/>
      <w:pPr>
        <w:tabs>
          <w:tab w:val="left" w:pos="7228"/>
        </w:tabs>
        <w:ind w:left="6803" w:firstLine="0"/>
      </w:pPr>
      <w:rPr>
        <w:rFonts w:hint="eastAsia"/>
      </w:rPr>
    </w:lvl>
  </w:abstractNum>
  <w:abstractNum w:abstractNumId="9">
    <w:nsid w:val="6C3E533C"/>
    <w:multiLevelType w:val="multilevel"/>
    <w:tmpl w:val="6C3E533C"/>
    <w:lvl w:ilvl="0" w:tentative="0">
      <w:start w:val="1"/>
      <w:numFmt w:val="upperLetter"/>
      <w:pStyle w:val="75"/>
      <w:lvlText w:val="附录%1"/>
      <w:lvlJc w:val="left"/>
      <w:pPr>
        <w:ind w:left="0" w:firstLine="0"/>
      </w:pPr>
      <w:rPr>
        <w:rFonts w:ascii="Times New Roman" w:hAnsi="Times New Roman"/>
        <w:b w:val="0"/>
        <w:bCs w:val="0"/>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1" w:tentative="0">
      <w:start w:val="1"/>
      <w:numFmt w:val="decimal"/>
      <w:isLgl/>
      <w:lvlText w:val="%1.%2"/>
      <w:lvlJc w:val="left"/>
      <w:pPr>
        <w:tabs>
          <w:tab w:val="left" w:pos="578"/>
        </w:tabs>
        <w:ind w:left="0" w:firstLine="0"/>
      </w:pPr>
      <w:rPr>
        <w:rFonts w:hint="eastAsia" w:ascii="Times New Roman" w:hAnsi="Times New Roman"/>
        <w:bCs w:val="0"/>
        <w:i w:val="0"/>
        <w:iCs w:val="0"/>
        <w:caps w:val="0"/>
        <w:smallCaps w:val="0"/>
        <w:strike w:val="0"/>
        <w:dstrike w:val="0"/>
        <w:outline w:val="0"/>
        <w:shadow w:val="0"/>
        <w:emboss w:val="0"/>
        <w:imprint w:val="0"/>
        <w:vanish w:val="0"/>
        <w:spacing w:val="0"/>
        <w:position w:val="0"/>
        <w:u w:val="none"/>
        <w:vertAlign w:val="baseline"/>
        <w14:ligatures w14:val="none"/>
        <w14:numForm w14:val="default"/>
        <w14:numSpacing w14:val="default"/>
        <w14:cntxtalts w14:val="0"/>
      </w:rPr>
    </w:lvl>
    <w:lvl w:ilvl="2" w:tentative="0">
      <w:start w:val="1"/>
      <w:numFmt w:val="decimal"/>
      <w:isLgl/>
      <w:lvlText w:val="%1.%2.%3"/>
      <w:lvlJc w:val="left"/>
      <w:pPr>
        <w:tabs>
          <w:tab w:val="left" w:pos="578"/>
        </w:tabs>
        <w:ind w:left="0" w:firstLine="0"/>
      </w:pPr>
      <w:rPr>
        <w:rFonts w:hint="eastAsia"/>
      </w:rPr>
    </w:lvl>
    <w:lvl w:ilvl="3" w:tentative="0">
      <w:start w:val="1"/>
      <w:numFmt w:val="none"/>
      <w:lvlText w:val=""/>
      <w:lvlJc w:val="left"/>
      <w:pPr>
        <w:tabs>
          <w:tab w:val="left" w:pos="284"/>
        </w:tabs>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0">
    <w:nsid w:val="73F83BE1"/>
    <w:multiLevelType w:val="multilevel"/>
    <w:tmpl w:val="73F83BE1"/>
    <w:lvl w:ilvl="0" w:tentative="0">
      <w:start w:val="1"/>
      <w:numFmt w:val="decimal"/>
      <w:pStyle w:val="119"/>
      <w:lvlText w:val="[%1]"/>
      <w:lvlJc w:val="left"/>
      <w:pPr>
        <w:tabs>
          <w:tab w:val="left" w:pos="420"/>
        </w:tabs>
        <w:ind w:left="420" w:hanging="42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79A0FD6"/>
    <w:multiLevelType w:val="multilevel"/>
    <w:tmpl w:val="779A0FD6"/>
    <w:lvl w:ilvl="0" w:tentative="0">
      <w:start w:val="1"/>
      <w:numFmt w:val="bullet"/>
      <w:pStyle w:val="81"/>
      <w:lvlText w:val=""/>
      <w:lvlJc w:val="left"/>
      <w:pPr>
        <w:ind w:left="420" w:firstLine="0"/>
      </w:pPr>
      <w:rPr>
        <w:rFonts w:hint="default" w:ascii="Wingdings" w:hAnsi="Wingdings"/>
      </w:rPr>
    </w:lvl>
    <w:lvl w:ilvl="1" w:tentative="0">
      <w:start w:val="1"/>
      <w:numFmt w:val="bullet"/>
      <w:pStyle w:val="82"/>
      <w:lvlText w:val=""/>
      <w:lvlJc w:val="left"/>
      <w:pPr>
        <w:ind w:left="839" w:firstLine="0"/>
      </w:pPr>
      <w:rPr>
        <w:rFonts w:hint="default" w:ascii="Wingdings" w:hAnsi="Wingdings"/>
      </w:rPr>
    </w:lvl>
    <w:lvl w:ilvl="2" w:tentative="0">
      <w:start w:val="1"/>
      <w:numFmt w:val="bullet"/>
      <w:lvlText w:val=""/>
      <w:lvlJc w:val="left"/>
      <w:pPr>
        <w:ind w:left="1261" w:hanging="420"/>
      </w:pPr>
      <w:rPr>
        <w:rFonts w:hint="default" w:ascii="Wingdings" w:hAnsi="Wingdings"/>
      </w:rPr>
    </w:lvl>
    <w:lvl w:ilvl="3" w:tentative="0">
      <w:start w:val="1"/>
      <w:numFmt w:val="bullet"/>
      <w:lvlText w:val=""/>
      <w:lvlJc w:val="left"/>
      <w:pPr>
        <w:ind w:left="1681" w:hanging="420"/>
      </w:pPr>
      <w:rPr>
        <w:rFonts w:hint="default" w:ascii="Wingdings" w:hAnsi="Wingdings"/>
      </w:rPr>
    </w:lvl>
    <w:lvl w:ilvl="4" w:tentative="0">
      <w:start w:val="1"/>
      <w:numFmt w:val="bullet"/>
      <w:lvlText w:val=""/>
      <w:lvlJc w:val="left"/>
      <w:pPr>
        <w:ind w:left="2101" w:hanging="420"/>
      </w:pPr>
      <w:rPr>
        <w:rFonts w:hint="default" w:ascii="Wingdings" w:hAnsi="Wingdings"/>
      </w:rPr>
    </w:lvl>
    <w:lvl w:ilvl="5" w:tentative="0">
      <w:start w:val="1"/>
      <w:numFmt w:val="bullet"/>
      <w:lvlText w:val=""/>
      <w:lvlJc w:val="left"/>
      <w:pPr>
        <w:ind w:left="2521" w:hanging="420"/>
      </w:pPr>
      <w:rPr>
        <w:rFonts w:hint="default" w:ascii="Wingdings" w:hAnsi="Wingdings"/>
      </w:rPr>
    </w:lvl>
    <w:lvl w:ilvl="6" w:tentative="0">
      <w:start w:val="1"/>
      <w:numFmt w:val="bullet"/>
      <w:lvlText w:val=""/>
      <w:lvlJc w:val="left"/>
      <w:pPr>
        <w:ind w:left="2941" w:hanging="420"/>
      </w:pPr>
      <w:rPr>
        <w:rFonts w:hint="default" w:ascii="Wingdings" w:hAnsi="Wingdings"/>
      </w:rPr>
    </w:lvl>
    <w:lvl w:ilvl="7" w:tentative="0">
      <w:start w:val="1"/>
      <w:numFmt w:val="bullet"/>
      <w:lvlText w:val=""/>
      <w:lvlJc w:val="left"/>
      <w:pPr>
        <w:ind w:left="3361" w:hanging="420"/>
      </w:pPr>
      <w:rPr>
        <w:rFonts w:hint="default" w:ascii="Wingdings" w:hAnsi="Wingdings"/>
      </w:rPr>
    </w:lvl>
    <w:lvl w:ilvl="8" w:tentative="0">
      <w:start w:val="1"/>
      <w:numFmt w:val="bullet"/>
      <w:lvlText w:val=""/>
      <w:lvlJc w:val="left"/>
      <w:pPr>
        <w:ind w:left="3781" w:hanging="420"/>
      </w:pPr>
      <w:rPr>
        <w:rFonts w:hint="default" w:ascii="Wingdings" w:hAnsi="Wingdings"/>
      </w:rPr>
    </w:lvl>
  </w:abstractNum>
  <w:num w:numId="1">
    <w:abstractNumId w:val="7"/>
  </w:num>
  <w:num w:numId="2">
    <w:abstractNumId w:val="0"/>
  </w:num>
  <w:num w:numId="3">
    <w:abstractNumId w:val="6"/>
  </w:num>
  <w:num w:numId="4">
    <w:abstractNumId w:val="5"/>
  </w:num>
  <w:num w:numId="5">
    <w:abstractNumId w:val="1"/>
  </w:num>
  <w:num w:numId="6">
    <w:abstractNumId w:val="9"/>
  </w:num>
  <w:num w:numId="7">
    <w:abstractNumId w:val="3"/>
  </w:num>
  <w:num w:numId="8">
    <w:abstractNumId w:val="11"/>
  </w:num>
  <w:num w:numId="9">
    <w:abstractNumId w:val="2"/>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hideSpellingErrors/>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31"/>
    <w:rsid w:val="00001343"/>
    <w:rsid w:val="000014FC"/>
    <w:rsid w:val="00001883"/>
    <w:rsid w:val="000018F2"/>
    <w:rsid w:val="00003547"/>
    <w:rsid w:val="00003721"/>
    <w:rsid w:val="00003A1B"/>
    <w:rsid w:val="00003E50"/>
    <w:rsid w:val="00005058"/>
    <w:rsid w:val="000053FB"/>
    <w:rsid w:val="000060BB"/>
    <w:rsid w:val="000066A9"/>
    <w:rsid w:val="00006D84"/>
    <w:rsid w:val="00006E26"/>
    <w:rsid w:val="00007FA9"/>
    <w:rsid w:val="00007FF3"/>
    <w:rsid w:val="00010B2B"/>
    <w:rsid w:val="000110CD"/>
    <w:rsid w:val="0001172D"/>
    <w:rsid w:val="000117E4"/>
    <w:rsid w:val="00011AB1"/>
    <w:rsid w:val="000135BD"/>
    <w:rsid w:val="00013EED"/>
    <w:rsid w:val="0001449F"/>
    <w:rsid w:val="000145EA"/>
    <w:rsid w:val="0001474A"/>
    <w:rsid w:val="000147E3"/>
    <w:rsid w:val="000148FC"/>
    <w:rsid w:val="0001501F"/>
    <w:rsid w:val="00015572"/>
    <w:rsid w:val="000156FF"/>
    <w:rsid w:val="00015985"/>
    <w:rsid w:val="00015BED"/>
    <w:rsid w:val="0001687B"/>
    <w:rsid w:val="00016CBB"/>
    <w:rsid w:val="00017AAA"/>
    <w:rsid w:val="00017C4B"/>
    <w:rsid w:val="00020513"/>
    <w:rsid w:val="00020565"/>
    <w:rsid w:val="00020B9C"/>
    <w:rsid w:val="000216EB"/>
    <w:rsid w:val="000225DC"/>
    <w:rsid w:val="00022780"/>
    <w:rsid w:val="00022DA4"/>
    <w:rsid w:val="00023201"/>
    <w:rsid w:val="000232EA"/>
    <w:rsid w:val="00023815"/>
    <w:rsid w:val="00023A82"/>
    <w:rsid w:val="000242B8"/>
    <w:rsid w:val="0002441A"/>
    <w:rsid w:val="0002442E"/>
    <w:rsid w:val="00024AC3"/>
    <w:rsid w:val="00025345"/>
    <w:rsid w:val="00025648"/>
    <w:rsid w:val="000259ED"/>
    <w:rsid w:val="00025E68"/>
    <w:rsid w:val="00025FF6"/>
    <w:rsid w:val="00026B67"/>
    <w:rsid w:val="00026B98"/>
    <w:rsid w:val="00027382"/>
    <w:rsid w:val="00027D28"/>
    <w:rsid w:val="00030428"/>
    <w:rsid w:val="00030654"/>
    <w:rsid w:val="00030821"/>
    <w:rsid w:val="00031BE0"/>
    <w:rsid w:val="00031DC4"/>
    <w:rsid w:val="000321A9"/>
    <w:rsid w:val="000324A6"/>
    <w:rsid w:val="00032ACE"/>
    <w:rsid w:val="00032CE0"/>
    <w:rsid w:val="00034050"/>
    <w:rsid w:val="0003520C"/>
    <w:rsid w:val="000352E7"/>
    <w:rsid w:val="0003562B"/>
    <w:rsid w:val="0003583F"/>
    <w:rsid w:val="00035843"/>
    <w:rsid w:val="00035DA9"/>
    <w:rsid w:val="00036B97"/>
    <w:rsid w:val="00037001"/>
    <w:rsid w:val="0003722C"/>
    <w:rsid w:val="000372C4"/>
    <w:rsid w:val="000375E7"/>
    <w:rsid w:val="00037763"/>
    <w:rsid w:val="00037878"/>
    <w:rsid w:val="00040491"/>
    <w:rsid w:val="000404E1"/>
    <w:rsid w:val="0004113E"/>
    <w:rsid w:val="00041A39"/>
    <w:rsid w:val="00041B26"/>
    <w:rsid w:val="00041CB6"/>
    <w:rsid w:val="00042B82"/>
    <w:rsid w:val="00042BAD"/>
    <w:rsid w:val="000435E0"/>
    <w:rsid w:val="000438E9"/>
    <w:rsid w:val="00043A4A"/>
    <w:rsid w:val="00043F35"/>
    <w:rsid w:val="00043F39"/>
    <w:rsid w:val="000448B2"/>
    <w:rsid w:val="00044AB4"/>
    <w:rsid w:val="00044E31"/>
    <w:rsid w:val="00045887"/>
    <w:rsid w:val="00045D0F"/>
    <w:rsid w:val="000465E0"/>
    <w:rsid w:val="00046977"/>
    <w:rsid w:val="00046D9E"/>
    <w:rsid w:val="000474BA"/>
    <w:rsid w:val="00047C62"/>
    <w:rsid w:val="00047DA2"/>
    <w:rsid w:val="00047E6D"/>
    <w:rsid w:val="00047FC5"/>
    <w:rsid w:val="00051473"/>
    <w:rsid w:val="00051D4E"/>
    <w:rsid w:val="0005296C"/>
    <w:rsid w:val="00052A38"/>
    <w:rsid w:val="00052F00"/>
    <w:rsid w:val="000536A8"/>
    <w:rsid w:val="000539FE"/>
    <w:rsid w:val="00054503"/>
    <w:rsid w:val="0005457A"/>
    <w:rsid w:val="0005495F"/>
    <w:rsid w:val="00055F48"/>
    <w:rsid w:val="0005660F"/>
    <w:rsid w:val="00056A10"/>
    <w:rsid w:val="00056DC2"/>
    <w:rsid w:val="00057029"/>
    <w:rsid w:val="00057586"/>
    <w:rsid w:val="00060B86"/>
    <w:rsid w:val="0006120B"/>
    <w:rsid w:val="00061F3E"/>
    <w:rsid w:val="000623D3"/>
    <w:rsid w:val="0006260D"/>
    <w:rsid w:val="00062845"/>
    <w:rsid w:val="000632A5"/>
    <w:rsid w:val="000635AC"/>
    <w:rsid w:val="000635CA"/>
    <w:rsid w:val="000638BB"/>
    <w:rsid w:val="00064515"/>
    <w:rsid w:val="00064847"/>
    <w:rsid w:val="000649AC"/>
    <w:rsid w:val="00065306"/>
    <w:rsid w:val="00065DB1"/>
    <w:rsid w:val="00067063"/>
    <w:rsid w:val="00067B4C"/>
    <w:rsid w:val="00067EDC"/>
    <w:rsid w:val="000708BF"/>
    <w:rsid w:val="00070DCC"/>
    <w:rsid w:val="000711B9"/>
    <w:rsid w:val="000717AE"/>
    <w:rsid w:val="000730BD"/>
    <w:rsid w:val="000739C5"/>
    <w:rsid w:val="00073CF8"/>
    <w:rsid w:val="00073E61"/>
    <w:rsid w:val="00073FFD"/>
    <w:rsid w:val="000740C5"/>
    <w:rsid w:val="00074546"/>
    <w:rsid w:val="0007576C"/>
    <w:rsid w:val="00075AFC"/>
    <w:rsid w:val="00076BE5"/>
    <w:rsid w:val="000774F3"/>
    <w:rsid w:val="000777E7"/>
    <w:rsid w:val="000806C5"/>
    <w:rsid w:val="00080DB5"/>
    <w:rsid w:val="00081A6E"/>
    <w:rsid w:val="0008203C"/>
    <w:rsid w:val="000827FA"/>
    <w:rsid w:val="0008284E"/>
    <w:rsid w:val="000832EB"/>
    <w:rsid w:val="000838B4"/>
    <w:rsid w:val="000838C0"/>
    <w:rsid w:val="00083F0F"/>
    <w:rsid w:val="000849B5"/>
    <w:rsid w:val="00084E16"/>
    <w:rsid w:val="00085454"/>
    <w:rsid w:val="000855F5"/>
    <w:rsid w:val="000857F6"/>
    <w:rsid w:val="00085C31"/>
    <w:rsid w:val="00086242"/>
    <w:rsid w:val="00086516"/>
    <w:rsid w:val="00086610"/>
    <w:rsid w:val="00086625"/>
    <w:rsid w:val="00086E25"/>
    <w:rsid w:val="000875F5"/>
    <w:rsid w:val="00087D41"/>
    <w:rsid w:val="000904EC"/>
    <w:rsid w:val="00090A28"/>
    <w:rsid w:val="00090F91"/>
    <w:rsid w:val="00092935"/>
    <w:rsid w:val="00092C3A"/>
    <w:rsid w:val="00092C43"/>
    <w:rsid w:val="00093511"/>
    <w:rsid w:val="000935F7"/>
    <w:rsid w:val="00093804"/>
    <w:rsid w:val="00093DC4"/>
    <w:rsid w:val="000940AF"/>
    <w:rsid w:val="0009410A"/>
    <w:rsid w:val="0009459F"/>
    <w:rsid w:val="00094826"/>
    <w:rsid w:val="00094989"/>
    <w:rsid w:val="00094AB1"/>
    <w:rsid w:val="00095202"/>
    <w:rsid w:val="000956FB"/>
    <w:rsid w:val="00095CA5"/>
    <w:rsid w:val="00096029"/>
    <w:rsid w:val="0009689D"/>
    <w:rsid w:val="0009692E"/>
    <w:rsid w:val="00096CDB"/>
    <w:rsid w:val="000972DA"/>
    <w:rsid w:val="0009768D"/>
    <w:rsid w:val="000977E5"/>
    <w:rsid w:val="000A0988"/>
    <w:rsid w:val="000A0E98"/>
    <w:rsid w:val="000A0F44"/>
    <w:rsid w:val="000A1303"/>
    <w:rsid w:val="000A1490"/>
    <w:rsid w:val="000A15C1"/>
    <w:rsid w:val="000A1B24"/>
    <w:rsid w:val="000A1E40"/>
    <w:rsid w:val="000A285D"/>
    <w:rsid w:val="000A2900"/>
    <w:rsid w:val="000A290F"/>
    <w:rsid w:val="000A383E"/>
    <w:rsid w:val="000A3847"/>
    <w:rsid w:val="000A3B04"/>
    <w:rsid w:val="000A3C39"/>
    <w:rsid w:val="000A403F"/>
    <w:rsid w:val="000A4263"/>
    <w:rsid w:val="000A4691"/>
    <w:rsid w:val="000A4745"/>
    <w:rsid w:val="000A47EB"/>
    <w:rsid w:val="000A48EA"/>
    <w:rsid w:val="000A4F7D"/>
    <w:rsid w:val="000A5A52"/>
    <w:rsid w:val="000A5DD6"/>
    <w:rsid w:val="000A619E"/>
    <w:rsid w:val="000A6763"/>
    <w:rsid w:val="000A7CA7"/>
    <w:rsid w:val="000B0246"/>
    <w:rsid w:val="000B02D9"/>
    <w:rsid w:val="000B0C4D"/>
    <w:rsid w:val="000B0EAD"/>
    <w:rsid w:val="000B1B65"/>
    <w:rsid w:val="000B1D7F"/>
    <w:rsid w:val="000B20A5"/>
    <w:rsid w:val="000B21D7"/>
    <w:rsid w:val="000B246A"/>
    <w:rsid w:val="000B3922"/>
    <w:rsid w:val="000B3F92"/>
    <w:rsid w:val="000B44DD"/>
    <w:rsid w:val="000B495F"/>
    <w:rsid w:val="000B49CF"/>
    <w:rsid w:val="000B5024"/>
    <w:rsid w:val="000B5910"/>
    <w:rsid w:val="000B59FA"/>
    <w:rsid w:val="000B5B17"/>
    <w:rsid w:val="000B6129"/>
    <w:rsid w:val="000B6AB7"/>
    <w:rsid w:val="000C0161"/>
    <w:rsid w:val="000C04BB"/>
    <w:rsid w:val="000C05E4"/>
    <w:rsid w:val="000C062A"/>
    <w:rsid w:val="000C080B"/>
    <w:rsid w:val="000C1083"/>
    <w:rsid w:val="000C10D2"/>
    <w:rsid w:val="000C11B2"/>
    <w:rsid w:val="000C20BE"/>
    <w:rsid w:val="000C23C3"/>
    <w:rsid w:val="000C243D"/>
    <w:rsid w:val="000C2572"/>
    <w:rsid w:val="000C2812"/>
    <w:rsid w:val="000C33B5"/>
    <w:rsid w:val="000C3960"/>
    <w:rsid w:val="000C3986"/>
    <w:rsid w:val="000C39B1"/>
    <w:rsid w:val="000C42A0"/>
    <w:rsid w:val="000C4504"/>
    <w:rsid w:val="000C49C5"/>
    <w:rsid w:val="000C5147"/>
    <w:rsid w:val="000C5B72"/>
    <w:rsid w:val="000C6919"/>
    <w:rsid w:val="000C69DA"/>
    <w:rsid w:val="000C729F"/>
    <w:rsid w:val="000C74AE"/>
    <w:rsid w:val="000C7CD3"/>
    <w:rsid w:val="000D0341"/>
    <w:rsid w:val="000D07E3"/>
    <w:rsid w:val="000D0B0E"/>
    <w:rsid w:val="000D14E8"/>
    <w:rsid w:val="000D1C07"/>
    <w:rsid w:val="000D1E75"/>
    <w:rsid w:val="000D240A"/>
    <w:rsid w:val="000D241D"/>
    <w:rsid w:val="000D289A"/>
    <w:rsid w:val="000D2A15"/>
    <w:rsid w:val="000D2F05"/>
    <w:rsid w:val="000D3745"/>
    <w:rsid w:val="000D41A7"/>
    <w:rsid w:val="000D4270"/>
    <w:rsid w:val="000D435B"/>
    <w:rsid w:val="000D4D17"/>
    <w:rsid w:val="000D5113"/>
    <w:rsid w:val="000D5C8C"/>
    <w:rsid w:val="000D630B"/>
    <w:rsid w:val="000D6A14"/>
    <w:rsid w:val="000D72D9"/>
    <w:rsid w:val="000D7C82"/>
    <w:rsid w:val="000E0A9B"/>
    <w:rsid w:val="000E0B28"/>
    <w:rsid w:val="000E11F8"/>
    <w:rsid w:val="000E1241"/>
    <w:rsid w:val="000E1E33"/>
    <w:rsid w:val="000E1FC2"/>
    <w:rsid w:val="000E25BF"/>
    <w:rsid w:val="000E2B59"/>
    <w:rsid w:val="000E3D01"/>
    <w:rsid w:val="000E4951"/>
    <w:rsid w:val="000E5C17"/>
    <w:rsid w:val="000E5E01"/>
    <w:rsid w:val="000E69AD"/>
    <w:rsid w:val="000E6AE1"/>
    <w:rsid w:val="000E7272"/>
    <w:rsid w:val="000E7643"/>
    <w:rsid w:val="000E7769"/>
    <w:rsid w:val="000E7CEC"/>
    <w:rsid w:val="000F0125"/>
    <w:rsid w:val="000F142A"/>
    <w:rsid w:val="000F1FB1"/>
    <w:rsid w:val="000F290C"/>
    <w:rsid w:val="000F294C"/>
    <w:rsid w:val="000F32D2"/>
    <w:rsid w:val="000F3514"/>
    <w:rsid w:val="000F366D"/>
    <w:rsid w:val="000F3716"/>
    <w:rsid w:val="000F38E0"/>
    <w:rsid w:val="000F41DC"/>
    <w:rsid w:val="000F4398"/>
    <w:rsid w:val="000F46CD"/>
    <w:rsid w:val="000F4EAC"/>
    <w:rsid w:val="000F50F1"/>
    <w:rsid w:val="000F5335"/>
    <w:rsid w:val="000F5BF8"/>
    <w:rsid w:val="000F65E0"/>
    <w:rsid w:val="000F6794"/>
    <w:rsid w:val="000F73C6"/>
    <w:rsid w:val="000F753B"/>
    <w:rsid w:val="000F7614"/>
    <w:rsid w:val="000F7AC1"/>
    <w:rsid w:val="000F7CEB"/>
    <w:rsid w:val="000F7DD2"/>
    <w:rsid w:val="000F7F81"/>
    <w:rsid w:val="000F7FCD"/>
    <w:rsid w:val="00100135"/>
    <w:rsid w:val="00100513"/>
    <w:rsid w:val="00100B19"/>
    <w:rsid w:val="00100FC6"/>
    <w:rsid w:val="00101664"/>
    <w:rsid w:val="00101886"/>
    <w:rsid w:val="00102EAD"/>
    <w:rsid w:val="00103AAC"/>
    <w:rsid w:val="00104909"/>
    <w:rsid w:val="00104DCE"/>
    <w:rsid w:val="001053DC"/>
    <w:rsid w:val="0010593A"/>
    <w:rsid w:val="00105AE9"/>
    <w:rsid w:val="001064CD"/>
    <w:rsid w:val="00106842"/>
    <w:rsid w:val="00106D9A"/>
    <w:rsid w:val="001074BB"/>
    <w:rsid w:val="00107A5A"/>
    <w:rsid w:val="001106E3"/>
    <w:rsid w:val="00110CA1"/>
    <w:rsid w:val="00110F43"/>
    <w:rsid w:val="00111249"/>
    <w:rsid w:val="001113AC"/>
    <w:rsid w:val="00111494"/>
    <w:rsid w:val="00111A33"/>
    <w:rsid w:val="00111C34"/>
    <w:rsid w:val="00112140"/>
    <w:rsid w:val="00112270"/>
    <w:rsid w:val="001124A8"/>
    <w:rsid w:val="001124D8"/>
    <w:rsid w:val="001125BD"/>
    <w:rsid w:val="0011268A"/>
    <w:rsid w:val="00112F77"/>
    <w:rsid w:val="001131C2"/>
    <w:rsid w:val="001137CE"/>
    <w:rsid w:val="00113D16"/>
    <w:rsid w:val="0011412E"/>
    <w:rsid w:val="0011497E"/>
    <w:rsid w:val="001158D5"/>
    <w:rsid w:val="00116157"/>
    <w:rsid w:val="001164CF"/>
    <w:rsid w:val="00117172"/>
    <w:rsid w:val="0011760A"/>
    <w:rsid w:val="00117665"/>
    <w:rsid w:val="001176CA"/>
    <w:rsid w:val="0012003C"/>
    <w:rsid w:val="0012033F"/>
    <w:rsid w:val="00120354"/>
    <w:rsid w:val="00120436"/>
    <w:rsid w:val="00120445"/>
    <w:rsid w:val="00120634"/>
    <w:rsid w:val="001217E3"/>
    <w:rsid w:val="00121E8A"/>
    <w:rsid w:val="001223ED"/>
    <w:rsid w:val="001225A6"/>
    <w:rsid w:val="00122B9A"/>
    <w:rsid w:val="0012373F"/>
    <w:rsid w:val="00123788"/>
    <w:rsid w:val="00123C41"/>
    <w:rsid w:val="00124341"/>
    <w:rsid w:val="00124686"/>
    <w:rsid w:val="00125115"/>
    <w:rsid w:val="00125247"/>
    <w:rsid w:val="00125416"/>
    <w:rsid w:val="00125B96"/>
    <w:rsid w:val="00125D84"/>
    <w:rsid w:val="0012604E"/>
    <w:rsid w:val="0012627A"/>
    <w:rsid w:val="00126592"/>
    <w:rsid w:val="0012685D"/>
    <w:rsid w:val="00126CB8"/>
    <w:rsid w:val="0012702E"/>
    <w:rsid w:val="0012755F"/>
    <w:rsid w:val="00127877"/>
    <w:rsid w:val="001279E4"/>
    <w:rsid w:val="00127AEA"/>
    <w:rsid w:val="00127D1F"/>
    <w:rsid w:val="00127E26"/>
    <w:rsid w:val="0013023F"/>
    <w:rsid w:val="00130550"/>
    <w:rsid w:val="00130717"/>
    <w:rsid w:val="0013089B"/>
    <w:rsid w:val="00130B7E"/>
    <w:rsid w:val="00131AA8"/>
    <w:rsid w:val="00132540"/>
    <w:rsid w:val="00132BD1"/>
    <w:rsid w:val="00133B61"/>
    <w:rsid w:val="00133DDC"/>
    <w:rsid w:val="00133FFD"/>
    <w:rsid w:val="00134D31"/>
    <w:rsid w:val="0013662D"/>
    <w:rsid w:val="00136894"/>
    <w:rsid w:val="001370C9"/>
    <w:rsid w:val="001370E6"/>
    <w:rsid w:val="00137865"/>
    <w:rsid w:val="00137F0A"/>
    <w:rsid w:val="00140426"/>
    <w:rsid w:val="0014099B"/>
    <w:rsid w:val="00140B83"/>
    <w:rsid w:val="001416DE"/>
    <w:rsid w:val="001424E0"/>
    <w:rsid w:val="00142BD1"/>
    <w:rsid w:val="00142DC0"/>
    <w:rsid w:val="00143193"/>
    <w:rsid w:val="0014329B"/>
    <w:rsid w:val="0014330E"/>
    <w:rsid w:val="001435DF"/>
    <w:rsid w:val="0014398F"/>
    <w:rsid w:val="00143AFB"/>
    <w:rsid w:val="001448F0"/>
    <w:rsid w:val="001449BC"/>
    <w:rsid w:val="00144B87"/>
    <w:rsid w:val="00144B89"/>
    <w:rsid w:val="00144C7C"/>
    <w:rsid w:val="0014517C"/>
    <w:rsid w:val="00145622"/>
    <w:rsid w:val="001458F5"/>
    <w:rsid w:val="001459C2"/>
    <w:rsid w:val="00145B79"/>
    <w:rsid w:val="00146070"/>
    <w:rsid w:val="00146397"/>
    <w:rsid w:val="00146524"/>
    <w:rsid w:val="001465C4"/>
    <w:rsid w:val="0014662B"/>
    <w:rsid w:val="00146B01"/>
    <w:rsid w:val="00146B31"/>
    <w:rsid w:val="00147408"/>
    <w:rsid w:val="0015085D"/>
    <w:rsid w:val="00150BD3"/>
    <w:rsid w:val="00151EC0"/>
    <w:rsid w:val="00152899"/>
    <w:rsid w:val="001529B1"/>
    <w:rsid w:val="0015301E"/>
    <w:rsid w:val="0015323A"/>
    <w:rsid w:val="001534A3"/>
    <w:rsid w:val="00153857"/>
    <w:rsid w:val="00153BC6"/>
    <w:rsid w:val="00153CC8"/>
    <w:rsid w:val="00153D53"/>
    <w:rsid w:val="00153EA0"/>
    <w:rsid w:val="00153EA5"/>
    <w:rsid w:val="00154351"/>
    <w:rsid w:val="00154729"/>
    <w:rsid w:val="001556C8"/>
    <w:rsid w:val="00155A85"/>
    <w:rsid w:val="00155B31"/>
    <w:rsid w:val="00155B88"/>
    <w:rsid w:val="00155E16"/>
    <w:rsid w:val="00155EA9"/>
    <w:rsid w:val="00156898"/>
    <w:rsid w:val="00156DBB"/>
    <w:rsid w:val="00157180"/>
    <w:rsid w:val="00157278"/>
    <w:rsid w:val="001572DC"/>
    <w:rsid w:val="001574FF"/>
    <w:rsid w:val="00157584"/>
    <w:rsid w:val="001575FD"/>
    <w:rsid w:val="00157E51"/>
    <w:rsid w:val="001619B4"/>
    <w:rsid w:val="00161A9E"/>
    <w:rsid w:val="00161AF6"/>
    <w:rsid w:val="0016447F"/>
    <w:rsid w:val="00164571"/>
    <w:rsid w:val="0016485C"/>
    <w:rsid w:val="00164D1A"/>
    <w:rsid w:val="00164DFA"/>
    <w:rsid w:val="00164E8D"/>
    <w:rsid w:val="001652FE"/>
    <w:rsid w:val="00165680"/>
    <w:rsid w:val="00165695"/>
    <w:rsid w:val="00165A2C"/>
    <w:rsid w:val="00165B7A"/>
    <w:rsid w:val="00166712"/>
    <w:rsid w:val="0016673E"/>
    <w:rsid w:val="00166758"/>
    <w:rsid w:val="00166B96"/>
    <w:rsid w:val="00167373"/>
    <w:rsid w:val="001679CB"/>
    <w:rsid w:val="00167FDD"/>
    <w:rsid w:val="001701B7"/>
    <w:rsid w:val="001703F3"/>
    <w:rsid w:val="0017059F"/>
    <w:rsid w:val="0017089B"/>
    <w:rsid w:val="00170D2C"/>
    <w:rsid w:val="0017181A"/>
    <w:rsid w:val="00172435"/>
    <w:rsid w:val="0017251A"/>
    <w:rsid w:val="001727AF"/>
    <w:rsid w:val="00172EA9"/>
    <w:rsid w:val="00172EEC"/>
    <w:rsid w:val="00173021"/>
    <w:rsid w:val="00173A90"/>
    <w:rsid w:val="0017472D"/>
    <w:rsid w:val="00174DF8"/>
    <w:rsid w:val="00175347"/>
    <w:rsid w:val="0017606A"/>
    <w:rsid w:val="00176135"/>
    <w:rsid w:val="00176220"/>
    <w:rsid w:val="001765DE"/>
    <w:rsid w:val="0017690E"/>
    <w:rsid w:val="00176BE0"/>
    <w:rsid w:val="001770AD"/>
    <w:rsid w:val="00177369"/>
    <w:rsid w:val="001773D7"/>
    <w:rsid w:val="0017741B"/>
    <w:rsid w:val="001776A7"/>
    <w:rsid w:val="00177B59"/>
    <w:rsid w:val="00177C05"/>
    <w:rsid w:val="00177EEB"/>
    <w:rsid w:val="001805CF"/>
    <w:rsid w:val="00180DA4"/>
    <w:rsid w:val="001812AE"/>
    <w:rsid w:val="00181381"/>
    <w:rsid w:val="00181E07"/>
    <w:rsid w:val="00181E74"/>
    <w:rsid w:val="00181E8D"/>
    <w:rsid w:val="00181F13"/>
    <w:rsid w:val="00182117"/>
    <w:rsid w:val="001825A1"/>
    <w:rsid w:val="001825FB"/>
    <w:rsid w:val="00182677"/>
    <w:rsid w:val="00182CF4"/>
    <w:rsid w:val="00183063"/>
    <w:rsid w:val="0018400A"/>
    <w:rsid w:val="0018450C"/>
    <w:rsid w:val="001848E7"/>
    <w:rsid w:val="00184F99"/>
    <w:rsid w:val="00185267"/>
    <w:rsid w:val="00185846"/>
    <w:rsid w:val="00185F40"/>
    <w:rsid w:val="00186293"/>
    <w:rsid w:val="00186A3B"/>
    <w:rsid w:val="00186F41"/>
    <w:rsid w:val="00187165"/>
    <w:rsid w:val="001879F4"/>
    <w:rsid w:val="00190197"/>
    <w:rsid w:val="001909C5"/>
    <w:rsid w:val="00190A62"/>
    <w:rsid w:val="00192164"/>
    <w:rsid w:val="00192179"/>
    <w:rsid w:val="001923C3"/>
    <w:rsid w:val="00192CAB"/>
    <w:rsid w:val="0019394C"/>
    <w:rsid w:val="00194017"/>
    <w:rsid w:val="001947E8"/>
    <w:rsid w:val="001948D6"/>
    <w:rsid w:val="0019510B"/>
    <w:rsid w:val="00195599"/>
    <w:rsid w:val="0019576B"/>
    <w:rsid w:val="00195809"/>
    <w:rsid w:val="00195986"/>
    <w:rsid w:val="00195FC4"/>
    <w:rsid w:val="00196232"/>
    <w:rsid w:val="00196562"/>
    <w:rsid w:val="00196C0B"/>
    <w:rsid w:val="00197272"/>
    <w:rsid w:val="001973AD"/>
    <w:rsid w:val="001975ED"/>
    <w:rsid w:val="001A0551"/>
    <w:rsid w:val="001A1B91"/>
    <w:rsid w:val="001A2E64"/>
    <w:rsid w:val="001A3023"/>
    <w:rsid w:val="001A3C3F"/>
    <w:rsid w:val="001A40E9"/>
    <w:rsid w:val="001A419F"/>
    <w:rsid w:val="001A4751"/>
    <w:rsid w:val="001A480C"/>
    <w:rsid w:val="001A48E9"/>
    <w:rsid w:val="001A4BBE"/>
    <w:rsid w:val="001A4CE7"/>
    <w:rsid w:val="001A501F"/>
    <w:rsid w:val="001A5436"/>
    <w:rsid w:val="001A56E2"/>
    <w:rsid w:val="001A5A54"/>
    <w:rsid w:val="001A6A29"/>
    <w:rsid w:val="001A6A53"/>
    <w:rsid w:val="001A6E89"/>
    <w:rsid w:val="001A6F68"/>
    <w:rsid w:val="001A6FD2"/>
    <w:rsid w:val="001A7A33"/>
    <w:rsid w:val="001A7AE2"/>
    <w:rsid w:val="001B03CF"/>
    <w:rsid w:val="001B0914"/>
    <w:rsid w:val="001B18C9"/>
    <w:rsid w:val="001B191D"/>
    <w:rsid w:val="001B2F95"/>
    <w:rsid w:val="001B3176"/>
    <w:rsid w:val="001B356A"/>
    <w:rsid w:val="001B3601"/>
    <w:rsid w:val="001B3E98"/>
    <w:rsid w:val="001B428C"/>
    <w:rsid w:val="001B46A7"/>
    <w:rsid w:val="001B4D64"/>
    <w:rsid w:val="001B524C"/>
    <w:rsid w:val="001B5613"/>
    <w:rsid w:val="001B56C1"/>
    <w:rsid w:val="001B6526"/>
    <w:rsid w:val="001B6613"/>
    <w:rsid w:val="001B675F"/>
    <w:rsid w:val="001B6AC5"/>
    <w:rsid w:val="001B6E13"/>
    <w:rsid w:val="001B730E"/>
    <w:rsid w:val="001B75A5"/>
    <w:rsid w:val="001B78DE"/>
    <w:rsid w:val="001B7A6B"/>
    <w:rsid w:val="001B7C87"/>
    <w:rsid w:val="001B7D90"/>
    <w:rsid w:val="001B7E25"/>
    <w:rsid w:val="001C04A5"/>
    <w:rsid w:val="001C0766"/>
    <w:rsid w:val="001C0D92"/>
    <w:rsid w:val="001C1918"/>
    <w:rsid w:val="001C200C"/>
    <w:rsid w:val="001C222F"/>
    <w:rsid w:val="001C2856"/>
    <w:rsid w:val="001C2866"/>
    <w:rsid w:val="001C3584"/>
    <w:rsid w:val="001C39F6"/>
    <w:rsid w:val="001C3C84"/>
    <w:rsid w:val="001C4D2F"/>
    <w:rsid w:val="001C4EB5"/>
    <w:rsid w:val="001C504D"/>
    <w:rsid w:val="001C54E4"/>
    <w:rsid w:val="001C6ACE"/>
    <w:rsid w:val="001C6AF4"/>
    <w:rsid w:val="001C79D5"/>
    <w:rsid w:val="001D00C7"/>
    <w:rsid w:val="001D00F9"/>
    <w:rsid w:val="001D01B9"/>
    <w:rsid w:val="001D03DB"/>
    <w:rsid w:val="001D206F"/>
    <w:rsid w:val="001D2CFA"/>
    <w:rsid w:val="001D2F11"/>
    <w:rsid w:val="001D39E8"/>
    <w:rsid w:val="001D436A"/>
    <w:rsid w:val="001D4F30"/>
    <w:rsid w:val="001D4FB7"/>
    <w:rsid w:val="001D52D7"/>
    <w:rsid w:val="001D5442"/>
    <w:rsid w:val="001D56FD"/>
    <w:rsid w:val="001D5824"/>
    <w:rsid w:val="001D6071"/>
    <w:rsid w:val="001D6321"/>
    <w:rsid w:val="001D635B"/>
    <w:rsid w:val="001D642C"/>
    <w:rsid w:val="001D6921"/>
    <w:rsid w:val="001D712A"/>
    <w:rsid w:val="001D7454"/>
    <w:rsid w:val="001D747C"/>
    <w:rsid w:val="001D7771"/>
    <w:rsid w:val="001D7875"/>
    <w:rsid w:val="001E0BBD"/>
    <w:rsid w:val="001E1294"/>
    <w:rsid w:val="001E1463"/>
    <w:rsid w:val="001E1897"/>
    <w:rsid w:val="001E28A9"/>
    <w:rsid w:val="001E30E3"/>
    <w:rsid w:val="001E30E9"/>
    <w:rsid w:val="001E3252"/>
    <w:rsid w:val="001E32C7"/>
    <w:rsid w:val="001E398D"/>
    <w:rsid w:val="001E3D4B"/>
    <w:rsid w:val="001E471E"/>
    <w:rsid w:val="001E473A"/>
    <w:rsid w:val="001E524C"/>
    <w:rsid w:val="001E593E"/>
    <w:rsid w:val="001E5EF3"/>
    <w:rsid w:val="001E6149"/>
    <w:rsid w:val="001E61AF"/>
    <w:rsid w:val="001E69FE"/>
    <w:rsid w:val="001E777A"/>
    <w:rsid w:val="001E7A8D"/>
    <w:rsid w:val="001F00B6"/>
    <w:rsid w:val="001F08EE"/>
    <w:rsid w:val="001F0C6A"/>
    <w:rsid w:val="001F0CE3"/>
    <w:rsid w:val="001F12B7"/>
    <w:rsid w:val="001F1540"/>
    <w:rsid w:val="001F154C"/>
    <w:rsid w:val="001F186B"/>
    <w:rsid w:val="001F1A78"/>
    <w:rsid w:val="001F1B5C"/>
    <w:rsid w:val="001F1B6C"/>
    <w:rsid w:val="001F1BDC"/>
    <w:rsid w:val="001F2113"/>
    <w:rsid w:val="001F282F"/>
    <w:rsid w:val="001F3270"/>
    <w:rsid w:val="001F3370"/>
    <w:rsid w:val="001F3702"/>
    <w:rsid w:val="001F3B03"/>
    <w:rsid w:val="001F3CF2"/>
    <w:rsid w:val="001F4641"/>
    <w:rsid w:val="001F4E12"/>
    <w:rsid w:val="001F504E"/>
    <w:rsid w:val="001F5085"/>
    <w:rsid w:val="001F50F1"/>
    <w:rsid w:val="001F53F3"/>
    <w:rsid w:val="001F5871"/>
    <w:rsid w:val="001F5A79"/>
    <w:rsid w:val="001F5B50"/>
    <w:rsid w:val="001F5E7D"/>
    <w:rsid w:val="001F603E"/>
    <w:rsid w:val="001F607D"/>
    <w:rsid w:val="001F61A1"/>
    <w:rsid w:val="001F6338"/>
    <w:rsid w:val="001F6900"/>
    <w:rsid w:val="001F69BC"/>
    <w:rsid w:val="001F6C95"/>
    <w:rsid w:val="001F7480"/>
    <w:rsid w:val="002006B9"/>
    <w:rsid w:val="00200870"/>
    <w:rsid w:val="00201166"/>
    <w:rsid w:val="0020119F"/>
    <w:rsid w:val="002012D0"/>
    <w:rsid w:val="00201716"/>
    <w:rsid w:val="00202AEB"/>
    <w:rsid w:val="00202E65"/>
    <w:rsid w:val="00202EC2"/>
    <w:rsid w:val="00202EF3"/>
    <w:rsid w:val="00203669"/>
    <w:rsid w:val="00204CD3"/>
    <w:rsid w:val="00204FF5"/>
    <w:rsid w:val="0020539C"/>
    <w:rsid w:val="00205F8F"/>
    <w:rsid w:val="00205FF4"/>
    <w:rsid w:val="002068E5"/>
    <w:rsid w:val="00206C43"/>
    <w:rsid w:val="00210B0E"/>
    <w:rsid w:val="00210BDC"/>
    <w:rsid w:val="002110AF"/>
    <w:rsid w:val="002119A3"/>
    <w:rsid w:val="00211BE6"/>
    <w:rsid w:val="00212227"/>
    <w:rsid w:val="00212253"/>
    <w:rsid w:val="002128DA"/>
    <w:rsid w:val="00212A2E"/>
    <w:rsid w:val="002132F1"/>
    <w:rsid w:val="0021389B"/>
    <w:rsid w:val="00213DE4"/>
    <w:rsid w:val="00213E9E"/>
    <w:rsid w:val="00214003"/>
    <w:rsid w:val="002141EE"/>
    <w:rsid w:val="002150FF"/>
    <w:rsid w:val="00215657"/>
    <w:rsid w:val="0021579F"/>
    <w:rsid w:val="002157ED"/>
    <w:rsid w:val="00216669"/>
    <w:rsid w:val="00216B60"/>
    <w:rsid w:val="00216CF7"/>
    <w:rsid w:val="00216ED4"/>
    <w:rsid w:val="002174AA"/>
    <w:rsid w:val="00217FF5"/>
    <w:rsid w:val="002201A6"/>
    <w:rsid w:val="00220DD1"/>
    <w:rsid w:val="00221E78"/>
    <w:rsid w:val="0022227C"/>
    <w:rsid w:val="0022253C"/>
    <w:rsid w:val="0022265F"/>
    <w:rsid w:val="002228FA"/>
    <w:rsid w:val="002233CB"/>
    <w:rsid w:val="00223DFB"/>
    <w:rsid w:val="002242DA"/>
    <w:rsid w:val="0022539B"/>
    <w:rsid w:val="0022580E"/>
    <w:rsid w:val="00225BEB"/>
    <w:rsid w:val="00225C31"/>
    <w:rsid w:val="00226234"/>
    <w:rsid w:val="002263B5"/>
    <w:rsid w:val="00226ED1"/>
    <w:rsid w:val="00227262"/>
    <w:rsid w:val="0022731E"/>
    <w:rsid w:val="00227911"/>
    <w:rsid w:val="00227F95"/>
    <w:rsid w:val="002304E8"/>
    <w:rsid w:val="00230908"/>
    <w:rsid w:val="00230A80"/>
    <w:rsid w:val="00230FA1"/>
    <w:rsid w:val="0023245A"/>
    <w:rsid w:val="00232600"/>
    <w:rsid w:val="002329F1"/>
    <w:rsid w:val="00232B2C"/>
    <w:rsid w:val="0023318F"/>
    <w:rsid w:val="00233506"/>
    <w:rsid w:val="00233D9B"/>
    <w:rsid w:val="002353A0"/>
    <w:rsid w:val="00235E16"/>
    <w:rsid w:val="002367DE"/>
    <w:rsid w:val="00236818"/>
    <w:rsid w:val="00236AA4"/>
    <w:rsid w:val="00236D4D"/>
    <w:rsid w:val="002376AC"/>
    <w:rsid w:val="002377D1"/>
    <w:rsid w:val="00237EF4"/>
    <w:rsid w:val="00237EFC"/>
    <w:rsid w:val="002402F2"/>
    <w:rsid w:val="00240605"/>
    <w:rsid w:val="00240CEB"/>
    <w:rsid w:val="00241003"/>
    <w:rsid w:val="00241B4F"/>
    <w:rsid w:val="002421E0"/>
    <w:rsid w:val="002423FF"/>
    <w:rsid w:val="00242494"/>
    <w:rsid w:val="00242B8F"/>
    <w:rsid w:val="00243C12"/>
    <w:rsid w:val="00243F3C"/>
    <w:rsid w:val="002441EF"/>
    <w:rsid w:val="002448C2"/>
    <w:rsid w:val="00244A7B"/>
    <w:rsid w:val="00244E35"/>
    <w:rsid w:val="00244E54"/>
    <w:rsid w:val="00245A53"/>
    <w:rsid w:val="00245DFC"/>
    <w:rsid w:val="002460CF"/>
    <w:rsid w:val="002462A6"/>
    <w:rsid w:val="002468CF"/>
    <w:rsid w:val="002502E3"/>
    <w:rsid w:val="002506A2"/>
    <w:rsid w:val="00251208"/>
    <w:rsid w:val="0025127E"/>
    <w:rsid w:val="002514A3"/>
    <w:rsid w:val="00251641"/>
    <w:rsid w:val="00251B7F"/>
    <w:rsid w:val="00251DEB"/>
    <w:rsid w:val="0025213E"/>
    <w:rsid w:val="002527E1"/>
    <w:rsid w:val="00252BF7"/>
    <w:rsid w:val="00252EAA"/>
    <w:rsid w:val="0025327B"/>
    <w:rsid w:val="002536BB"/>
    <w:rsid w:val="00253749"/>
    <w:rsid w:val="002541C9"/>
    <w:rsid w:val="0025424F"/>
    <w:rsid w:val="0025448B"/>
    <w:rsid w:val="00254836"/>
    <w:rsid w:val="00254BF3"/>
    <w:rsid w:val="00254DDD"/>
    <w:rsid w:val="00254EDF"/>
    <w:rsid w:val="0025558D"/>
    <w:rsid w:val="00255855"/>
    <w:rsid w:val="00255F3F"/>
    <w:rsid w:val="00256030"/>
    <w:rsid w:val="0025615A"/>
    <w:rsid w:val="0025633C"/>
    <w:rsid w:val="002564CD"/>
    <w:rsid w:val="002567A9"/>
    <w:rsid w:val="00256B9C"/>
    <w:rsid w:val="00256D8D"/>
    <w:rsid w:val="00256E31"/>
    <w:rsid w:val="00256E33"/>
    <w:rsid w:val="00256EDE"/>
    <w:rsid w:val="00260160"/>
    <w:rsid w:val="0026040C"/>
    <w:rsid w:val="0026143B"/>
    <w:rsid w:val="002618B9"/>
    <w:rsid w:val="00261B49"/>
    <w:rsid w:val="00261DAB"/>
    <w:rsid w:val="0026214A"/>
    <w:rsid w:val="00262266"/>
    <w:rsid w:val="00262DC4"/>
    <w:rsid w:val="00262FD9"/>
    <w:rsid w:val="00263033"/>
    <w:rsid w:val="00263238"/>
    <w:rsid w:val="00263B60"/>
    <w:rsid w:val="00263D6B"/>
    <w:rsid w:val="00264185"/>
    <w:rsid w:val="00265312"/>
    <w:rsid w:val="0026554C"/>
    <w:rsid w:val="00265BC4"/>
    <w:rsid w:val="002662DB"/>
    <w:rsid w:val="002669E4"/>
    <w:rsid w:val="0026716A"/>
    <w:rsid w:val="00267BC2"/>
    <w:rsid w:val="00267E46"/>
    <w:rsid w:val="00271954"/>
    <w:rsid w:val="00271AF8"/>
    <w:rsid w:val="00271D6D"/>
    <w:rsid w:val="002723B2"/>
    <w:rsid w:val="00272A4B"/>
    <w:rsid w:val="00272EB9"/>
    <w:rsid w:val="00272FB1"/>
    <w:rsid w:val="002739C1"/>
    <w:rsid w:val="00274566"/>
    <w:rsid w:val="00274A12"/>
    <w:rsid w:val="00274A69"/>
    <w:rsid w:val="00274D5B"/>
    <w:rsid w:val="00275064"/>
    <w:rsid w:val="002752D4"/>
    <w:rsid w:val="00275533"/>
    <w:rsid w:val="002755A5"/>
    <w:rsid w:val="00275C66"/>
    <w:rsid w:val="00275E3E"/>
    <w:rsid w:val="00276092"/>
    <w:rsid w:val="002761B5"/>
    <w:rsid w:val="002761EA"/>
    <w:rsid w:val="00276D8D"/>
    <w:rsid w:val="00277875"/>
    <w:rsid w:val="0028003B"/>
    <w:rsid w:val="0028074B"/>
    <w:rsid w:val="00281009"/>
    <w:rsid w:val="00281572"/>
    <w:rsid w:val="002829EF"/>
    <w:rsid w:val="00282BD9"/>
    <w:rsid w:val="00283C1C"/>
    <w:rsid w:val="00283DFC"/>
    <w:rsid w:val="002841FE"/>
    <w:rsid w:val="002847D7"/>
    <w:rsid w:val="00284982"/>
    <w:rsid w:val="00284A12"/>
    <w:rsid w:val="00285249"/>
    <w:rsid w:val="00285392"/>
    <w:rsid w:val="00285D5C"/>
    <w:rsid w:val="00285FA3"/>
    <w:rsid w:val="002864DD"/>
    <w:rsid w:val="002866EE"/>
    <w:rsid w:val="00286977"/>
    <w:rsid w:val="00286CAD"/>
    <w:rsid w:val="0028774B"/>
    <w:rsid w:val="002901A9"/>
    <w:rsid w:val="00290231"/>
    <w:rsid w:val="00290B24"/>
    <w:rsid w:val="002911D6"/>
    <w:rsid w:val="002915B2"/>
    <w:rsid w:val="00291954"/>
    <w:rsid w:val="00291DD2"/>
    <w:rsid w:val="00291F4F"/>
    <w:rsid w:val="00292050"/>
    <w:rsid w:val="0029206E"/>
    <w:rsid w:val="002922E1"/>
    <w:rsid w:val="00292AC4"/>
    <w:rsid w:val="00292AD5"/>
    <w:rsid w:val="00292EC4"/>
    <w:rsid w:val="002932BE"/>
    <w:rsid w:val="002936C4"/>
    <w:rsid w:val="00294045"/>
    <w:rsid w:val="002940AA"/>
    <w:rsid w:val="00294513"/>
    <w:rsid w:val="002948A2"/>
    <w:rsid w:val="00294A3C"/>
    <w:rsid w:val="00294C96"/>
    <w:rsid w:val="00295837"/>
    <w:rsid w:val="00295BAE"/>
    <w:rsid w:val="00296703"/>
    <w:rsid w:val="00296B50"/>
    <w:rsid w:val="00296CFA"/>
    <w:rsid w:val="00297816"/>
    <w:rsid w:val="00297A72"/>
    <w:rsid w:val="00297E5F"/>
    <w:rsid w:val="002A0063"/>
    <w:rsid w:val="002A0268"/>
    <w:rsid w:val="002A081E"/>
    <w:rsid w:val="002A08AF"/>
    <w:rsid w:val="002A0DDA"/>
    <w:rsid w:val="002A0F4F"/>
    <w:rsid w:val="002A0FF1"/>
    <w:rsid w:val="002A144E"/>
    <w:rsid w:val="002A1920"/>
    <w:rsid w:val="002A1934"/>
    <w:rsid w:val="002A1AF0"/>
    <w:rsid w:val="002A1F78"/>
    <w:rsid w:val="002A21EC"/>
    <w:rsid w:val="002A22B9"/>
    <w:rsid w:val="002A2EA7"/>
    <w:rsid w:val="002A32C3"/>
    <w:rsid w:val="002A36B9"/>
    <w:rsid w:val="002A3AC6"/>
    <w:rsid w:val="002A5265"/>
    <w:rsid w:val="002A52D8"/>
    <w:rsid w:val="002A5620"/>
    <w:rsid w:val="002A5817"/>
    <w:rsid w:val="002A58D0"/>
    <w:rsid w:val="002A5DF3"/>
    <w:rsid w:val="002A5F38"/>
    <w:rsid w:val="002A640A"/>
    <w:rsid w:val="002A686C"/>
    <w:rsid w:val="002A703D"/>
    <w:rsid w:val="002A771B"/>
    <w:rsid w:val="002A7C33"/>
    <w:rsid w:val="002B0A04"/>
    <w:rsid w:val="002B10E3"/>
    <w:rsid w:val="002B153E"/>
    <w:rsid w:val="002B1842"/>
    <w:rsid w:val="002B2895"/>
    <w:rsid w:val="002B2A28"/>
    <w:rsid w:val="002B2A79"/>
    <w:rsid w:val="002B2C53"/>
    <w:rsid w:val="002B3906"/>
    <w:rsid w:val="002B3B09"/>
    <w:rsid w:val="002B5800"/>
    <w:rsid w:val="002B5949"/>
    <w:rsid w:val="002B5993"/>
    <w:rsid w:val="002B5D15"/>
    <w:rsid w:val="002B6010"/>
    <w:rsid w:val="002B6311"/>
    <w:rsid w:val="002B6AB2"/>
    <w:rsid w:val="002B6CF9"/>
    <w:rsid w:val="002C0404"/>
    <w:rsid w:val="002C0613"/>
    <w:rsid w:val="002C0A0C"/>
    <w:rsid w:val="002C0EB8"/>
    <w:rsid w:val="002C1372"/>
    <w:rsid w:val="002C1485"/>
    <w:rsid w:val="002C194B"/>
    <w:rsid w:val="002C1A07"/>
    <w:rsid w:val="002C1A94"/>
    <w:rsid w:val="002C1EFE"/>
    <w:rsid w:val="002C34CA"/>
    <w:rsid w:val="002C4801"/>
    <w:rsid w:val="002C4CCF"/>
    <w:rsid w:val="002C5076"/>
    <w:rsid w:val="002C54A3"/>
    <w:rsid w:val="002C5957"/>
    <w:rsid w:val="002C69B7"/>
    <w:rsid w:val="002C6E0F"/>
    <w:rsid w:val="002C7359"/>
    <w:rsid w:val="002C746C"/>
    <w:rsid w:val="002C75A2"/>
    <w:rsid w:val="002C77E6"/>
    <w:rsid w:val="002C7DB0"/>
    <w:rsid w:val="002C7FD1"/>
    <w:rsid w:val="002D0256"/>
    <w:rsid w:val="002D03A1"/>
    <w:rsid w:val="002D13D3"/>
    <w:rsid w:val="002D17FF"/>
    <w:rsid w:val="002D24ED"/>
    <w:rsid w:val="002D2855"/>
    <w:rsid w:val="002D2866"/>
    <w:rsid w:val="002D2C7C"/>
    <w:rsid w:val="002D317C"/>
    <w:rsid w:val="002D3A29"/>
    <w:rsid w:val="002D3EFC"/>
    <w:rsid w:val="002D3FEB"/>
    <w:rsid w:val="002D415D"/>
    <w:rsid w:val="002D437E"/>
    <w:rsid w:val="002D46B7"/>
    <w:rsid w:val="002D4CE7"/>
    <w:rsid w:val="002D4E99"/>
    <w:rsid w:val="002D535E"/>
    <w:rsid w:val="002D5458"/>
    <w:rsid w:val="002D63C6"/>
    <w:rsid w:val="002D6E04"/>
    <w:rsid w:val="002D76CF"/>
    <w:rsid w:val="002D7BB4"/>
    <w:rsid w:val="002D7EE9"/>
    <w:rsid w:val="002E0B9B"/>
    <w:rsid w:val="002E0C4B"/>
    <w:rsid w:val="002E0D24"/>
    <w:rsid w:val="002E10D2"/>
    <w:rsid w:val="002E114D"/>
    <w:rsid w:val="002E12F0"/>
    <w:rsid w:val="002E1916"/>
    <w:rsid w:val="002E192E"/>
    <w:rsid w:val="002E19E4"/>
    <w:rsid w:val="002E1FFF"/>
    <w:rsid w:val="002E2254"/>
    <w:rsid w:val="002E2355"/>
    <w:rsid w:val="002E28A8"/>
    <w:rsid w:val="002E2E06"/>
    <w:rsid w:val="002E2FC4"/>
    <w:rsid w:val="002E3575"/>
    <w:rsid w:val="002E36EB"/>
    <w:rsid w:val="002E3C6A"/>
    <w:rsid w:val="002E3F1E"/>
    <w:rsid w:val="002E4857"/>
    <w:rsid w:val="002E4ACA"/>
    <w:rsid w:val="002E518F"/>
    <w:rsid w:val="002E559F"/>
    <w:rsid w:val="002E5781"/>
    <w:rsid w:val="002E5931"/>
    <w:rsid w:val="002E5A64"/>
    <w:rsid w:val="002E5AE8"/>
    <w:rsid w:val="002E5B02"/>
    <w:rsid w:val="002E5DD8"/>
    <w:rsid w:val="002E5E9C"/>
    <w:rsid w:val="002E6086"/>
    <w:rsid w:val="002E679A"/>
    <w:rsid w:val="002E7961"/>
    <w:rsid w:val="002E7AC2"/>
    <w:rsid w:val="002E7F37"/>
    <w:rsid w:val="002F06E1"/>
    <w:rsid w:val="002F0749"/>
    <w:rsid w:val="002F11BC"/>
    <w:rsid w:val="002F1C9C"/>
    <w:rsid w:val="002F208E"/>
    <w:rsid w:val="002F2092"/>
    <w:rsid w:val="002F25AB"/>
    <w:rsid w:val="002F276A"/>
    <w:rsid w:val="002F2D6F"/>
    <w:rsid w:val="002F2FAD"/>
    <w:rsid w:val="002F30AD"/>
    <w:rsid w:val="002F315F"/>
    <w:rsid w:val="002F31AB"/>
    <w:rsid w:val="002F324A"/>
    <w:rsid w:val="002F3663"/>
    <w:rsid w:val="002F3A39"/>
    <w:rsid w:val="002F3EFE"/>
    <w:rsid w:val="002F42DE"/>
    <w:rsid w:val="002F43E1"/>
    <w:rsid w:val="002F4443"/>
    <w:rsid w:val="002F49F6"/>
    <w:rsid w:val="002F61ED"/>
    <w:rsid w:val="002F6279"/>
    <w:rsid w:val="002F6D31"/>
    <w:rsid w:val="002F7499"/>
    <w:rsid w:val="00300517"/>
    <w:rsid w:val="00300977"/>
    <w:rsid w:val="00301335"/>
    <w:rsid w:val="00301895"/>
    <w:rsid w:val="00303108"/>
    <w:rsid w:val="0030314E"/>
    <w:rsid w:val="00303161"/>
    <w:rsid w:val="00303ADF"/>
    <w:rsid w:val="00303B05"/>
    <w:rsid w:val="0030422C"/>
    <w:rsid w:val="003047AF"/>
    <w:rsid w:val="00304949"/>
    <w:rsid w:val="00306424"/>
    <w:rsid w:val="003064EF"/>
    <w:rsid w:val="00306539"/>
    <w:rsid w:val="00306979"/>
    <w:rsid w:val="00307599"/>
    <w:rsid w:val="00307A70"/>
    <w:rsid w:val="00307CAE"/>
    <w:rsid w:val="0031040B"/>
    <w:rsid w:val="003109AE"/>
    <w:rsid w:val="00310D83"/>
    <w:rsid w:val="00310F8E"/>
    <w:rsid w:val="0031161E"/>
    <w:rsid w:val="00311D9E"/>
    <w:rsid w:val="00312011"/>
    <w:rsid w:val="00312C6A"/>
    <w:rsid w:val="00313121"/>
    <w:rsid w:val="0031369C"/>
    <w:rsid w:val="003138B2"/>
    <w:rsid w:val="00314790"/>
    <w:rsid w:val="00314AC3"/>
    <w:rsid w:val="00314D79"/>
    <w:rsid w:val="0031524A"/>
    <w:rsid w:val="003153D9"/>
    <w:rsid w:val="00315B0C"/>
    <w:rsid w:val="00316912"/>
    <w:rsid w:val="00316CC0"/>
    <w:rsid w:val="00320545"/>
    <w:rsid w:val="00320892"/>
    <w:rsid w:val="003208D3"/>
    <w:rsid w:val="00320CCC"/>
    <w:rsid w:val="0032100D"/>
    <w:rsid w:val="003214B2"/>
    <w:rsid w:val="003214E2"/>
    <w:rsid w:val="00321587"/>
    <w:rsid w:val="003217FC"/>
    <w:rsid w:val="00321EBD"/>
    <w:rsid w:val="0032249A"/>
    <w:rsid w:val="00322728"/>
    <w:rsid w:val="003230FC"/>
    <w:rsid w:val="003237F6"/>
    <w:rsid w:val="0032385C"/>
    <w:rsid w:val="0032395B"/>
    <w:rsid w:val="003240FD"/>
    <w:rsid w:val="00324194"/>
    <w:rsid w:val="003245D9"/>
    <w:rsid w:val="003245E3"/>
    <w:rsid w:val="00324987"/>
    <w:rsid w:val="00324F5E"/>
    <w:rsid w:val="00325057"/>
    <w:rsid w:val="003250FD"/>
    <w:rsid w:val="00325B47"/>
    <w:rsid w:val="00326437"/>
    <w:rsid w:val="0032644F"/>
    <w:rsid w:val="0032655A"/>
    <w:rsid w:val="00326774"/>
    <w:rsid w:val="003270D4"/>
    <w:rsid w:val="00327514"/>
    <w:rsid w:val="003277FB"/>
    <w:rsid w:val="003300B1"/>
    <w:rsid w:val="00330D08"/>
    <w:rsid w:val="00330E0B"/>
    <w:rsid w:val="00330E66"/>
    <w:rsid w:val="003310C0"/>
    <w:rsid w:val="003310DD"/>
    <w:rsid w:val="003319F3"/>
    <w:rsid w:val="00331A89"/>
    <w:rsid w:val="003326F4"/>
    <w:rsid w:val="00332CD9"/>
    <w:rsid w:val="00332F36"/>
    <w:rsid w:val="003331A6"/>
    <w:rsid w:val="003337B1"/>
    <w:rsid w:val="003342B7"/>
    <w:rsid w:val="003342D3"/>
    <w:rsid w:val="0033445C"/>
    <w:rsid w:val="003347FD"/>
    <w:rsid w:val="00334827"/>
    <w:rsid w:val="003351DA"/>
    <w:rsid w:val="003354BA"/>
    <w:rsid w:val="003365D3"/>
    <w:rsid w:val="00336833"/>
    <w:rsid w:val="003369B1"/>
    <w:rsid w:val="00336D4A"/>
    <w:rsid w:val="00336D8B"/>
    <w:rsid w:val="003372A7"/>
    <w:rsid w:val="00337762"/>
    <w:rsid w:val="0033778C"/>
    <w:rsid w:val="0033789E"/>
    <w:rsid w:val="00337A4C"/>
    <w:rsid w:val="0034039F"/>
    <w:rsid w:val="00340493"/>
    <w:rsid w:val="00340888"/>
    <w:rsid w:val="00342318"/>
    <w:rsid w:val="0034280B"/>
    <w:rsid w:val="00342EB4"/>
    <w:rsid w:val="003430AF"/>
    <w:rsid w:val="003435BC"/>
    <w:rsid w:val="003445F7"/>
    <w:rsid w:val="003449D7"/>
    <w:rsid w:val="003450CB"/>
    <w:rsid w:val="00345425"/>
    <w:rsid w:val="003456EE"/>
    <w:rsid w:val="00345A7D"/>
    <w:rsid w:val="00345AF8"/>
    <w:rsid w:val="00345B4B"/>
    <w:rsid w:val="003462D3"/>
    <w:rsid w:val="00346890"/>
    <w:rsid w:val="00346B18"/>
    <w:rsid w:val="00346D98"/>
    <w:rsid w:val="00347826"/>
    <w:rsid w:val="003478F7"/>
    <w:rsid w:val="00347CB9"/>
    <w:rsid w:val="00347D80"/>
    <w:rsid w:val="00350167"/>
    <w:rsid w:val="00350500"/>
    <w:rsid w:val="0035066B"/>
    <w:rsid w:val="003509A6"/>
    <w:rsid w:val="00350C48"/>
    <w:rsid w:val="00350D40"/>
    <w:rsid w:val="0035134D"/>
    <w:rsid w:val="003516D8"/>
    <w:rsid w:val="00351B4C"/>
    <w:rsid w:val="00351D56"/>
    <w:rsid w:val="00351E88"/>
    <w:rsid w:val="00352532"/>
    <w:rsid w:val="003529EB"/>
    <w:rsid w:val="00352AC1"/>
    <w:rsid w:val="00353BA4"/>
    <w:rsid w:val="0035407C"/>
    <w:rsid w:val="00354119"/>
    <w:rsid w:val="00354A04"/>
    <w:rsid w:val="00354B1B"/>
    <w:rsid w:val="00354C79"/>
    <w:rsid w:val="00354D43"/>
    <w:rsid w:val="00354EA8"/>
    <w:rsid w:val="00355470"/>
    <w:rsid w:val="00355A57"/>
    <w:rsid w:val="00356A1A"/>
    <w:rsid w:val="00356AA3"/>
    <w:rsid w:val="00356F19"/>
    <w:rsid w:val="003574EF"/>
    <w:rsid w:val="00357AC1"/>
    <w:rsid w:val="00360231"/>
    <w:rsid w:val="0036027C"/>
    <w:rsid w:val="00360311"/>
    <w:rsid w:val="00360560"/>
    <w:rsid w:val="00360B16"/>
    <w:rsid w:val="00360E0F"/>
    <w:rsid w:val="00360FD7"/>
    <w:rsid w:val="00361143"/>
    <w:rsid w:val="00361344"/>
    <w:rsid w:val="00361826"/>
    <w:rsid w:val="00361AE5"/>
    <w:rsid w:val="00361D20"/>
    <w:rsid w:val="00361DB1"/>
    <w:rsid w:val="00361E4C"/>
    <w:rsid w:val="003622A2"/>
    <w:rsid w:val="0036298B"/>
    <w:rsid w:val="003637E8"/>
    <w:rsid w:val="00363904"/>
    <w:rsid w:val="003642BB"/>
    <w:rsid w:val="003650A2"/>
    <w:rsid w:val="00365BC4"/>
    <w:rsid w:val="003664F8"/>
    <w:rsid w:val="00366528"/>
    <w:rsid w:val="00366676"/>
    <w:rsid w:val="00366B41"/>
    <w:rsid w:val="00367121"/>
    <w:rsid w:val="00367353"/>
    <w:rsid w:val="0037056F"/>
    <w:rsid w:val="0037088E"/>
    <w:rsid w:val="00370967"/>
    <w:rsid w:val="00370BFD"/>
    <w:rsid w:val="00371B9A"/>
    <w:rsid w:val="00372434"/>
    <w:rsid w:val="003725EC"/>
    <w:rsid w:val="00372EBA"/>
    <w:rsid w:val="00372F3A"/>
    <w:rsid w:val="00373CCD"/>
    <w:rsid w:val="00374355"/>
    <w:rsid w:val="003752A3"/>
    <w:rsid w:val="0037587D"/>
    <w:rsid w:val="0037595B"/>
    <w:rsid w:val="003761B4"/>
    <w:rsid w:val="00376D21"/>
    <w:rsid w:val="00376DF7"/>
    <w:rsid w:val="00376E3D"/>
    <w:rsid w:val="00377157"/>
    <w:rsid w:val="003776F8"/>
    <w:rsid w:val="003808B7"/>
    <w:rsid w:val="00380D07"/>
    <w:rsid w:val="00381289"/>
    <w:rsid w:val="00381B3B"/>
    <w:rsid w:val="00381CBA"/>
    <w:rsid w:val="00381F6C"/>
    <w:rsid w:val="003823A4"/>
    <w:rsid w:val="003827A4"/>
    <w:rsid w:val="00383679"/>
    <w:rsid w:val="00383877"/>
    <w:rsid w:val="003839BC"/>
    <w:rsid w:val="0038415E"/>
    <w:rsid w:val="00384497"/>
    <w:rsid w:val="00384608"/>
    <w:rsid w:val="00385282"/>
    <w:rsid w:val="00385464"/>
    <w:rsid w:val="003856B7"/>
    <w:rsid w:val="00386419"/>
    <w:rsid w:val="00386622"/>
    <w:rsid w:val="00386C50"/>
    <w:rsid w:val="00386EC8"/>
    <w:rsid w:val="0038739A"/>
    <w:rsid w:val="0039062A"/>
    <w:rsid w:val="00390B06"/>
    <w:rsid w:val="00390D91"/>
    <w:rsid w:val="00391019"/>
    <w:rsid w:val="00391D16"/>
    <w:rsid w:val="0039250B"/>
    <w:rsid w:val="00392CF9"/>
    <w:rsid w:val="00392F11"/>
    <w:rsid w:val="003930F9"/>
    <w:rsid w:val="003934A2"/>
    <w:rsid w:val="00393FF2"/>
    <w:rsid w:val="003940F1"/>
    <w:rsid w:val="003946CF"/>
    <w:rsid w:val="00394C2C"/>
    <w:rsid w:val="00394D55"/>
    <w:rsid w:val="0039500F"/>
    <w:rsid w:val="00395314"/>
    <w:rsid w:val="0039666E"/>
    <w:rsid w:val="00397558"/>
    <w:rsid w:val="003A004C"/>
    <w:rsid w:val="003A04AA"/>
    <w:rsid w:val="003A04D5"/>
    <w:rsid w:val="003A12E8"/>
    <w:rsid w:val="003A143B"/>
    <w:rsid w:val="003A16A5"/>
    <w:rsid w:val="003A1D7C"/>
    <w:rsid w:val="003A20BC"/>
    <w:rsid w:val="003A27F4"/>
    <w:rsid w:val="003A2C89"/>
    <w:rsid w:val="003A34FE"/>
    <w:rsid w:val="003A3D57"/>
    <w:rsid w:val="003A5567"/>
    <w:rsid w:val="003A575C"/>
    <w:rsid w:val="003A597C"/>
    <w:rsid w:val="003A5CFE"/>
    <w:rsid w:val="003A6105"/>
    <w:rsid w:val="003A6BBA"/>
    <w:rsid w:val="003A6F80"/>
    <w:rsid w:val="003A7567"/>
    <w:rsid w:val="003A7698"/>
    <w:rsid w:val="003A7C66"/>
    <w:rsid w:val="003A7D46"/>
    <w:rsid w:val="003B02F8"/>
    <w:rsid w:val="003B04EE"/>
    <w:rsid w:val="003B073F"/>
    <w:rsid w:val="003B09AB"/>
    <w:rsid w:val="003B0B80"/>
    <w:rsid w:val="003B0C26"/>
    <w:rsid w:val="003B19E5"/>
    <w:rsid w:val="003B1A89"/>
    <w:rsid w:val="003B38A4"/>
    <w:rsid w:val="003B3BDC"/>
    <w:rsid w:val="003B44BA"/>
    <w:rsid w:val="003B4F31"/>
    <w:rsid w:val="003B4FD1"/>
    <w:rsid w:val="003B604C"/>
    <w:rsid w:val="003B6158"/>
    <w:rsid w:val="003B640A"/>
    <w:rsid w:val="003B69F4"/>
    <w:rsid w:val="003B6DC0"/>
    <w:rsid w:val="003B7A07"/>
    <w:rsid w:val="003B7F16"/>
    <w:rsid w:val="003C0467"/>
    <w:rsid w:val="003C09F4"/>
    <w:rsid w:val="003C0A67"/>
    <w:rsid w:val="003C0B71"/>
    <w:rsid w:val="003C0E22"/>
    <w:rsid w:val="003C12D5"/>
    <w:rsid w:val="003C18FA"/>
    <w:rsid w:val="003C1AC4"/>
    <w:rsid w:val="003C296A"/>
    <w:rsid w:val="003C2FDC"/>
    <w:rsid w:val="003C3147"/>
    <w:rsid w:val="003C355B"/>
    <w:rsid w:val="003C3797"/>
    <w:rsid w:val="003C3DA3"/>
    <w:rsid w:val="003C415D"/>
    <w:rsid w:val="003C4671"/>
    <w:rsid w:val="003C46D9"/>
    <w:rsid w:val="003C4E0D"/>
    <w:rsid w:val="003C5EE4"/>
    <w:rsid w:val="003C61CC"/>
    <w:rsid w:val="003C6CB7"/>
    <w:rsid w:val="003C6D00"/>
    <w:rsid w:val="003D1B6E"/>
    <w:rsid w:val="003D1B70"/>
    <w:rsid w:val="003D1FF3"/>
    <w:rsid w:val="003D2C9A"/>
    <w:rsid w:val="003D34E6"/>
    <w:rsid w:val="003D3797"/>
    <w:rsid w:val="003D45D3"/>
    <w:rsid w:val="003D4B2A"/>
    <w:rsid w:val="003D5A0F"/>
    <w:rsid w:val="003D5E57"/>
    <w:rsid w:val="003D614B"/>
    <w:rsid w:val="003D62DC"/>
    <w:rsid w:val="003D632B"/>
    <w:rsid w:val="003D68DE"/>
    <w:rsid w:val="003D6E6C"/>
    <w:rsid w:val="003D72BF"/>
    <w:rsid w:val="003D73BE"/>
    <w:rsid w:val="003D74A3"/>
    <w:rsid w:val="003D74F2"/>
    <w:rsid w:val="003E03B6"/>
    <w:rsid w:val="003E04DF"/>
    <w:rsid w:val="003E084A"/>
    <w:rsid w:val="003E1066"/>
    <w:rsid w:val="003E164A"/>
    <w:rsid w:val="003E1FC7"/>
    <w:rsid w:val="003E2809"/>
    <w:rsid w:val="003E2BA6"/>
    <w:rsid w:val="003E2BB2"/>
    <w:rsid w:val="003E3321"/>
    <w:rsid w:val="003E3FC3"/>
    <w:rsid w:val="003E45A6"/>
    <w:rsid w:val="003E62D9"/>
    <w:rsid w:val="003E67EF"/>
    <w:rsid w:val="003E701D"/>
    <w:rsid w:val="003E704B"/>
    <w:rsid w:val="003E7A71"/>
    <w:rsid w:val="003F0B92"/>
    <w:rsid w:val="003F0D9B"/>
    <w:rsid w:val="003F17F7"/>
    <w:rsid w:val="003F1C19"/>
    <w:rsid w:val="003F3596"/>
    <w:rsid w:val="003F37FB"/>
    <w:rsid w:val="003F3965"/>
    <w:rsid w:val="003F39D9"/>
    <w:rsid w:val="003F3E13"/>
    <w:rsid w:val="003F4E02"/>
    <w:rsid w:val="003F4F22"/>
    <w:rsid w:val="003F5F49"/>
    <w:rsid w:val="003F607C"/>
    <w:rsid w:val="003F7C24"/>
    <w:rsid w:val="003F7FB5"/>
    <w:rsid w:val="00400BAD"/>
    <w:rsid w:val="00400C9D"/>
    <w:rsid w:val="00400CCB"/>
    <w:rsid w:val="00400D1B"/>
    <w:rsid w:val="00400DB2"/>
    <w:rsid w:val="0040127B"/>
    <w:rsid w:val="0040179C"/>
    <w:rsid w:val="004018C6"/>
    <w:rsid w:val="004019A8"/>
    <w:rsid w:val="00401B7F"/>
    <w:rsid w:val="00401DC1"/>
    <w:rsid w:val="00402247"/>
    <w:rsid w:val="004027EC"/>
    <w:rsid w:val="00402A69"/>
    <w:rsid w:val="004039C7"/>
    <w:rsid w:val="00403C9A"/>
    <w:rsid w:val="00403D66"/>
    <w:rsid w:val="00403FE2"/>
    <w:rsid w:val="0040545A"/>
    <w:rsid w:val="00405CEC"/>
    <w:rsid w:val="00405E41"/>
    <w:rsid w:val="00405EAE"/>
    <w:rsid w:val="00405EE9"/>
    <w:rsid w:val="00405F63"/>
    <w:rsid w:val="0040604C"/>
    <w:rsid w:val="00406409"/>
    <w:rsid w:val="004066C6"/>
    <w:rsid w:val="00406B93"/>
    <w:rsid w:val="00407391"/>
    <w:rsid w:val="00407513"/>
    <w:rsid w:val="0040778F"/>
    <w:rsid w:val="004077C9"/>
    <w:rsid w:val="00407C11"/>
    <w:rsid w:val="00410033"/>
    <w:rsid w:val="0041027D"/>
    <w:rsid w:val="00410663"/>
    <w:rsid w:val="004117EA"/>
    <w:rsid w:val="00411CD4"/>
    <w:rsid w:val="00411CFD"/>
    <w:rsid w:val="004120E0"/>
    <w:rsid w:val="0041321D"/>
    <w:rsid w:val="00413248"/>
    <w:rsid w:val="00413B94"/>
    <w:rsid w:val="00414118"/>
    <w:rsid w:val="00414885"/>
    <w:rsid w:val="00414A97"/>
    <w:rsid w:val="00414F51"/>
    <w:rsid w:val="004151B1"/>
    <w:rsid w:val="00415299"/>
    <w:rsid w:val="0041569C"/>
    <w:rsid w:val="00415B9A"/>
    <w:rsid w:val="00416410"/>
    <w:rsid w:val="004169DF"/>
    <w:rsid w:val="00417E82"/>
    <w:rsid w:val="0042005A"/>
    <w:rsid w:val="0042127C"/>
    <w:rsid w:val="00421AA4"/>
    <w:rsid w:val="00421C29"/>
    <w:rsid w:val="00421C71"/>
    <w:rsid w:val="00421D39"/>
    <w:rsid w:val="00422032"/>
    <w:rsid w:val="004222DA"/>
    <w:rsid w:val="00422A63"/>
    <w:rsid w:val="00423410"/>
    <w:rsid w:val="004234B0"/>
    <w:rsid w:val="00423E00"/>
    <w:rsid w:val="00424BF4"/>
    <w:rsid w:val="00424C04"/>
    <w:rsid w:val="00425E1A"/>
    <w:rsid w:val="004270C2"/>
    <w:rsid w:val="0042757D"/>
    <w:rsid w:val="00427820"/>
    <w:rsid w:val="00427C9B"/>
    <w:rsid w:val="00430477"/>
    <w:rsid w:val="00430618"/>
    <w:rsid w:val="00431714"/>
    <w:rsid w:val="004329CC"/>
    <w:rsid w:val="00432A35"/>
    <w:rsid w:val="00432B42"/>
    <w:rsid w:val="0043348F"/>
    <w:rsid w:val="004334D4"/>
    <w:rsid w:val="00433C4D"/>
    <w:rsid w:val="0043466D"/>
    <w:rsid w:val="00435340"/>
    <w:rsid w:val="004358AF"/>
    <w:rsid w:val="00435B79"/>
    <w:rsid w:val="004360F9"/>
    <w:rsid w:val="00436918"/>
    <w:rsid w:val="00436DB2"/>
    <w:rsid w:val="00436FBC"/>
    <w:rsid w:val="0043718E"/>
    <w:rsid w:val="0043779D"/>
    <w:rsid w:val="00437AFE"/>
    <w:rsid w:val="00437B29"/>
    <w:rsid w:val="00437C20"/>
    <w:rsid w:val="00437DE1"/>
    <w:rsid w:val="0044024E"/>
    <w:rsid w:val="00440324"/>
    <w:rsid w:val="00440379"/>
    <w:rsid w:val="004406E5"/>
    <w:rsid w:val="00440EAE"/>
    <w:rsid w:val="004413FF"/>
    <w:rsid w:val="00441E1F"/>
    <w:rsid w:val="004422C2"/>
    <w:rsid w:val="004431AD"/>
    <w:rsid w:val="00443CB1"/>
    <w:rsid w:val="00443E4E"/>
    <w:rsid w:val="00444066"/>
    <w:rsid w:val="0044437F"/>
    <w:rsid w:val="00444FB8"/>
    <w:rsid w:val="00445343"/>
    <w:rsid w:val="00445D42"/>
    <w:rsid w:val="0044694B"/>
    <w:rsid w:val="004470FB"/>
    <w:rsid w:val="0044719B"/>
    <w:rsid w:val="004471F9"/>
    <w:rsid w:val="004475D7"/>
    <w:rsid w:val="00447A68"/>
    <w:rsid w:val="00450513"/>
    <w:rsid w:val="004506F8"/>
    <w:rsid w:val="00450954"/>
    <w:rsid w:val="00450AD4"/>
    <w:rsid w:val="00451296"/>
    <w:rsid w:val="00451705"/>
    <w:rsid w:val="0045172B"/>
    <w:rsid w:val="00451737"/>
    <w:rsid w:val="0045184E"/>
    <w:rsid w:val="0045220A"/>
    <w:rsid w:val="0045226B"/>
    <w:rsid w:val="00452396"/>
    <w:rsid w:val="00452848"/>
    <w:rsid w:val="0045354F"/>
    <w:rsid w:val="00453F6E"/>
    <w:rsid w:val="00453FB5"/>
    <w:rsid w:val="004541D4"/>
    <w:rsid w:val="0045462E"/>
    <w:rsid w:val="00454804"/>
    <w:rsid w:val="00455885"/>
    <w:rsid w:val="004558AE"/>
    <w:rsid w:val="00456249"/>
    <w:rsid w:val="0045649D"/>
    <w:rsid w:val="0045691B"/>
    <w:rsid w:val="00457064"/>
    <w:rsid w:val="00457382"/>
    <w:rsid w:val="004576FD"/>
    <w:rsid w:val="00457A50"/>
    <w:rsid w:val="0046166F"/>
    <w:rsid w:val="00462A0A"/>
    <w:rsid w:val="00462CF6"/>
    <w:rsid w:val="0046302D"/>
    <w:rsid w:val="00463629"/>
    <w:rsid w:val="004638B4"/>
    <w:rsid w:val="004639DB"/>
    <w:rsid w:val="00463B62"/>
    <w:rsid w:val="0046467F"/>
    <w:rsid w:val="0046490A"/>
    <w:rsid w:val="00464D6D"/>
    <w:rsid w:val="00464D75"/>
    <w:rsid w:val="00464E8C"/>
    <w:rsid w:val="00465229"/>
    <w:rsid w:val="00465285"/>
    <w:rsid w:val="004655A0"/>
    <w:rsid w:val="00465F30"/>
    <w:rsid w:val="00466166"/>
    <w:rsid w:val="004662A6"/>
    <w:rsid w:val="00466A7A"/>
    <w:rsid w:val="00466FC0"/>
    <w:rsid w:val="00467060"/>
    <w:rsid w:val="004679A3"/>
    <w:rsid w:val="00470048"/>
    <w:rsid w:val="0047007E"/>
    <w:rsid w:val="00470565"/>
    <w:rsid w:val="00471356"/>
    <w:rsid w:val="004721EA"/>
    <w:rsid w:val="004727CE"/>
    <w:rsid w:val="00472864"/>
    <w:rsid w:val="00472E96"/>
    <w:rsid w:val="00473026"/>
    <w:rsid w:val="0047370A"/>
    <w:rsid w:val="00473F14"/>
    <w:rsid w:val="00474261"/>
    <w:rsid w:val="004742AE"/>
    <w:rsid w:val="004743E5"/>
    <w:rsid w:val="0047452B"/>
    <w:rsid w:val="00475545"/>
    <w:rsid w:val="004755D7"/>
    <w:rsid w:val="00475DFD"/>
    <w:rsid w:val="004765CE"/>
    <w:rsid w:val="0047662A"/>
    <w:rsid w:val="00476E92"/>
    <w:rsid w:val="00477049"/>
    <w:rsid w:val="004775F6"/>
    <w:rsid w:val="00477812"/>
    <w:rsid w:val="00477BE9"/>
    <w:rsid w:val="00477EFB"/>
    <w:rsid w:val="0048008B"/>
    <w:rsid w:val="0048021F"/>
    <w:rsid w:val="00480250"/>
    <w:rsid w:val="0048033C"/>
    <w:rsid w:val="00480541"/>
    <w:rsid w:val="004805A4"/>
    <w:rsid w:val="00480704"/>
    <w:rsid w:val="0048084F"/>
    <w:rsid w:val="00481342"/>
    <w:rsid w:val="00481BBF"/>
    <w:rsid w:val="00482D4E"/>
    <w:rsid w:val="00482E87"/>
    <w:rsid w:val="00483444"/>
    <w:rsid w:val="00483693"/>
    <w:rsid w:val="0048370D"/>
    <w:rsid w:val="00483B98"/>
    <w:rsid w:val="0048474F"/>
    <w:rsid w:val="00484B52"/>
    <w:rsid w:val="00485130"/>
    <w:rsid w:val="00485A42"/>
    <w:rsid w:val="00485A90"/>
    <w:rsid w:val="00485BD8"/>
    <w:rsid w:val="00485E7D"/>
    <w:rsid w:val="0048600B"/>
    <w:rsid w:val="00486147"/>
    <w:rsid w:val="004867D2"/>
    <w:rsid w:val="00486DB4"/>
    <w:rsid w:val="00486E7A"/>
    <w:rsid w:val="004874F9"/>
    <w:rsid w:val="00487FCB"/>
    <w:rsid w:val="00490208"/>
    <w:rsid w:val="004907DF"/>
    <w:rsid w:val="004908C3"/>
    <w:rsid w:val="00490C64"/>
    <w:rsid w:val="00491231"/>
    <w:rsid w:val="00491A3A"/>
    <w:rsid w:val="00491FC5"/>
    <w:rsid w:val="00492BC4"/>
    <w:rsid w:val="004935B7"/>
    <w:rsid w:val="00493A5A"/>
    <w:rsid w:val="00494BD3"/>
    <w:rsid w:val="00494F8E"/>
    <w:rsid w:val="00495228"/>
    <w:rsid w:val="00495559"/>
    <w:rsid w:val="0049575D"/>
    <w:rsid w:val="004962F6"/>
    <w:rsid w:val="00496326"/>
    <w:rsid w:val="00496EF5"/>
    <w:rsid w:val="00497513"/>
    <w:rsid w:val="0049766C"/>
    <w:rsid w:val="00497BA2"/>
    <w:rsid w:val="004A0087"/>
    <w:rsid w:val="004A01DD"/>
    <w:rsid w:val="004A0469"/>
    <w:rsid w:val="004A0870"/>
    <w:rsid w:val="004A0933"/>
    <w:rsid w:val="004A0979"/>
    <w:rsid w:val="004A0C73"/>
    <w:rsid w:val="004A14AF"/>
    <w:rsid w:val="004A19FB"/>
    <w:rsid w:val="004A1C41"/>
    <w:rsid w:val="004A1D17"/>
    <w:rsid w:val="004A2430"/>
    <w:rsid w:val="004A25C7"/>
    <w:rsid w:val="004A2FFA"/>
    <w:rsid w:val="004A3005"/>
    <w:rsid w:val="004A3668"/>
    <w:rsid w:val="004A4032"/>
    <w:rsid w:val="004A44DE"/>
    <w:rsid w:val="004A47F3"/>
    <w:rsid w:val="004A54AC"/>
    <w:rsid w:val="004A5734"/>
    <w:rsid w:val="004A61C1"/>
    <w:rsid w:val="004A656F"/>
    <w:rsid w:val="004A685F"/>
    <w:rsid w:val="004A6A56"/>
    <w:rsid w:val="004A6D1F"/>
    <w:rsid w:val="004A6D69"/>
    <w:rsid w:val="004A6DCE"/>
    <w:rsid w:val="004A6F70"/>
    <w:rsid w:val="004A707F"/>
    <w:rsid w:val="004A7C5F"/>
    <w:rsid w:val="004B0434"/>
    <w:rsid w:val="004B0AE4"/>
    <w:rsid w:val="004B0F10"/>
    <w:rsid w:val="004B178B"/>
    <w:rsid w:val="004B296C"/>
    <w:rsid w:val="004B2B24"/>
    <w:rsid w:val="004B34F5"/>
    <w:rsid w:val="004B3541"/>
    <w:rsid w:val="004B3671"/>
    <w:rsid w:val="004B3709"/>
    <w:rsid w:val="004B38F7"/>
    <w:rsid w:val="004B4830"/>
    <w:rsid w:val="004B4D53"/>
    <w:rsid w:val="004B4DD4"/>
    <w:rsid w:val="004B4FCA"/>
    <w:rsid w:val="004B52E3"/>
    <w:rsid w:val="004B6154"/>
    <w:rsid w:val="004B6CF0"/>
    <w:rsid w:val="004B7335"/>
    <w:rsid w:val="004B737B"/>
    <w:rsid w:val="004B74ED"/>
    <w:rsid w:val="004B7B02"/>
    <w:rsid w:val="004C027B"/>
    <w:rsid w:val="004C03A5"/>
    <w:rsid w:val="004C0A07"/>
    <w:rsid w:val="004C0AC0"/>
    <w:rsid w:val="004C0BEA"/>
    <w:rsid w:val="004C0BF3"/>
    <w:rsid w:val="004C0E8C"/>
    <w:rsid w:val="004C16EC"/>
    <w:rsid w:val="004C18C8"/>
    <w:rsid w:val="004C1BF1"/>
    <w:rsid w:val="004C1EF6"/>
    <w:rsid w:val="004C2004"/>
    <w:rsid w:val="004C2459"/>
    <w:rsid w:val="004C293E"/>
    <w:rsid w:val="004C3ADB"/>
    <w:rsid w:val="004C3F09"/>
    <w:rsid w:val="004C418A"/>
    <w:rsid w:val="004C465C"/>
    <w:rsid w:val="004C466B"/>
    <w:rsid w:val="004C4DCA"/>
    <w:rsid w:val="004C518F"/>
    <w:rsid w:val="004C596E"/>
    <w:rsid w:val="004C5AC7"/>
    <w:rsid w:val="004C5DB2"/>
    <w:rsid w:val="004C5FCC"/>
    <w:rsid w:val="004C647A"/>
    <w:rsid w:val="004C66BB"/>
    <w:rsid w:val="004C6ADC"/>
    <w:rsid w:val="004C6B49"/>
    <w:rsid w:val="004C6D11"/>
    <w:rsid w:val="004C7417"/>
    <w:rsid w:val="004C77E1"/>
    <w:rsid w:val="004C7A54"/>
    <w:rsid w:val="004C7C2A"/>
    <w:rsid w:val="004C7C3B"/>
    <w:rsid w:val="004C7CA7"/>
    <w:rsid w:val="004C7CFF"/>
    <w:rsid w:val="004D008A"/>
    <w:rsid w:val="004D0277"/>
    <w:rsid w:val="004D0590"/>
    <w:rsid w:val="004D0E03"/>
    <w:rsid w:val="004D1B87"/>
    <w:rsid w:val="004D1EAF"/>
    <w:rsid w:val="004D2468"/>
    <w:rsid w:val="004D2D1E"/>
    <w:rsid w:val="004D37EE"/>
    <w:rsid w:val="004D3ABC"/>
    <w:rsid w:val="004D42C1"/>
    <w:rsid w:val="004D468F"/>
    <w:rsid w:val="004D475D"/>
    <w:rsid w:val="004D4816"/>
    <w:rsid w:val="004D49FE"/>
    <w:rsid w:val="004D4E52"/>
    <w:rsid w:val="004D5354"/>
    <w:rsid w:val="004D61AB"/>
    <w:rsid w:val="004D61F6"/>
    <w:rsid w:val="004D644C"/>
    <w:rsid w:val="004D6712"/>
    <w:rsid w:val="004D6E9D"/>
    <w:rsid w:val="004D7A17"/>
    <w:rsid w:val="004D7C31"/>
    <w:rsid w:val="004D7D3A"/>
    <w:rsid w:val="004E0848"/>
    <w:rsid w:val="004E0895"/>
    <w:rsid w:val="004E0BEA"/>
    <w:rsid w:val="004E184E"/>
    <w:rsid w:val="004E223F"/>
    <w:rsid w:val="004E225A"/>
    <w:rsid w:val="004E2E2A"/>
    <w:rsid w:val="004E311F"/>
    <w:rsid w:val="004E318C"/>
    <w:rsid w:val="004E31E7"/>
    <w:rsid w:val="004E3C34"/>
    <w:rsid w:val="004E3DBE"/>
    <w:rsid w:val="004E46CA"/>
    <w:rsid w:val="004E4B25"/>
    <w:rsid w:val="004E5257"/>
    <w:rsid w:val="004E5A3C"/>
    <w:rsid w:val="004E5BDC"/>
    <w:rsid w:val="004E6836"/>
    <w:rsid w:val="004E68C8"/>
    <w:rsid w:val="004E6FE8"/>
    <w:rsid w:val="004E7909"/>
    <w:rsid w:val="004F0095"/>
    <w:rsid w:val="004F1207"/>
    <w:rsid w:val="004F12F6"/>
    <w:rsid w:val="004F16B7"/>
    <w:rsid w:val="004F2735"/>
    <w:rsid w:val="004F2A10"/>
    <w:rsid w:val="004F2A69"/>
    <w:rsid w:val="004F2EE7"/>
    <w:rsid w:val="004F397B"/>
    <w:rsid w:val="004F3B72"/>
    <w:rsid w:val="004F4937"/>
    <w:rsid w:val="004F4D19"/>
    <w:rsid w:val="004F538F"/>
    <w:rsid w:val="004F5481"/>
    <w:rsid w:val="004F54F0"/>
    <w:rsid w:val="004F5A29"/>
    <w:rsid w:val="004F5ACF"/>
    <w:rsid w:val="004F6A83"/>
    <w:rsid w:val="004F703E"/>
    <w:rsid w:val="004F7E7C"/>
    <w:rsid w:val="004F7EB5"/>
    <w:rsid w:val="0050016B"/>
    <w:rsid w:val="005004AF"/>
    <w:rsid w:val="005004E8"/>
    <w:rsid w:val="0050062F"/>
    <w:rsid w:val="00500C6E"/>
    <w:rsid w:val="0050174A"/>
    <w:rsid w:val="005017EE"/>
    <w:rsid w:val="00502A85"/>
    <w:rsid w:val="00502C11"/>
    <w:rsid w:val="0050310C"/>
    <w:rsid w:val="00503655"/>
    <w:rsid w:val="005036A3"/>
    <w:rsid w:val="00503EBA"/>
    <w:rsid w:val="00504025"/>
    <w:rsid w:val="00504C9A"/>
    <w:rsid w:val="005054C0"/>
    <w:rsid w:val="00505B84"/>
    <w:rsid w:val="00505E9B"/>
    <w:rsid w:val="005060FF"/>
    <w:rsid w:val="0050656C"/>
    <w:rsid w:val="00506890"/>
    <w:rsid w:val="005069F5"/>
    <w:rsid w:val="00506A51"/>
    <w:rsid w:val="00506EAE"/>
    <w:rsid w:val="0050719C"/>
    <w:rsid w:val="005072CD"/>
    <w:rsid w:val="005076C1"/>
    <w:rsid w:val="00507952"/>
    <w:rsid w:val="00507AB4"/>
    <w:rsid w:val="00507C53"/>
    <w:rsid w:val="00507F61"/>
    <w:rsid w:val="00510028"/>
    <w:rsid w:val="0051003F"/>
    <w:rsid w:val="00510770"/>
    <w:rsid w:val="005107D4"/>
    <w:rsid w:val="00510FB1"/>
    <w:rsid w:val="0051112C"/>
    <w:rsid w:val="0051154C"/>
    <w:rsid w:val="00511CAF"/>
    <w:rsid w:val="0051210A"/>
    <w:rsid w:val="00512153"/>
    <w:rsid w:val="00512173"/>
    <w:rsid w:val="00512B39"/>
    <w:rsid w:val="00512B79"/>
    <w:rsid w:val="00513B40"/>
    <w:rsid w:val="00514240"/>
    <w:rsid w:val="00515193"/>
    <w:rsid w:val="005152F0"/>
    <w:rsid w:val="005153A2"/>
    <w:rsid w:val="005155D4"/>
    <w:rsid w:val="005157C1"/>
    <w:rsid w:val="00515E00"/>
    <w:rsid w:val="00515F38"/>
    <w:rsid w:val="005160B6"/>
    <w:rsid w:val="00516198"/>
    <w:rsid w:val="0051696A"/>
    <w:rsid w:val="00516A37"/>
    <w:rsid w:val="00516C4C"/>
    <w:rsid w:val="00516C81"/>
    <w:rsid w:val="005173CD"/>
    <w:rsid w:val="005173EF"/>
    <w:rsid w:val="00517711"/>
    <w:rsid w:val="00517CB9"/>
    <w:rsid w:val="00517FF6"/>
    <w:rsid w:val="005206DB"/>
    <w:rsid w:val="00520C6C"/>
    <w:rsid w:val="00520ED6"/>
    <w:rsid w:val="0052113E"/>
    <w:rsid w:val="005213E3"/>
    <w:rsid w:val="00521454"/>
    <w:rsid w:val="00521D14"/>
    <w:rsid w:val="00522154"/>
    <w:rsid w:val="00522904"/>
    <w:rsid w:val="00522C2E"/>
    <w:rsid w:val="00522E75"/>
    <w:rsid w:val="00523652"/>
    <w:rsid w:val="00523743"/>
    <w:rsid w:val="005241C9"/>
    <w:rsid w:val="00525E3D"/>
    <w:rsid w:val="0052608C"/>
    <w:rsid w:val="00526914"/>
    <w:rsid w:val="00526A2A"/>
    <w:rsid w:val="00527722"/>
    <w:rsid w:val="00527A64"/>
    <w:rsid w:val="00527E6F"/>
    <w:rsid w:val="005302B5"/>
    <w:rsid w:val="00530397"/>
    <w:rsid w:val="00530C34"/>
    <w:rsid w:val="0053130C"/>
    <w:rsid w:val="00531554"/>
    <w:rsid w:val="005315E8"/>
    <w:rsid w:val="005318C9"/>
    <w:rsid w:val="00531BA1"/>
    <w:rsid w:val="00531DF1"/>
    <w:rsid w:val="005324DA"/>
    <w:rsid w:val="0053261F"/>
    <w:rsid w:val="00532740"/>
    <w:rsid w:val="00533C21"/>
    <w:rsid w:val="00534BF9"/>
    <w:rsid w:val="005358E3"/>
    <w:rsid w:val="00535DA7"/>
    <w:rsid w:val="00535F10"/>
    <w:rsid w:val="00535F3D"/>
    <w:rsid w:val="00536799"/>
    <w:rsid w:val="00536B4D"/>
    <w:rsid w:val="00536C6F"/>
    <w:rsid w:val="00537098"/>
    <w:rsid w:val="00537163"/>
    <w:rsid w:val="00537199"/>
    <w:rsid w:val="00537905"/>
    <w:rsid w:val="0054034A"/>
    <w:rsid w:val="0054064C"/>
    <w:rsid w:val="0054088C"/>
    <w:rsid w:val="005416AD"/>
    <w:rsid w:val="0054170F"/>
    <w:rsid w:val="00541792"/>
    <w:rsid w:val="00541F0A"/>
    <w:rsid w:val="00542DA7"/>
    <w:rsid w:val="005430C6"/>
    <w:rsid w:val="005435B2"/>
    <w:rsid w:val="005435BA"/>
    <w:rsid w:val="0054372C"/>
    <w:rsid w:val="00543A61"/>
    <w:rsid w:val="00543DBB"/>
    <w:rsid w:val="005440C3"/>
    <w:rsid w:val="00544487"/>
    <w:rsid w:val="005447E2"/>
    <w:rsid w:val="00544D9B"/>
    <w:rsid w:val="00544DF7"/>
    <w:rsid w:val="005452F9"/>
    <w:rsid w:val="00545541"/>
    <w:rsid w:val="00545969"/>
    <w:rsid w:val="00545A80"/>
    <w:rsid w:val="00545F86"/>
    <w:rsid w:val="00545F8E"/>
    <w:rsid w:val="005465CA"/>
    <w:rsid w:val="0054683A"/>
    <w:rsid w:val="00546AB6"/>
    <w:rsid w:val="00546DBD"/>
    <w:rsid w:val="005473A3"/>
    <w:rsid w:val="00547576"/>
    <w:rsid w:val="0055018A"/>
    <w:rsid w:val="005504EA"/>
    <w:rsid w:val="00550661"/>
    <w:rsid w:val="00551067"/>
    <w:rsid w:val="00551516"/>
    <w:rsid w:val="00551898"/>
    <w:rsid w:val="00552C47"/>
    <w:rsid w:val="00552DDC"/>
    <w:rsid w:val="005531B0"/>
    <w:rsid w:val="005532C3"/>
    <w:rsid w:val="005541E3"/>
    <w:rsid w:val="005544DB"/>
    <w:rsid w:val="0055480A"/>
    <w:rsid w:val="0055523B"/>
    <w:rsid w:val="00555450"/>
    <w:rsid w:val="00555654"/>
    <w:rsid w:val="0055605E"/>
    <w:rsid w:val="005579BD"/>
    <w:rsid w:val="00560F01"/>
    <w:rsid w:val="00560F4A"/>
    <w:rsid w:val="005613E5"/>
    <w:rsid w:val="005619D5"/>
    <w:rsid w:val="005619DA"/>
    <w:rsid w:val="00561CA2"/>
    <w:rsid w:val="005620A5"/>
    <w:rsid w:val="0056254B"/>
    <w:rsid w:val="005628B7"/>
    <w:rsid w:val="005630A9"/>
    <w:rsid w:val="00563329"/>
    <w:rsid w:val="0056344F"/>
    <w:rsid w:val="005634E1"/>
    <w:rsid w:val="00563851"/>
    <w:rsid w:val="00564099"/>
    <w:rsid w:val="00564795"/>
    <w:rsid w:val="005647C3"/>
    <w:rsid w:val="00565F81"/>
    <w:rsid w:val="005661BF"/>
    <w:rsid w:val="005662CA"/>
    <w:rsid w:val="00566971"/>
    <w:rsid w:val="00566E59"/>
    <w:rsid w:val="00566EBC"/>
    <w:rsid w:val="005674C1"/>
    <w:rsid w:val="00567FA7"/>
    <w:rsid w:val="00570207"/>
    <w:rsid w:val="00570213"/>
    <w:rsid w:val="0057125A"/>
    <w:rsid w:val="005714F7"/>
    <w:rsid w:val="00571862"/>
    <w:rsid w:val="005718C5"/>
    <w:rsid w:val="00571B82"/>
    <w:rsid w:val="0057261D"/>
    <w:rsid w:val="005726F2"/>
    <w:rsid w:val="00572861"/>
    <w:rsid w:val="00572BC9"/>
    <w:rsid w:val="00573ABE"/>
    <w:rsid w:val="00573F0D"/>
    <w:rsid w:val="00573F44"/>
    <w:rsid w:val="0057516B"/>
    <w:rsid w:val="00575BA3"/>
    <w:rsid w:val="0057615C"/>
    <w:rsid w:val="00576DA1"/>
    <w:rsid w:val="00576EF8"/>
    <w:rsid w:val="00577259"/>
    <w:rsid w:val="005776E3"/>
    <w:rsid w:val="005778FB"/>
    <w:rsid w:val="00577AC2"/>
    <w:rsid w:val="00577E3A"/>
    <w:rsid w:val="00580861"/>
    <w:rsid w:val="00580BF9"/>
    <w:rsid w:val="00580D5C"/>
    <w:rsid w:val="005810C1"/>
    <w:rsid w:val="0058146E"/>
    <w:rsid w:val="00581C44"/>
    <w:rsid w:val="00582073"/>
    <w:rsid w:val="00582A6E"/>
    <w:rsid w:val="00583708"/>
    <w:rsid w:val="005838F3"/>
    <w:rsid w:val="00583AA7"/>
    <w:rsid w:val="00584CF9"/>
    <w:rsid w:val="00585252"/>
    <w:rsid w:val="00585404"/>
    <w:rsid w:val="0058595D"/>
    <w:rsid w:val="005859F5"/>
    <w:rsid w:val="00585A42"/>
    <w:rsid w:val="00585DCA"/>
    <w:rsid w:val="00585E5F"/>
    <w:rsid w:val="005865C0"/>
    <w:rsid w:val="00586FFC"/>
    <w:rsid w:val="005876F1"/>
    <w:rsid w:val="00587B7E"/>
    <w:rsid w:val="005900B2"/>
    <w:rsid w:val="00590154"/>
    <w:rsid w:val="00590571"/>
    <w:rsid w:val="00590F65"/>
    <w:rsid w:val="00591615"/>
    <w:rsid w:val="00591781"/>
    <w:rsid w:val="00591A80"/>
    <w:rsid w:val="005922C9"/>
    <w:rsid w:val="005922CB"/>
    <w:rsid w:val="00592326"/>
    <w:rsid w:val="0059262A"/>
    <w:rsid w:val="00593106"/>
    <w:rsid w:val="00593B56"/>
    <w:rsid w:val="005940FA"/>
    <w:rsid w:val="0059436A"/>
    <w:rsid w:val="00594C94"/>
    <w:rsid w:val="00594E1E"/>
    <w:rsid w:val="0059554C"/>
    <w:rsid w:val="005968D8"/>
    <w:rsid w:val="0059692D"/>
    <w:rsid w:val="00596980"/>
    <w:rsid w:val="00596ED9"/>
    <w:rsid w:val="00597200"/>
    <w:rsid w:val="005973E9"/>
    <w:rsid w:val="00597426"/>
    <w:rsid w:val="005A0685"/>
    <w:rsid w:val="005A09BD"/>
    <w:rsid w:val="005A0CA9"/>
    <w:rsid w:val="005A111D"/>
    <w:rsid w:val="005A14ED"/>
    <w:rsid w:val="005A2624"/>
    <w:rsid w:val="005A2791"/>
    <w:rsid w:val="005A3144"/>
    <w:rsid w:val="005A32F4"/>
    <w:rsid w:val="005A3A49"/>
    <w:rsid w:val="005A3CCD"/>
    <w:rsid w:val="005A4E80"/>
    <w:rsid w:val="005A525E"/>
    <w:rsid w:val="005A541A"/>
    <w:rsid w:val="005A55CC"/>
    <w:rsid w:val="005A636E"/>
    <w:rsid w:val="005A6647"/>
    <w:rsid w:val="005A67AA"/>
    <w:rsid w:val="005A67DF"/>
    <w:rsid w:val="005A686F"/>
    <w:rsid w:val="005A6933"/>
    <w:rsid w:val="005A6B3E"/>
    <w:rsid w:val="005A7501"/>
    <w:rsid w:val="005A76F9"/>
    <w:rsid w:val="005A78BA"/>
    <w:rsid w:val="005B0359"/>
    <w:rsid w:val="005B04E4"/>
    <w:rsid w:val="005B0B64"/>
    <w:rsid w:val="005B0C69"/>
    <w:rsid w:val="005B120A"/>
    <w:rsid w:val="005B126E"/>
    <w:rsid w:val="005B1AF7"/>
    <w:rsid w:val="005B249A"/>
    <w:rsid w:val="005B306A"/>
    <w:rsid w:val="005B38E9"/>
    <w:rsid w:val="005B3E4F"/>
    <w:rsid w:val="005B55E2"/>
    <w:rsid w:val="005B6795"/>
    <w:rsid w:val="005B6C23"/>
    <w:rsid w:val="005B6EAA"/>
    <w:rsid w:val="005B7045"/>
    <w:rsid w:val="005B7462"/>
    <w:rsid w:val="005C0055"/>
    <w:rsid w:val="005C0BF5"/>
    <w:rsid w:val="005C0EF0"/>
    <w:rsid w:val="005C0EFC"/>
    <w:rsid w:val="005C12B4"/>
    <w:rsid w:val="005C19FB"/>
    <w:rsid w:val="005C2449"/>
    <w:rsid w:val="005C2AF7"/>
    <w:rsid w:val="005C3425"/>
    <w:rsid w:val="005C3548"/>
    <w:rsid w:val="005C408C"/>
    <w:rsid w:val="005C499D"/>
    <w:rsid w:val="005C5852"/>
    <w:rsid w:val="005C59EC"/>
    <w:rsid w:val="005C5CB1"/>
    <w:rsid w:val="005C601C"/>
    <w:rsid w:val="005C6274"/>
    <w:rsid w:val="005C6435"/>
    <w:rsid w:val="005C6BB2"/>
    <w:rsid w:val="005C6BDF"/>
    <w:rsid w:val="005C71CF"/>
    <w:rsid w:val="005C77C6"/>
    <w:rsid w:val="005C7A7E"/>
    <w:rsid w:val="005D0227"/>
    <w:rsid w:val="005D12DC"/>
    <w:rsid w:val="005D1408"/>
    <w:rsid w:val="005D18FC"/>
    <w:rsid w:val="005D30F4"/>
    <w:rsid w:val="005D3D81"/>
    <w:rsid w:val="005D3DE3"/>
    <w:rsid w:val="005D440B"/>
    <w:rsid w:val="005D461D"/>
    <w:rsid w:val="005D4BBC"/>
    <w:rsid w:val="005D4FE3"/>
    <w:rsid w:val="005D52B5"/>
    <w:rsid w:val="005D57E9"/>
    <w:rsid w:val="005D5CFE"/>
    <w:rsid w:val="005D6102"/>
    <w:rsid w:val="005D6389"/>
    <w:rsid w:val="005D6734"/>
    <w:rsid w:val="005D692B"/>
    <w:rsid w:val="005D7035"/>
    <w:rsid w:val="005D71B0"/>
    <w:rsid w:val="005D75BB"/>
    <w:rsid w:val="005D79D7"/>
    <w:rsid w:val="005D7DC3"/>
    <w:rsid w:val="005E1CE0"/>
    <w:rsid w:val="005E2275"/>
    <w:rsid w:val="005E2D4C"/>
    <w:rsid w:val="005E2F06"/>
    <w:rsid w:val="005E3311"/>
    <w:rsid w:val="005E3445"/>
    <w:rsid w:val="005E3998"/>
    <w:rsid w:val="005E4271"/>
    <w:rsid w:val="005E51D8"/>
    <w:rsid w:val="005E5F15"/>
    <w:rsid w:val="005E6203"/>
    <w:rsid w:val="005E78DD"/>
    <w:rsid w:val="005E7E1F"/>
    <w:rsid w:val="005F07C6"/>
    <w:rsid w:val="005F10A2"/>
    <w:rsid w:val="005F1A1D"/>
    <w:rsid w:val="005F1ACE"/>
    <w:rsid w:val="005F1B28"/>
    <w:rsid w:val="005F214A"/>
    <w:rsid w:val="005F2406"/>
    <w:rsid w:val="005F286C"/>
    <w:rsid w:val="005F289F"/>
    <w:rsid w:val="005F2AD2"/>
    <w:rsid w:val="005F2B0F"/>
    <w:rsid w:val="005F3382"/>
    <w:rsid w:val="005F48B1"/>
    <w:rsid w:val="005F4B01"/>
    <w:rsid w:val="005F4EEB"/>
    <w:rsid w:val="005F51BF"/>
    <w:rsid w:val="005F5687"/>
    <w:rsid w:val="005F585F"/>
    <w:rsid w:val="005F5B4B"/>
    <w:rsid w:val="005F60B1"/>
    <w:rsid w:val="005F635B"/>
    <w:rsid w:val="005F6687"/>
    <w:rsid w:val="005F6A72"/>
    <w:rsid w:val="005F6A7D"/>
    <w:rsid w:val="005F73E4"/>
    <w:rsid w:val="006008AF"/>
    <w:rsid w:val="00600CCD"/>
    <w:rsid w:val="00600E33"/>
    <w:rsid w:val="006015A2"/>
    <w:rsid w:val="0060163B"/>
    <w:rsid w:val="00601959"/>
    <w:rsid w:val="00602557"/>
    <w:rsid w:val="00602813"/>
    <w:rsid w:val="00602F92"/>
    <w:rsid w:val="00603020"/>
    <w:rsid w:val="006034E6"/>
    <w:rsid w:val="0060363F"/>
    <w:rsid w:val="00603B59"/>
    <w:rsid w:val="00604141"/>
    <w:rsid w:val="006041A4"/>
    <w:rsid w:val="0060436C"/>
    <w:rsid w:val="0060439D"/>
    <w:rsid w:val="0060479D"/>
    <w:rsid w:val="0060494B"/>
    <w:rsid w:val="00604D5A"/>
    <w:rsid w:val="0060520C"/>
    <w:rsid w:val="00605333"/>
    <w:rsid w:val="00606146"/>
    <w:rsid w:val="0060616A"/>
    <w:rsid w:val="00606BFF"/>
    <w:rsid w:val="0060701F"/>
    <w:rsid w:val="006075DB"/>
    <w:rsid w:val="00607C94"/>
    <w:rsid w:val="00607DB1"/>
    <w:rsid w:val="00607E4F"/>
    <w:rsid w:val="00610B59"/>
    <w:rsid w:val="0061122B"/>
    <w:rsid w:val="00611458"/>
    <w:rsid w:val="006115CF"/>
    <w:rsid w:val="00611681"/>
    <w:rsid w:val="006117E7"/>
    <w:rsid w:val="00611AC7"/>
    <w:rsid w:val="00611D1A"/>
    <w:rsid w:val="00612436"/>
    <w:rsid w:val="006129B2"/>
    <w:rsid w:val="00612A2B"/>
    <w:rsid w:val="00612D68"/>
    <w:rsid w:val="006131D2"/>
    <w:rsid w:val="00613993"/>
    <w:rsid w:val="006139EE"/>
    <w:rsid w:val="006141AB"/>
    <w:rsid w:val="006149B1"/>
    <w:rsid w:val="00614B35"/>
    <w:rsid w:val="00614C40"/>
    <w:rsid w:val="00614E7A"/>
    <w:rsid w:val="00614F2B"/>
    <w:rsid w:val="0061507A"/>
    <w:rsid w:val="00615558"/>
    <w:rsid w:val="0061602C"/>
    <w:rsid w:val="006163E8"/>
    <w:rsid w:val="0061661E"/>
    <w:rsid w:val="00616B05"/>
    <w:rsid w:val="00616FE2"/>
    <w:rsid w:val="0061731F"/>
    <w:rsid w:val="006202ED"/>
    <w:rsid w:val="00620555"/>
    <w:rsid w:val="00620F6E"/>
    <w:rsid w:val="006211A9"/>
    <w:rsid w:val="00621782"/>
    <w:rsid w:val="00621B64"/>
    <w:rsid w:val="0062208F"/>
    <w:rsid w:val="0062275C"/>
    <w:rsid w:val="00622919"/>
    <w:rsid w:val="00622D0F"/>
    <w:rsid w:val="006238AF"/>
    <w:rsid w:val="00623A3F"/>
    <w:rsid w:val="00623A81"/>
    <w:rsid w:val="006244DB"/>
    <w:rsid w:val="006248BF"/>
    <w:rsid w:val="006249C9"/>
    <w:rsid w:val="00624BB0"/>
    <w:rsid w:val="00624E10"/>
    <w:rsid w:val="00624F2D"/>
    <w:rsid w:val="00625DAD"/>
    <w:rsid w:val="00625FD1"/>
    <w:rsid w:val="00626123"/>
    <w:rsid w:val="00626308"/>
    <w:rsid w:val="00626506"/>
    <w:rsid w:val="006266CB"/>
    <w:rsid w:val="00626882"/>
    <w:rsid w:val="006269E1"/>
    <w:rsid w:val="00626A3C"/>
    <w:rsid w:val="00626B24"/>
    <w:rsid w:val="00626DC6"/>
    <w:rsid w:val="0062741E"/>
    <w:rsid w:val="006275FE"/>
    <w:rsid w:val="00627E3B"/>
    <w:rsid w:val="006303A8"/>
    <w:rsid w:val="0063091D"/>
    <w:rsid w:val="00630A5B"/>
    <w:rsid w:val="00631041"/>
    <w:rsid w:val="00631C81"/>
    <w:rsid w:val="00631D70"/>
    <w:rsid w:val="00632B0E"/>
    <w:rsid w:val="00632D4B"/>
    <w:rsid w:val="00633223"/>
    <w:rsid w:val="006334DE"/>
    <w:rsid w:val="0063395C"/>
    <w:rsid w:val="00633EA8"/>
    <w:rsid w:val="00634227"/>
    <w:rsid w:val="00634BC9"/>
    <w:rsid w:val="00635271"/>
    <w:rsid w:val="00635B4A"/>
    <w:rsid w:val="006371AB"/>
    <w:rsid w:val="00637816"/>
    <w:rsid w:val="006378BA"/>
    <w:rsid w:val="00637975"/>
    <w:rsid w:val="00637C5F"/>
    <w:rsid w:val="00637EC2"/>
    <w:rsid w:val="006401D9"/>
    <w:rsid w:val="00640862"/>
    <w:rsid w:val="00640ACF"/>
    <w:rsid w:val="00640AF0"/>
    <w:rsid w:val="00640EB5"/>
    <w:rsid w:val="006417AA"/>
    <w:rsid w:val="00641D2E"/>
    <w:rsid w:val="00642616"/>
    <w:rsid w:val="00642928"/>
    <w:rsid w:val="00642F96"/>
    <w:rsid w:val="006440E4"/>
    <w:rsid w:val="006457A8"/>
    <w:rsid w:val="0064586A"/>
    <w:rsid w:val="00645B63"/>
    <w:rsid w:val="00645C9D"/>
    <w:rsid w:val="006466B6"/>
    <w:rsid w:val="00646A79"/>
    <w:rsid w:val="006472BF"/>
    <w:rsid w:val="00647315"/>
    <w:rsid w:val="006473E6"/>
    <w:rsid w:val="00647442"/>
    <w:rsid w:val="00647B8D"/>
    <w:rsid w:val="00650351"/>
    <w:rsid w:val="00650733"/>
    <w:rsid w:val="00650868"/>
    <w:rsid w:val="00650C76"/>
    <w:rsid w:val="00650EBC"/>
    <w:rsid w:val="00651136"/>
    <w:rsid w:val="00651542"/>
    <w:rsid w:val="006516CA"/>
    <w:rsid w:val="00651C8D"/>
    <w:rsid w:val="00652C17"/>
    <w:rsid w:val="006531B0"/>
    <w:rsid w:val="0065352F"/>
    <w:rsid w:val="00653C9D"/>
    <w:rsid w:val="006540A5"/>
    <w:rsid w:val="006545C6"/>
    <w:rsid w:val="00654AE1"/>
    <w:rsid w:val="0065503F"/>
    <w:rsid w:val="006552F2"/>
    <w:rsid w:val="00656546"/>
    <w:rsid w:val="00656963"/>
    <w:rsid w:val="00657259"/>
    <w:rsid w:val="00657439"/>
    <w:rsid w:val="0065797E"/>
    <w:rsid w:val="00657C06"/>
    <w:rsid w:val="00660D13"/>
    <w:rsid w:val="006610E5"/>
    <w:rsid w:val="006619EF"/>
    <w:rsid w:val="00661B74"/>
    <w:rsid w:val="00662066"/>
    <w:rsid w:val="0066206F"/>
    <w:rsid w:val="006630A5"/>
    <w:rsid w:val="00663122"/>
    <w:rsid w:val="006631DB"/>
    <w:rsid w:val="0066343A"/>
    <w:rsid w:val="006639D9"/>
    <w:rsid w:val="00663F38"/>
    <w:rsid w:val="0066427E"/>
    <w:rsid w:val="006645F6"/>
    <w:rsid w:val="00664918"/>
    <w:rsid w:val="006657B4"/>
    <w:rsid w:val="00665A30"/>
    <w:rsid w:val="00665A41"/>
    <w:rsid w:val="00665B21"/>
    <w:rsid w:val="00665C61"/>
    <w:rsid w:val="00665D6D"/>
    <w:rsid w:val="00665DA3"/>
    <w:rsid w:val="00665E3A"/>
    <w:rsid w:val="006661DC"/>
    <w:rsid w:val="006661DF"/>
    <w:rsid w:val="0066666D"/>
    <w:rsid w:val="00666EAF"/>
    <w:rsid w:val="00667055"/>
    <w:rsid w:val="006676AE"/>
    <w:rsid w:val="0066787C"/>
    <w:rsid w:val="006700D8"/>
    <w:rsid w:val="00670384"/>
    <w:rsid w:val="006705C2"/>
    <w:rsid w:val="00670FB2"/>
    <w:rsid w:val="006711CC"/>
    <w:rsid w:val="0067202D"/>
    <w:rsid w:val="006725F9"/>
    <w:rsid w:val="00673269"/>
    <w:rsid w:val="00673301"/>
    <w:rsid w:val="00673A59"/>
    <w:rsid w:val="00673C33"/>
    <w:rsid w:val="006745CB"/>
    <w:rsid w:val="006746F4"/>
    <w:rsid w:val="00675058"/>
    <w:rsid w:val="00675601"/>
    <w:rsid w:val="00676649"/>
    <w:rsid w:val="00676A1F"/>
    <w:rsid w:val="00676F21"/>
    <w:rsid w:val="00677432"/>
    <w:rsid w:val="0068029D"/>
    <w:rsid w:val="00680950"/>
    <w:rsid w:val="006819C0"/>
    <w:rsid w:val="00682133"/>
    <w:rsid w:val="00682282"/>
    <w:rsid w:val="00682656"/>
    <w:rsid w:val="00682D2D"/>
    <w:rsid w:val="006831F2"/>
    <w:rsid w:val="006834D2"/>
    <w:rsid w:val="0068358B"/>
    <w:rsid w:val="00683BD6"/>
    <w:rsid w:val="00683E23"/>
    <w:rsid w:val="00683E73"/>
    <w:rsid w:val="00684C7F"/>
    <w:rsid w:val="00685689"/>
    <w:rsid w:val="00685AE3"/>
    <w:rsid w:val="00686C43"/>
    <w:rsid w:val="00686D22"/>
    <w:rsid w:val="00687897"/>
    <w:rsid w:val="00687B2D"/>
    <w:rsid w:val="00690EF9"/>
    <w:rsid w:val="006929EA"/>
    <w:rsid w:val="006929F9"/>
    <w:rsid w:val="00692C45"/>
    <w:rsid w:val="00692F61"/>
    <w:rsid w:val="00693501"/>
    <w:rsid w:val="00693B6B"/>
    <w:rsid w:val="00693BC4"/>
    <w:rsid w:val="00693E4C"/>
    <w:rsid w:val="00694A34"/>
    <w:rsid w:val="006950BA"/>
    <w:rsid w:val="00696731"/>
    <w:rsid w:val="00696779"/>
    <w:rsid w:val="0069699E"/>
    <w:rsid w:val="0069764E"/>
    <w:rsid w:val="00697A5A"/>
    <w:rsid w:val="006A0B5E"/>
    <w:rsid w:val="006A0D34"/>
    <w:rsid w:val="006A10AA"/>
    <w:rsid w:val="006A142E"/>
    <w:rsid w:val="006A1630"/>
    <w:rsid w:val="006A2281"/>
    <w:rsid w:val="006A2625"/>
    <w:rsid w:val="006A2810"/>
    <w:rsid w:val="006A2C58"/>
    <w:rsid w:val="006A2EE9"/>
    <w:rsid w:val="006A3FE7"/>
    <w:rsid w:val="006A48CD"/>
    <w:rsid w:val="006A49F4"/>
    <w:rsid w:val="006A5172"/>
    <w:rsid w:val="006A51C9"/>
    <w:rsid w:val="006A5215"/>
    <w:rsid w:val="006A59ED"/>
    <w:rsid w:val="006A6833"/>
    <w:rsid w:val="006A75AA"/>
    <w:rsid w:val="006A7DA0"/>
    <w:rsid w:val="006A7E33"/>
    <w:rsid w:val="006B00EE"/>
    <w:rsid w:val="006B0830"/>
    <w:rsid w:val="006B0892"/>
    <w:rsid w:val="006B095A"/>
    <w:rsid w:val="006B0BE7"/>
    <w:rsid w:val="006B1278"/>
    <w:rsid w:val="006B1F08"/>
    <w:rsid w:val="006B1F67"/>
    <w:rsid w:val="006B231F"/>
    <w:rsid w:val="006B2B08"/>
    <w:rsid w:val="006B35DB"/>
    <w:rsid w:val="006B44C3"/>
    <w:rsid w:val="006B568A"/>
    <w:rsid w:val="006B5DDF"/>
    <w:rsid w:val="006B6757"/>
    <w:rsid w:val="006B6EB0"/>
    <w:rsid w:val="006B75B1"/>
    <w:rsid w:val="006B7749"/>
    <w:rsid w:val="006B7910"/>
    <w:rsid w:val="006B7F60"/>
    <w:rsid w:val="006C04A0"/>
    <w:rsid w:val="006C0645"/>
    <w:rsid w:val="006C0CD5"/>
    <w:rsid w:val="006C15F8"/>
    <w:rsid w:val="006C217C"/>
    <w:rsid w:val="006C234B"/>
    <w:rsid w:val="006C2A61"/>
    <w:rsid w:val="006C327D"/>
    <w:rsid w:val="006C33AE"/>
    <w:rsid w:val="006C376F"/>
    <w:rsid w:val="006C3834"/>
    <w:rsid w:val="006C4172"/>
    <w:rsid w:val="006C41CE"/>
    <w:rsid w:val="006C4A2D"/>
    <w:rsid w:val="006C52B0"/>
    <w:rsid w:val="006C59F7"/>
    <w:rsid w:val="006C68BF"/>
    <w:rsid w:val="006C6BED"/>
    <w:rsid w:val="006C6CC8"/>
    <w:rsid w:val="006C6F13"/>
    <w:rsid w:val="006C6FCC"/>
    <w:rsid w:val="006C787D"/>
    <w:rsid w:val="006C79B7"/>
    <w:rsid w:val="006D02DF"/>
    <w:rsid w:val="006D0E04"/>
    <w:rsid w:val="006D0ECA"/>
    <w:rsid w:val="006D126F"/>
    <w:rsid w:val="006D18DE"/>
    <w:rsid w:val="006D2BE7"/>
    <w:rsid w:val="006D3F7C"/>
    <w:rsid w:val="006D4AF3"/>
    <w:rsid w:val="006D4CEA"/>
    <w:rsid w:val="006D5381"/>
    <w:rsid w:val="006D561E"/>
    <w:rsid w:val="006D5A0B"/>
    <w:rsid w:val="006D5B4F"/>
    <w:rsid w:val="006D5B6D"/>
    <w:rsid w:val="006D5CB6"/>
    <w:rsid w:val="006D67C4"/>
    <w:rsid w:val="006D6A12"/>
    <w:rsid w:val="006D6BF6"/>
    <w:rsid w:val="006D7136"/>
    <w:rsid w:val="006D7435"/>
    <w:rsid w:val="006D7710"/>
    <w:rsid w:val="006D7C0B"/>
    <w:rsid w:val="006D7D15"/>
    <w:rsid w:val="006E02BA"/>
    <w:rsid w:val="006E0762"/>
    <w:rsid w:val="006E07D5"/>
    <w:rsid w:val="006E0CF2"/>
    <w:rsid w:val="006E103C"/>
    <w:rsid w:val="006E148A"/>
    <w:rsid w:val="006E1C38"/>
    <w:rsid w:val="006E2090"/>
    <w:rsid w:val="006E284F"/>
    <w:rsid w:val="006E3599"/>
    <w:rsid w:val="006E3C48"/>
    <w:rsid w:val="006E4079"/>
    <w:rsid w:val="006E40F9"/>
    <w:rsid w:val="006E4722"/>
    <w:rsid w:val="006E475C"/>
    <w:rsid w:val="006E4CBF"/>
    <w:rsid w:val="006E507E"/>
    <w:rsid w:val="006E5663"/>
    <w:rsid w:val="006E569E"/>
    <w:rsid w:val="006E56F8"/>
    <w:rsid w:val="006E5955"/>
    <w:rsid w:val="006E5BCA"/>
    <w:rsid w:val="006E6040"/>
    <w:rsid w:val="006E6073"/>
    <w:rsid w:val="006E70FF"/>
    <w:rsid w:val="006E714B"/>
    <w:rsid w:val="006E72D9"/>
    <w:rsid w:val="006E769E"/>
    <w:rsid w:val="006E7A71"/>
    <w:rsid w:val="006F0B33"/>
    <w:rsid w:val="006F0F57"/>
    <w:rsid w:val="006F0FC1"/>
    <w:rsid w:val="006F1286"/>
    <w:rsid w:val="006F19B5"/>
    <w:rsid w:val="006F1AC1"/>
    <w:rsid w:val="006F2346"/>
    <w:rsid w:val="006F2C03"/>
    <w:rsid w:val="006F2C09"/>
    <w:rsid w:val="006F3554"/>
    <w:rsid w:val="006F37EF"/>
    <w:rsid w:val="006F3E70"/>
    <w:rsid w:val="006F4066"/>
    <w:rsid w:val="006F47ED"/>
    <w:rsid w:val="006F4876"/>
    <w:rsid w:val="006F4D84"/>
    <w:rsid w:val="006F545C"/>
    <w:rsid w:val="006F5D59"/>
    <w:rsid w:val="006F5E7A"/>
    <w:rsid w:val="006F6307"/>
    <w:rsid w:val="006F6505"/>
    <w:rsid w:val="006F6677"/>
    <w:rsid w:val="006F673C"/>
    <w:rsid w:val="006F6900"/>
    <w:rsid w:val="006F724D"/>
    <w:rsid w:val="006F77B4"/>
    <w:rsid w:val="006F78A8"/>
    <w:rsid w:val="0070018B"/>
    <w:rsid w:val="0070094B"/>
    <w:rsid w:val="00700BA9"/>
    <w:rsid w:val="00700F1C"/>
    <w:rsid w:val="007013C2"/>
    <w:rsid w:val="00701777"/>
    <w:rsid w:val="00701821"/>
    <w:rsid w:val="00701892"/>
    <w:rsid w:val="00701DA6"/>
    <w:rsid w:val="007020A8"/>
    <w:rsid w:val="007021C0"/>
    <w:rsid w:val="00702232"/>
    <w:rsid w:val="00702C22"/>
    <w:rsid w:val="00704C4C"/>
    <w:rsid w:val="00704DFF"/>
    <w:rsid w:val="0070526A"/>
    <w:rsid w:val="00705541"/>
    <w:rsid w:val="007057EF"/>
    <w:rsid w:val="00705BFE"/>
    <w:rsid w:val="00705CF0"/>
    <w:rsid w:val="00706061"/>
    <w:rsid w:val="00706121"/>
    <w:rsid w:val="007063F6"/>
    <w:rsid w:val="007065D0"/>
    <w:rsid w:val="007067F8"/>
    <w:rsid w:val="007074FB"/>
    <w:rsid w:val="00707D86"/>
    <w:rsid w:val="00707D8D"/>
    <w:rsid w:val="00707ECD"/>
    <w:rsid w:val="00707F46"/>
    <w:rsid w:val="00711291"/>
    <w:rsid w:val="0071167B"/>
    <w:rsid w:val="0071174D"/>
    <w:rsid w:val="007120DE"/>
    <w:rsid w:val="0071232B"/>
    <w:rsid w:val="00712A91"/>
    <w:rsid w:val="00712AF9"/>
    <w:rsid w:val="00713C2C"/>
    <w:rsid w:val="00713DCB"/>
    <w:rsid w:val="00714055"/>
    <w:rsid w:val="007140FF"/>
    <w:rsid w:val="007159E2"/>
    <w:rsid w:val="00715A66"/>
    <w:rsid w:val="00715E2D"/>
    <w:rsid w:val="00716621"/>
    <w:rsid w:val="00716770"/>
    <w:rsid w:val="00716913"/>
    <w:rsid w:val="00717371"/>
    <w:rsid w:val="007176CA"/>
    <w:rsid w:val="007178B0"/>
    <w:rsid w:val="007200AB"/>
    <w:rsid w:val="007201F9"/>
    <w:rsid w:val="007202CC"/>
    <w:rsid w:val="007205DC"/>
    <w:rsid w:val="0072119E"/>
    <w:rsid w:val="007217FD"/>
    <w:rsid w:val="00721DCD"/>
    <w:rsid w:val="00723040"/>
    <w:rsid w:val="00723399"/>
    <w:rsid w:val="00723539"/>
    <w:rsid w:val="00723AA3"/>
    <w:rsid w:val="00723BD0"/>
    <w:rsid w:val="00723D06"/>
    <w:rsid w:val="00723EBC"/>
    <w:rsid w:val="0072419D"/>
    <w:rsid w:val="007241A8"/>
    <w:rsid w:val="007247E6"/>
    <w:rsid w:val="00724A92"/>
    <w:rsid w:val="00724AA5"/>
    <w:rsid w:val="00724E36"/>
    <w:rsid w:val="0072538E"/>
    <w:rsid w:val="00725835"/>
    <w:rsid w:val="00725C6F"/>
    <w:rsid w:val="00726160"/>
    <w:rsid w:val="007261B8"/>
    <w:rsid w:val="007261D7"/>
    <w:rsid w:val="00726F37"/>
    <w:rsid w:val="00730044"/>
    <w:rsid w:val="00730317"/>
    <w:rsid w:val="007309A2"/>
    <w:rsid w:val="007309D5"/>
    <w:rsid w:val="00730D5B"/>
    <w:rsid w:val="0073119A"/>
    <w:rsid w:val="00731405"/>
    <w:rsid w:val="007323A4"/>
    <w:rsid w:val="00732A25"/>
    <w:rsid w:val="00732F24"/>
    <w:rsid w:val="00733A59"/>
    <w:rsid w:val="00734749"/>
    <w:rsid w:val="00734C36"/>
    <w:rsid w:val="00734DBF"/>
    <w:rsid w:val="007357C8"/>
    <w:rsid w:val="00735DB4"/>
    <w:rsid w:val="00735E1E"/>
    <w:rsid w:val="007369DA"/>
    <w:rsid w:val="00736E39"/>
    <w:rsid w:val="007374C0"/>
    <w:rsid w:val="007375A3"/>
    <w:rsid w:val="00737C0B"/>
    <w:rsid w:val="00740160"/>
    <w:rsid w:val="00740A96"/>
    <w:rsid w:val="0074169A"/>
    <w:rsid w:val="0074173E"/>
    <w:rsid w:val="007427F6"/>
    <w:rsid w:val="00742D46"/>
    <w:rsid w:val="00743777"/>
    <w:rsid w:val="00743862"/>
    <w:rsid w:val="007439A3"/>
    <w:rsid w:val="00743A72"/>
    <w:rsid w:val="007441DC"/>
    <w:rsid w:val="0074444D"/>
    <w:rsid w:val="00744460"/>
    <w:rsid w:val="00744542"/>
    <w:rsid w:val="00744905"/>
    <w:rsid w:val="00744A8E"/>
    <w:rsid w:val="00744C00"/>
    <w:rsid w:val="00744DE1"/>
    <w:rsid w:val="007456AC"/>
    <w:rsid w:val="007457F0"/>
    <w:rsid w:val="007458DC"/>
    <w:rsid w:val="0074639B"/>
    <w:rsid w:val="00746433"/>
    <w:rsid w:val="007465A6"/>
    <w:rsid w:val="007469B6"/>
    <w:rsid w:val="00746D76"/>
    <w:rsid w:val="00747855"/>
    <w:rsid w:val="00747D63"/>
    <w:rsid w:val="00750513"/>
    <w:rsid w:val="00750595"/>
    <w:rsid w:val="00751010"/>
    <w:rsid w:val="007517EB"/>
    <w:rsid w:val="00751857"/>
    <w:rsid w:val="00751A40"/>
    <w:rsid w:val="00751A52"/>
    <w:rsid w:val="00751A5F"/>
    <w:rsid w:val="0075210A"/>
    <w:rsid w:val="00752BBD"/>
    <w:rsid w:val="00752ED8"/>
    <w:rsid w:val="007530FD"/>
    <w:rsid w:val="007532CA"/>
    <w:rsid w:val="0075331C"/>
    <w:rsid w:val="0075468D"/>
    <w:rsid w:val="00754691"/>
    <w:rsid w:val="0075491C"/>
    <w:rsid w:val="00754A5C"/>
    <w:rsid w:val="0075535D"/>
    <w:rsid w:val="007553DE"/>
    <w:rsid w:val="007558BF"/>
    <w:rsid w:val="00755BCA"/>
    <w:rsid w:val="00755F70"/>
    <w:rsid w:val="00756179"/>
    <w:rsid w:val="007563D2"/>
    <w:rsid w:val="00756751"/>
    <w:rsid w:val="00756AF5"/>
    <w:rsid w:val="00757B7F"/>
    <w:rsid w:val="00757D4B"/>
    <w:rsid w:val="00757E0C"/>
    <w:rsid w:val="007608D9"/>
    <w:rsid w:val="00760F83"/>
    <w:rsid w:val="007610AA"/>
    <w:rsid w:val="0076158A"/>
    <w:rsid w:val="00761931"/>
    <w:rsid w:val="00761D69"/>
    <w:rsid w:val="00762C6C"/>
    <w:rsid w:val="00762F85"/>
    <w:rsid w:val="00763AF9"/>
    <w:rsid w:val="007644A0"/>
    <w:rsid w:val="007651D0"/>
    <w:rsid w:val="007655C5"/>
    <w:rsid w:val="007656C4"/>
    <w:rsid w:val="0076573B"/>
    <w:rsid w:val="00765D0C"/>
    <w:rsid w:val="00766C28"/>
    <w:rsid w:val="00767524"/>
    <w:rsid w:val="0076768B"/>
    <w:rsid w:val="007679DB"/>
    <w:rsid w:val="007700C9"/>
    <w:rsid w:val="007709AA"/>
    <w:rsid w:val="007712E1"/>
    <w:rsid w:val="007717E8"/>
    <w:rsid w:val="00771BA9"/>
    <w:rsid w:val="00771E85"/>
    <w:rsid w:val="007723EB"/>
    <w:rsid w:val="007724AD"/>
    <w:rsid w:val="007727D7"/>
    <w:rsid w:val="00772E13"/>
    <w:rsid w:val="0077300F"/>
    <w:rsid w:val="00773A0B"/>
    <w:rsid w:val="00773B64"/>
    <w:rsid w:val="007740EC"/>
    <w:rsid w:val="0077418F"/>
    <w:rsid w:val="00774305"/>
    <w:rsid w:val="0077433B"/>
    <w:rsid w:val="00774649"/>
    <w:rsid w:val="007752C1"/>
    <w:rsid w:val="00775AD8"/>
    <w:rsid w:val="00776451"/>
    <w:rsid w:val="0077725C"/>
    <w:rsid w:val="0077743C"/>
    <w:rsid w:val="00777B22"/>
    <w:rsid w:val="00777BEC"/>
    <w:rsid w:val="00780059"/>
    <w:rsid w:val="007809AF"/>
    <w:rsid w:val="00780BB6"/>
    <w:rsid w:val="007813FD"/>
    <w:rsid w:val="00781561"/>
    <w:rsid w:val="00782070"/>
    <w:rsid w:val="0078269E"/>
    <w:rsid w:val="00782785"/>
    <w:rsid w:val="007829A8"/>
    <w:rsid w:val="00782CFD"/>
    <w:rsid w:val="00782D14"/>
    <w:rsid w:val="00783474"/>
    <w:rsid w:val="00783B5E"/>
    <w:rsid w:val="007841C5"/>
    <w:rsid w:val="00784F37"/>
    <w:rsid w:val="00784F51"/>
    <w:rsid w:val="007852C0"/>
    <w:rsid w:val="007854C6"/>
    <w:rsid w:val="00785D76"/>
    <w:rsid w:val="00786AFE"/>
    <w:rsid w:val="00786AFF"/>
    <w:rsid w:val="00786BB3"/>
    <w:rsid w:val="00786C52"/>
    <w:rsid w:val="00786E92"/>
    <w:rsid w:val="00787099"/>
    <w:rsid w:val="0078795D"/>
    <w:rsid w:val="00787D0B"/>
    <w:rsid w:val="0079036A"/>
    <w:rsid w:val="0079070C"/>
    <w:rsid w:val="00790DD2"/>
    <w:rsid w:val="00791357"/>
    <w:rsid w:val="00791B89"/>
    <w:rsid w:val="007924EF"/>
    <w:rsid w:val="00792F08"/>
    <w:rsid w:val="00793C8C"/>
    <w:rsid w:val="00793DEE"/>
    <w:rsid w:val="00793E6A"/>
    <w:rsid w:val="00793FBE"/>
    <w:rsid w:val="007943B1"/>
    <w:rsid w:val="0079446A"/>
    <w:rsid w:val="00794E03"/>
    <w:rsid w:val="00794F04"/>
    <w:rsid w:val="00794F7D"/>
    <w:rsid w:val="007951E5"/>
    <w:rsid w:val="00795676"/>
    <w:rsid w:val="007958D1"/>
    <w:rsid w:val="0079605A"/>
    <w:rsid w:val="007960B1"/>
    <w:rsid w:val="0079612C"/>
    <w:rsid w:val="0079677C"/>
    <w:rsid w:val="00797582"/>
    <w:rsid w:val="007975CD"/>
    <w:rsid w:val="0079791E"/>
    <w:rsid w:val="007A0295"/>
    <w:rsid w:val="007A0782"/>
    <w:rsid w:val="007A1963"/>
    <w:rsid w:val="007A1A50"/>
    <w:rsid w:val="007A207F"/>
    <w:rsid w:val="007A23A8"/>
    <w:rsid w:val="007A2A68"/>
    <w:rsid w:val="007A2A8A"/>
    <w:rsid w:val="007A2C6F"/>
    <w:rsid w:val="007A2D7A"/>
    <w:rsid w:val="007A2E26"/>
    <w:rsid w:val="007A3B42"/>
    <w:rsid w:val="007A3BB1"/>
    <w:rsid w:val="007A3F9E"/>
    <w:rsid w:val="007A43A1"/>
    <w:rsid w:val="007A468C"/>
    <w:rsid w:val="007A47AB"/>
    <w:rsid w:val="007A5838"/>
    <w:rsid w:val="007A5FA5"/>
    <w:rsid w:val="007A660A"/>
    <w:rsid w:val="007A691B"/>
    <w:rsid w:val="007A776B"/>
    <w:rsid w:val="007A7970"/>
    <w:rsid w:val="007A7ABB"/>
    <w:rsid w:val="007B07A5"/>
    <w:rsid w:val="007B0AA2"/>
    <w:rsid w:val="007B0E7E"/>
    <w:rsid w:val="007B0F1C"/>
    <w:rsid w:val="007B13DE"/>
    <w:rsid w:val="007B1842"/>
    <w:rsid w:val="007B1D5A"/>
    <w:rsid w:val="007B2498"/>
    <w:rsid w:val="007B33C9"/>
    <w:rsid w:val="007B3674"/>
    <w:rsid w:val="007B38C3"/>
    <w:rsid w:val="007B3B6A"/>
    <w:rsid w:val="007B3F11"/>
    <w:rsid w:val="007B43E9"/>
    <w:rsid w:val="007B45A2"/>
    <w:rsid w:val="007B4F08"/>
    <w:rsid w:val="007B6262"/>
    <w:rsid w:val="007B629E"/>
    <w:rsid w:val="007B65C8"/>
    <w:rsid w:val="007B6ABC"/>
    <w:rsid w:val="007B6ED4"/>
    <w:rsid w:val="007B715E"/>
    <w:rsid w:val="007B73E7"/>
    <w:rsid w:val="007B7408"/>
    <w:rsid w:val="007C03E4"/>
    <w:rsid w:val="007C12AA"/>
    <w:rsid w:val="007C1897"/>
    <w:rsid w:val="007C2021"/>
    <w:rsid w:val="007C20D6"/>
    <w:rsid w:val="007C28EA"/>
    <w:rsid w:val="007C30ED"/>
    <w:rsid w:val="007C377C"/>
    <w:rsid w:val="007C3EAA"/>
    <w:rsid w:val="007C44AB"/>
    <w:rsid w:val="007C4757"/>
    <w:rsid w:val="007C4867"/>
    <w:rsid w:val="007C49A9"/>
    <w:rsid w:val="007C4E13"/>
    <w:rsid w:val="007C529F"/>
    <w:rsid w:val="007C59BA"/>
    <w:rsid w:val="007C651E"/>
    <w:rsid w:val="007C6647"/>
    <w:rsid w:val="007C66B5"/>
    <w:rsid w:val="007C6CB7"/>
    <w:rsid w:val="007C6D03"/>
    <w:rsid w:val="007C703A"/>
    <w:rsid w:val="007C7186"/>
    <w:rsid w:val="007C7427"/>
    <w:rsid w:val="007C76F4"/>
    <w:rsid w:val="007C7B8D"/>
    <w:rsid w:val="007D052F"/>
    <w:rsid w:val="007D089C"/>
    <w:rsid w:val="007D0AA6"/>
    <w:rsid w:val="007D0FD2"/>
    <w:rsid w:val="007D10CA"/>
    <w:rsid w:val="007D1297"/>
    <w:rsid w:val="007D2AA9"/>
    <w:rsid w:val="007D3440"/>
    <w:rsid w:val="007D3464"/>
    <w:rsid w:val="007D3988"/>
    <w:rsid w:val="007D4797"/>
    <w:rsid w:val="007D4B45"/>
    <w:rsid w:val="007D4FDA"/>
    <w:rsid w:val="007D542F"/>
    <w:rsid w:val="007D61CD"/>
    <w:rsid w:val="007D64C0"/>
    <w:rsid w:val="007D6EAA"/>
    <w:rsid w:val="007E01AF"/>
    <w:rsid w:val="007E0D8D"/>
    <w:rsid w:val="007E0D9B"/>
    <w:rsid w:val="007E0DFE"/>
    <w:rsid w:val="007E0F41"/>
    <w:rsid w:val="007E1114"/>
    <w:rsid w:val="007E1347"/>
    <w:rsid w:val="007E14FD"/>
    <w:rsid w:val="007E167D"/>
    <w:rsid w:val="007E1716"/>
    <w:rsid w:val="007E1BE1"/>
    <w:rsid w:val="007E259F"/>
    <w:rsid w:val="007E34A1"/>
    <w:rsid w:val="007E38DE"/>
    <w:rsid w:val="007E4750"/>
    <w:rsid w:val="007E4BB0"/>
    <w:rsid w:val="007E58E4"/>
    <w:rsid w:val="007E5BEC"/>
    <w:rsid w:val="007E5F9E"/>
    <w:rsid w:val="007E65EE"/>
    <w:rsid w:val="007E6AAF"/>
    <w:rsid w:val="007E732A"/>
    <w:rsid w:val="007E7A56"/>
    <w:rsid w:val="007E7B50"/>
    <w:rsid w:val="007F0171"/>
    <w:rsid w:val="007F03FE"/>
    <w:rsid w:val="007F0829"/>
    <w:rsid w:val="007F0FE1"/>
    <w:rsid w:val="007F1E3A"/>
    <w:rsid w:val="007F2D57"/>
    <w:rsid w:val="007F2E18"/>
    <w:rsid w:val="007F2F51"/>
    <w:rsid w:val="007F33D6"/>
    <w:rsid w:val="007F4688"/>
    <w:rsid w:val="007F4B75"/>
    <w:rsid w:val="007F4FF4"/>
    <w:rsid w:val="007F5329"/>
    <w:rsid w:val="007F5C28"/>
    <w:rsid w:val="007F6266"/>
    <w:rsid w:val="007F6472"/>
    <w:rsid w:val="007F657B"/>
    <w:rsid w:val="007F7B25"/>
    <w:rsid w:val="008001C9"/>
    <w:rsid w:val="008003D4"/>
    <w:rsid w:val="00801847"/>
    <w:rsid w:val="00801ADA"/>
    <w:rsid w:val="00801E82"/>
    <w:rsid w:val="00802495"/>
    <w:rsid w:val="00802516"/>
    <w:rsid w:val="00802535"/>
    <w:rsid w:val="0080298B"/>
    <w:rsid w:val="00803070"/>
    <w:rsid w:val="008033C6"/>
    <w:rsid w:val="00803556"/>
    <w:rsid w:val="008048B2"/>
    <w:rsid w:val="00804BAD"/>
    <w:rsid w:val="008050AB"/>
    <w:rsid w:val="008052B7"/>
    <w:rsid w:val="00805B86"/>
    <w:rsid w:val="008063C9"/>
    <w:rsid w:val="00806E21"/>
    <w:rsid w:val="0080780F"/>
    <w:rsid w:val="0081001B"/>
    <w:rsid w:val="00810758"/>
    <w:rsid w:val="00811160"/>
    <w:rsid w:val="0081170C"/>
    <w:rsid w:val="00811BEC"/>
    <w:rsid w:val="008126F3"/>
    <w:rsid w:val="00812A8B"/>
    <w:rsid w:val="0081336C"/>
    <w:rsid w:val="0081383D"/>
    <w:rsid w:val="00813894"/>
    <w:rsid w:val="008144C9"/>
    <w:rsid w:val="008146BD"/>
    <w:rsid w:val="0081506A"/>
    <w:rsid w:val="008153E7"/>
    <w:rsid w:val="00815993"/>
    <w:rsid w:val="008159C4"/>
    <w:rsid w:val="00815D0D"/>
    <w:rsid w:val="00815D50"/>
    <w:rsid w:val="00816163"/>
    <w:rsid w:val="00816211"/>
    <w:rsid w:val="0081645A"/>
    <w:rsid w:val="008168E6"/>
    <w:rsid w:val="00820355"/>
    <w:rsid w:val="00820525"/>
    <w:rsid w:val="0082192C"/>
    <w:rsid w:val="00821E14"/>
    <w:rsid w:val="0082266C"/>
    <w:rsid w:val="00822D2D"/>
    <w:rsid w:val="00822F65"/>
    <w:rsid w:val="0082302F"/>
    <w:rsid w:val="008232E9"/>
    <w:rsid w:val="00823E72"/>
    <w:rsid w:val="00824671"/>
    <w:rsid w:val="00824702"/>
    <w:rsid w:val="00824955"/>
    <w:rsid w:val="00825140"/>
    <w:rsid w:val="008254B0"/>
    <w:rsid w:val="008259A3"/>
    <w:rsid w:val="00827CFD"/>
    <w:rsid w:val="00830D0D"/>
    <w:rsid w:val="00831025"/>
    <w:rsid w:val="00832319"/>
    <w:rsid w:val="00833874"/>
    <w:rsid w:val="00833ECC"/>
    <w:rsid w:val="0083405F"/>
    <w:rsid w:val="00834155"/>
    <w:rsid w:val="008342B9"/>
    <w:rsid w:val="008349E8"/>
    <w:rsid w:val="00834B36"/>
    <w:rsid w:val="00835002"/>
    <w:rsid w:val="00835A0C"/>
    <w:rsid w:val="008365D7"/>
    <w:rsid w:val="0083660D"/>
    <w:rsid w:val="0083706E"/>
    <w:rsid w:val="00840257"/>
    <w:rsid w:val="008405A3"/>
    <w:rsid w:val="0084119E"/>
    <w:rsid w:val="00841E98"/>
    <w:rsid w:val="0084271B"/>
    <w:rsid w:val="00842E5B"/>
    <w:rsid w:val="008433C2"/>
    <w:rsid w:val="008434B0"/>
    <w:rsid w:val="00843A92"/>
    <w:rsid w:val="00843CB5"/>
    <w:rsid w:val="00844029"/>
    <w:rsid w:val="00844199"/>
    <w:rsid w:val="00844B0D"/>
    <w:rsid w:val="008450A2"/>
    <w:rsid w:val="008461DE"/>
    <w:rsid w:val="00846247"/>
    <w:rsid w:val="00846375"/>
    <w:rsid w:val="00846B52"/>
    <w:rsid w:val="00846BBF"/>
    <w:rsid w:val="00847765"/>
    <w:rsid w:val="008505DD"/>
    <w:rsid w:val="008506F9"/>
    <w:rsid w:val="00850763"/>
    <w:rsid w:val="00850E10"/>
    <w:rsid w:val="00850F2F"/>
    <w:rsid w:val="00851089"/>
    <w:rsid w:val="00851957"/>
    <w:rsid w:val="008520B8"/>
    <w:rsid w:val="00852D67"/>
    <w:rsid w:val="00853361"/>
    <w:rsid w:val="0085341A"/>
    <w:rsid w:val="00853B74"/>
    <w:rsid w:val="00853EE7"/>
    <w:rsid w:val="0085439F"/>
    <w:rsid w:val="00854883"/>
    <w:rsid w:val="00854E62"/>
    <w:rsid w:val="008550AE"/>
    <w:rsid w:val="008553C1"/>
    <w:rsid w:val="008553CE"/>
    <w:rsid w:val="00855525"/>
    <w:rsid w:val="00855C9B"/>
    <w:rsid w:val="00855D96"/>
    <w:rsid w:val="00855E6C"/>
    <w:rsid w:val="00855F13"/>
    <w:rsid w:val="008560DC"/>
    <w:rsid w:val="00856415"/>
    <w:rsid w:val="008568DC"/>
    <w:rsid w:val="0085699B"/>
    <w:rsid w:val="00856BEC"/>
    <w:rsid w:val="00857472"/>
    <w:rsid w:val="0085760E"/>
    <w:rsid w:val="008577F0"/>
    <w:rsid w:val="008605BC"/>
    <w:rsid w:val="00860B12"/>
    <w:rsid w:val="00861047"/>
    <w:rsid w:val="0086170A"/>
    <w:rsid w:val="008617B0"/>
    <w:rsid w:val="008619D3"/>
    <w:rsid w:val="00861A50"/>
    <w:rsid w:val="00861E84"/>
    <w:rsid w:val="00862929"/>
    <w:rsid w:val="008638BB"/>
    <w:rsid w:val="00863BCD"/>
    <w:rsid w:val="00864077"/>
    <w:rsid w:val="0086424B"/>
    <w:rsid w:val="0086497F"/>
    <w:rsid w:val="00864A43"/>
    <w:rsid w:val="00864B01"/>
    <w:rsid w:val="00864B1E"/>
    <w:rsid w:val="00864BFC"/>
    <w:rsid w:val="00864EA7"/>
    <w:rsid w:val="00864EC4"/>
    <w:rsid w:val="008656BC"/>
    <w:rsid w:val="00865913"/>
    <w:rsid w:val="00866481"/>
    <w:rsid w:val="00866FE2"/>
    <w:rsid w:val="00870180"/>
    <w:rsid w:val="008701E6"/>
    <w:rsid w:val="0087134D"/>
    <w:rsid w:val="00872436"/>
    <w:rsid w:val="00872B03"/>
    <w:rsid w:val="00872C3D"/>
    <w:rsid w:val="00872E3E"/>
    <w:rsid w:val="008735D7"/>
    <w:rsid w:val="00873DAA"/>
    <w:rsid w:val="008741F4"/>
    <w:rsid w:val="0087440A"/>
    <w:rsid w:val="0087483B"/>
    <w:rsid w:val="00874847"/>
    <w:rsid w:val="00874A7C"/>
    <w:rsid w:val="00874CEF"/>
    <w:rsid w:val="00875688"/>
    <w:rsid w:val="00875B22"/>
    <w:rsid w:val="00875DB6"/>
    <w:rsid w:val="00876088"/>
    <w:rsid w:val="00876177"/>
    <w:rsid w:val="008766E9"/>
    <w:rsid w:val="00876E48"/>
    <w:rsid w:val="00877001"/>
    <w:rsid w:val="008773E0"/>
    <w:rsid w:val="00877477"/>
    <w:rsid w:val="00877649"/>
    <w:rsid w:val="008778CE"/>
    <w:rsid w:val="00877C0A"/>
    <w:rsid w:val="00880369"/>
    <w:rsid w:val="008807BE"/>
    <w:rsid w:val="00880E15"/>
    <w:rsid w:val="00880F0D"/>
    <w:rsid w:val="0088115F"/>
    <w:rsid w:val="00881221"/>
    <w:rsid w:val="00881869"/>
    <w:rsid w:val="0088188E"/>
    <w:rsid w:val="00882634"/>
    <w:rsid w:val="008828C7"/>
    <w:rsid w:val="00882992"/>
    <w:rsid w:val="00882AE0"/>
    <w:rsid w:val="00882B87"/>
    <w:rsid w:val="00882C9A"/>
    <w:rsid w:val="008837EB"/>
    <w:rsid w:val="00883BCC"/>
    <w:rsid w:val="00883E75"/>
    <w:rsid w:val="0088466C"/>
    <w:rsid w:val="00885C5C"/>
    <w:rsid w:val="008872EA"/>
    <w:rsid w:val="008878DD"/>
    <w:rsid w:val="00887D38"/>
    <w:rsid w:val="00890281"/>
    <w:rsid w:val="00891A12"/>
    <w:rsid w:val="00891C07"/>
    <w:rsid w:val="00891DF5"/>
    <w:rsid w:val="00892579"/>
    <w:rsid w:val="00892722"/>
    <w:rsid w:val="00892C71"/>
    <w:rsid w:val="00892D52"/>
    <w:rsid w:val="008938B9"/>
    <w:rsid w:val="00893A38"/>
    <w:rsid w:val="00893ACE"/>
    <w:rsid w:val="00893DDA"/>
    <w:rsid w:val="0089535F"/>
    <w:rsid w:val="00896049"/>
    <w:rsid w:val="00896CA7"/>
    <w:rsid w:val="008971D0"/>
    <w:rsid w:val="0089744B"/>
    <w:rsid w:val="00897737"/>
    <w:rsid w:val="00897931"/>
    <w:rsid w:val="00897C66"/>
    <w:rsid w:val="008A038A"/>
    <w:rsid w:val="008A052F"/>
    <w:rsid w:val="008A07DB"/>
    <w:rsid w:val="008A0E11"/>
    <w:rsid w:val="008A1DAB"/>
    <w:rsid w:val="008A2627"/>
    <w:rsid w:val="008A29A3"/>
    <w:rsid w:val="008A2B33"/>
    <w:rsid w:val="008A2F6D"/>
    <w:rsid w:val="008A31DD"/>
    <w:rsid w:val="008A3846"/>
    <w:rsid w:val="008A3B3D"/>
    <w:rsid w:val="008A4304"/>
    <w:rsid w:val="008A432A"/>
    <w:rsid w:val="008A4646"/>
    <w:rsid w:val="008A4B60"/>
    <w:rsid w:val="008A56DF"/>
    <w:rsid w:val="008A6078"/>
    <w:rsid w:val="008A60C3"/>
    <w:rsid w:val="008A623C"/>
    <w:rsid w:val="008A6733"/>
    <w:rsid w:val="008A6E71"/>
    <w:rsid w:val="008A7028"/>
    <w:rsid w:val="008A7392"/>
    <w:rsid w:val="008A74F7"/>
    <w:rsid w:val="008A7852"/>
    <w:rsid w:val="008A797C"/>
    <w:rsid w:val="008A7F34"/>
    <w:rsid w:val="008B0419"/>
    <w:rsid w:val="008B0F77"/>
    <w:rsid w:val="008B1451"/>
    <w:rsid w:val="008B1A6E"/>
    <w:rsid w:val="008B1AEA"/>
    <w:rsid w:val="008B1C6E"/>
    <w:rsid w:val="008B1EEA"/>
    <w:rsid w:val="008B23D6"/>
    <w:rsid w:val="008B2B43"/>
    <w:rsid w:val="008B2F55"/>
    <w:rsid w:val="008B381B"/>
    <w:rsid w:val="008B3FD3"/>
    <w:rsid w:val="008B4180"/>
    <w:rsid w:val="008B431C"/>
    <w:rsid w:val="008B4332"/>
    <w:rsid w:val="008B4742"/>
    <w:rsid w:val="008B4824"/>
    <w:rsid w:val="008B49E4"/>
    <w:rsid w:val="008B567D"/>
    <w:rsid w:val="008B58D0"/>
    <w:rsid w:val="008B5F13"/>
    <w:rsid w:val="008B60AD"/>
    <w:rsid w:val="008B641C"/>
    <w:rsid w:val="008B6451"/>
    <w:rsid w:val="008B739C"/>
    <w:rsid w:val="008B742A"/>
    <w:rsid w:val="008B7552"/>
    <w:rsid w:val="008B7854"/>
    <w:rsid w:val="008B7AD8"/>
    <w:rsid w:val="008C0233"/>
    <w:rsid w:val="008C03E1"/>
    <w:rsid w:val="008C1FBF"/>
    <w:rsid w:val="008C349C"/>
    <w:rsid w:val="008C384B"/>
    <w:rsid w:val="008C54DB"/>
    <w:rsid w:val="008C57CE"/>
    <w:rsid w:val="008C5A46"/>
    <w:rsid w:val="008C6910"/>
    <w:rsid w:val="008C69AF"/>
    <w:rsid w:val="008C69BC"/>
    <w:rsid w:val="008C6D33"/>
    <w:rsid w:val="008C6DC4"/>
    <w:rsid w:val="008D02C1"/>
    <w:rsid w:val="008D0427"/>
    <w:rsid w:val="008D0B3C"/>
    <w:rsid w:val="008D0D2E"/>
    <w:rsid w:val="008D1504"/>
    <w:rsid w:val="008D168E"/>
    <w:rsid w:val="008D19E4"/>
    <w:rsid w:val="008D1B3D"/>
    <w:rsid w:val="008D3102"/>
    <w:rsid w:val="008D3961"/>
    <w:rsid w:val="008D39EC"/>
    <w:rsid w:val="008D3B8E"/>
    <w:rsid w:val="008D4976"/>
    <w:rsid w:val="008D5023"/>
    <w:rsid w:val="008D5A54"/>
    <w:rsid w:val="008D6658"/>
    <w:rsid w:val="008D70A0"/>
    <w:rsid w:val="008D762E"/>
    <w:rsid w:val="008E00AE"/>
    <w:rsid w:val="008E0474"/>
    <w:rsid w:val="008E0E14"/>
    <w:rsid w:val="008E0FE4"/>
    <w:rsid w:val="008E1063"/>
    <w:rsid w:val="008E1B57"/>
    <w:rsid w:val="008E1EB5"/>
    <w:rsid w:val="008E2253"/>
    <w:rsid w:val="008E2468"/>
    <w:rsid w:val="008E2575"/>
    <w:rsid w:val="008E2C98"/>
    <w:rsid w:val="008E322B"/>
    <w:rsid w:val="008E3818"/>
    <w:rsid w:val="008E3B69"/>
    <w:rsid w:val="008E4079"/>
    <w:rsid w:val="008E4983"/>
    <w:rsid w:val="008E4A8E"/>
    <w:rsid w:val="008E4E14"/>
    <w:rsid w:val="008E573D"/>
    <w:rsid w:val="008E5CE4"/>
    <w:rsid w:val="008E5E19"/>
    <w:rsid w:val="008E6441"/>
    <w:rsid w:val="008E6A6E"/>
    <w:rsid w:val="008E6F70"/>
    <w:rsid w:val="008E70DF"/>
    <w:rsid w:val="008E718A"/>
    <w:rsid w:val="008E7665"/>
    <w:rsid w:val="008E7C67"/>
    <w:rsid w:val="008F0301"/>
    <w:rsid w:val="008F0322"/>
    <w:rsid w:val="008F06A4"/>
    <w:rsid w:val="008F0AE8"/>
    <w:rsid w:val="008F0D8F"/>
    <w:rsid w:val="008F100E"/>
    <w:rsid w:val="008F13DD"/>
    <w:rsid w:val="008F1A3F"/>
    <w:rsid w:val="008F1FF4"/>
    <w:rsid w:val="008F2901"/>
    <w:rsid w:val="008F3040"/>
    <w:rsid w:val="008F3271"/>
    <w:rsid w:val="008F4011"/>
    <w:rsid w:val="008F4802"/>
    <w:rsid w:val="008F4AD0"/>
    <w:rsid w:val="008F4D63"/>
    <w:rsid w:val="008F54CF"/>
    <w:rsid w:val="008F5787"/>
    <w:rsid w:val="008F60A9"/>
    <w:rsid w:val="008F6852"/>
    <w:rsid w:val="008F6B44"/>
    <w:rsid w:val="008F6C99"/>
    <w:rsid w:val="008F6D76"/>
    <w:rsid w:val="008F7214"/>
    <w:rsid w:val="008F7408"/>
    <w:rsid w:val="008F79AC"/>
    <w:rsid w:val="008F7E58"/>
    <w:rsid w:val="00900163"/>
    <w:rsid w:val="00900D07"/>
    <w:rsid w:val="00900DBB"/>
    <w:rsid w:val="00901928"/>
    <w:rsid w:val="00901A8D"/>
    <w:rsid w:val="00902561"/>
    <w:rsid w:val="00902F84"/>
    <w:rsid w:val="00903FB4"/>
    <w:rsid w:val="00904515"/>
    <w:rsid w:val="00904895"/>
    <w:rsid w:val="00904F97"/>
    <w:rsid w:val="00905341"/>
    <w:rsid w:val="00905E0F"/>
    <w:rsid w:val="009062F0"/>
    <w:rsid w:val="0090679C"/>
    <w:rsid w:val="00906DC9"/>
    <w:rsid w:val="00907441"/>
    <w:rsid w:val="00907AB2"/>
    <w:rsid w:val="00910681"/>
    <w:rsid w:val="009107A4"/>
    <w:rsid w:val="009107D2"/>
    <w:rsid w:val="00910B08"/>
    <w:rsid w:val="00911257"/>
    <w:rsid w:val="009116BD"/>
    <w:rsid w:val="00911CC9"/>
    <w:rsid w:val="00911CEB"/>
    <w:rsid w:val="00911D20"/>
    <w:rsid w:val="00911D80"/>
    <w:rsid w:val="00912E52"/>
    <w:rsid w:val="00913A26"/>
    <w:rsid w:val="00913BA1"/>
    <w:rsid w:val="00913E35"/>
    <w:rsid w:val="00913E7B"/>
    <w:rsid w:val="00914283"/>
    <w:rsid w:val="00914452"/>
    <w:rsid w:val="00914B1F"/>
    <w:rsid w:val="00914FD9"/>
    <w:rsid w:val="00915026"/>
    <w:rsid w:val="0091507C"/>
    <w:rsid w:val="00915705"/>
    <w:rsid w:val="00915AC3"/>
    <w:rsid w:val="00915F13"/>
    <w:rsid w:val="00916119"/>
    <w:rsid w:val="00916127"/>
    <w:rsid w:val="00916192"/>
    <w:rsid w:val="009165F3"/>
    <w:rsid w:val="009178E3"/>
    <w:rsid w:val="00917B66"/>
    <w:rsid w:val="00920FEC"/>
    <w:rsid w:val="009220B2"/>
    <w:rsid w:val="00922B15"/>
    <w:rsid w:val="00922C4A"/>
    <w:rsid w:val="00922C83"/>
    <w:rsid w:val="00923221"/>
    <w:rsid w:val="0092326C"/>
    <w:rsid w:val="0092431C"/>
    <w:rsid w:val="0092459B"/>
    <w:rsid w:val="00925345"/>
    <w:rsid w:val="009254B2"/>
    <w:rsid w:val="0092561C"/>
    <w:rsid w:val="00925627"/>
    <w:rsid w:val="009259F5"/>
    <w:rsid w:val="00925DAC"/>
    <w:rsid w:val="00925ED8"/>
    <w:rsid w:val="009265D3"/>
    <w:rsid w:val="00926C0A"/>
    <w:rsid w:val="00927155"/>
    <w:rsid w:val="009271BC"/>
    <w:rsid w:val="009271EA"/>
    <w:rsid w:val="009273ED"/>
    <w:rsid w:val="00927FD0"/>
    <w:rsid w:val="00930955"/>
    <w:rsid w:val="00930A50"/>
    <w:rsid w:val="00930A52"/>
    <w:rsid w:val="00930C7A"/>
    <w:rsid w:val="00930E7E"/>
    <w:rsid w:val="00930F00"/>
    <w:rsid w:val="009311B4"/>
    <w:rsid w:val="00931304"/>
    <w:rsid w:val="00931404"/>
    <w:rsid w:val="00931407"/>
    <w:rsid w:val="0093182A"/>
    <w:rsid w:val="00931B19"/>
    <w:rsid w:val="00931C28"/>
    <w:rsid w:val="0093271F"/>
    <w:rsid w:val="00932962"/>
    <w:rsid w:val="00932EE0"/>
    <w:rsid w:val="00933045"/>
    <w:rsid w:val="0093325D"/>
    <w:rsid w:val="0093330C"/>
    <w:rsid w:val="00933A72"/>
    <w:rsid w:val="00933E8A"/>
    <w:rsid w:val="0093401E"/>
    <w:rsid w:val="009341CE"/>
    <w:rsid w:val="00934440"/>
    <w:rsid w:val="009344BB"/>
    <w:rsid w:val="00934CF3"/>
    <w:rsid w:val="00935871"/>
    <w:rsid w:val="00935C79"/>
    <w:rsid w:val="00936490"/>
    <w:rsid w:val="0093697D"/>
    <w:rsid w:val="00936A66"/>
    <w:rsid w:val="00936BEE"/>
    <w:rsid w:val="0093721E"/>
    <w:rsid w:val="00937383"/>
    <w:rsid w:val="0093777E"/>
    <w:rsid w:val="00937AF5"/>
    <w:rsid w:val="009405BE"/>
    <w:rsid w:val="009406E7"/>
    <w:rsid w:val="00940A39"/>
    <w:rsid w:val="0094170D"/>
    <w:rsid w:val="00941A9C"/>
    <w:rsid w:val="00941E73"/>
    <w:rsid w:val="00941EBB"/>
    <w:rsid w:val="00942122"/>
    <w:rsid w:val="00942AE1"/>
    <w:rsid w:val="00942D73"/>
    <w:rsid w:val="00942E60"/>
    <w:rsid w:val="00942F81"/>
    <w:rsid w:val="009432ED"/>
    <w:rsid w:val="00943AF3"/>
    <w:rsid w:val="00943CFF"/>
    <w:rsid w:val="009443DE"/>
    <w:rsid w:val="009456E4"/>
    <w:rsid w:val="0094583E"/>
    <w:rsid w:val="009458AD"/>
    <w:rsid w:val="009458C6"/>
    <w:rsid w:val="00950916"/>
    <w:rsid w:val="00950E5A"/>
    <w:rsid w:val="009515AF"/>
    <w:rsid w:val="00951D95"/>
    <w:rsid w:val="009525C9"/>
    <w:rsid w:val="00952B18"/>
    <w:rsid w:val="00952B95"/>
    <w:rsid w:val="00952C64"/>
    <w:rsid w:val="00952CD1"/>
    <w:rsid w:val="00952D68"/>
    <w:rsid w:val="00952E52"/>
    <w:rsid w:val="00952E93"/>
    <w:rsid w:val="009531D8"/>
    <w:rsid w:val="00953B60"/>
    <w:rsid w:val="0095418B"/>
    <w:rsid w:val="00954773"/>
    <w:rsid w:val="009547C1"/>
    <w:rsid w:val="00954F19"/>
    <w:rsid w:val="009551E0"/>
    <w:rsid w:val="00955600"/>
    <w:rsid w:val="0095677E"/>
    <w:rsid w:val="0095726A"/>
    <w:rsid w:val="009578AF"/>
    <w:rsid w:val="00957FD9"/>
    <w:rsid w:val="0096050A"/>
    <w:rsid w:val="0096089F"/>
    <w:rsid w:val="00961837"/>
    <w:rsid w:val="0096210F"/>
    <w:rsid w:val="00962565"/>
    <w:rsid w:val="00962D2E"/>
    <w:rsid w:val="0096390C"/>
    <w:rsid w:val="0096429F"/>
    <w:rsid w:val="00964540"/>
    <w:rsid w:val="0096470C"/>
    <w:rsid w:val="00965EE5"/>
    <w:rsid w:val="00966115"/>
    <w:rsid w:val="009662AE"/>
    <w:rsid w:val="009663E1"/>
    <w:rsid w:val="009664BA"/>
    <w:rsid w:val="0096673A"/>
    <w:rsid w:val="00967007"/>
    <w:rsid w:val="00967554"/>
    <w:rsid w:val="009675EC"/>
    <w:rsid w:val="00967A4A"/>
    <w:rsid w:val="00967F94"/>
    <w:rsid w:val="009706A3"/>
    <w:rsid w:val="00970716"/>
    <w:rsid w:val="0097156C"/>
    <w:rsid w:val="00972103"/>
    <w:rsid w:val="00972472"/>
    <w:rsid w:val="00972687"/>
    <w:rsid w:val="00972E32"/>
    <w:rsid w:val="00972F90"/>
    <w:rsid w:val="0097444A"/>
    <w:rsid w:val="00974462"/>
    <w:rsid w:val="00974724"/>
    <w:rsid w:val="0097537E"/>
    <w:rsid w:val="00975B75"/>
    <w:rsid w:val="00976606"/>
    <w:rsid w:val="00976E96"/>
    <w:rsid w:val="0097745B"/>
    <w:rsid w:val="009776B9"/>
    <w:rsid w:val="00977927"/>
    <w:rsid w:val="00977E9F"/>
    <w:rsid w:val="00980966"/>
    <w:rsid w:val="00981172"/>
    <w:rsid w:val="009819D0"/>
    <w:rsid w:val="00982244"/>
    <w:rsid w:val="00982344"/>
    <w:rsid w:val="0098288C"/>
    <w:rsid w:val="00982F19"/>
    <w:rsid w:val="009836F2"/>
    <w:rsid w:val="009838C1"/>
    <w:rsid w:val="00984059"/>
    <w:rsid w:val="00984269"/>
    <w:rsid w:val="0098426D"/>
    <w:rsid w:val="0098463B"/>
    <w:rsid w:val="009850D7"/>
    <w:rsid w:val="00985A33"/>
    <w:rsid w:val="00986136"/>
    <w:rsid w:val="009862DC"/>
    <w:rsid w:val="009868E5"/>
    <w:rsid w:val="00986A78"/>
    <w:rsid w:val="00986C9D"/>
    <w:rsid w:val="00986DCF"/>
    <w:rsid w:val="009873A8"/>
    <w:rsid w:val="00987495"/>
    <w:rsid w:val="009878B8"/>
    <w:rsid w:val="00987EF1"/>
    <w:rsid w:val="00990197"/>
    <w:rsid w:val="00990283"/>
    <w:rsid w:val="009902A2"/>
    <w:rsid w:val="0099096D"/>
    <w:rsid w:val="00990EAD"/>
    <w:rsid w:val="0099148F"/>
    <w:rsid w:val="0099294C"/>
    <w:rsid w:val="009930B4"/>
    <w:rsid w:val="0099352F"/>
    <w:rsid w:val="00993A0E"/>
    <w:rsid w:val="00994106"/>
    <w:rsid w:val="00994160"/>
    <w:rsid w:val="00994CD6"/>
    <w:rsid w:val="00994D81"/>
    <w:rsid w:val="00994D96"/>
    <w:rsid w:val="009951E1"/>
    <w:rsid w:val="00995339"/>
    <w:rsid w:val="0099543A"/>
    <w:rsid w:val="009955C3"/>
    <w:rsid w:val="00995A02"/>
    <w:rsid w:val="00995A65"/>
    <w:rsid w:val="00995C0B"/>
    <w:rsid w:val="00995C2B"/>
    <w:rsid w:val="00995DFF"/>
    <w:rsid w:val="009967E7"/>
    <w:rsid w:val="00996A34"/>
    <w:rsid w:val="00996A73"/>
    <w:rsid w:val="00996DB0"/>
    <w:rsid w:val="00996FD7"/>
    <w:rsid w:val="00997157"/>
    <w:rsid w:val="00997431"/>
    <w:rsid w:val="009975AB"/>
    <w:rsid w:val="009A03B1"/>
    <w:rsid w:val="009A111E"/>
    <w:rsid w:val="009A120C"/>
    <w:rsid w:val="009A1667"/>
    <w:rsid w:val="009A171A"/>
    <w:rsid w:val="009A1748"/>
    <w:rsid w:val="009A198D"/>
    <w:rsid w:val="009A25AF"/>
    <w:rsid w:val="009A3104"/>
    <w:rsid w:val="009A3303"/>
    <w:rsid w:val="009A34D4"/>
    <w:rsid w:val="009A3B7C"/>
    <w:rsid w:val="009A3BDB"/>
    <w:rsid w:val="009A43F6"/>
    <w:rsid w:val="009A503D"/>
    <w:rsid w:val="009A50D9"/>
    <w:rsid w:val="009A5508"/>
    <w:rsid w:val="009A55F5"/>
    <w:rsid w:val="009A6915"/>
    <w:rsid w:val="009A741D"/>
    <w:rsid w:val="009A77A7"/>
    <w:rsid w:val="009A7A90"/>
    <w:rsid w:val="009A7BBE"/>
    <w:rsid w:val="009A7EDA"/>
    <w:rsid w:val="009B0321"/>
    <w:rsid w:val="009B04FF"/>
    <w:rsid w:val="009B07B4"/>
    <w:rsid w:val="009B0F1A"/>
    <w:rsid w:val="009B0F3F"/>
    <w:rsid w:val="009B1B4D"/>
    <w:rsid w:val="009B1E79"/>
    <w:rsid w:val="009B2758"/>
    <w:rsid w:val="009B2ABB"/>
    <w:rsid w:val="009B34B5"/>
    <w:rsid w:val="009B3819"/>
    <w:rsid w:val="009B3A45"/>
    <w:rsid w:val="009B3D89"/>
    <w:rsid w:val="009B4136"/>
    <w:rsid w:val="009B4186"/>
    <w:rsid w:val="009B44C9"/>
    <w:rsid w:val="009B4962"/>
    <w:rsid w:val="009B4A8E"/>
    <w:rsid w:val="009B4C7C"/>
    <w:rsid w:val="009B4ECD"/>
    <w:rsid w:val="009B520D"/>
    <w:rsid w:val="009B5A70"/>
    <w:rsid w:val="009B5B23"/>
    <w:rsid w:val="009B5DF1"/>
    <w:rsid w:val="009B6415"/>
    <w:rsid w:val="009B6ACA"/>
    <w:rsid w:val="009B6EBA"/>
    <w:rsid w:val="009B7626"/>
    <w:rsid w:val="009B7E94"/>
    <w:rsid w:val="009C18D5"/>
    <w:rsid w:val="009C1C14"/>
    <w:rsid w:val="009C2293"/>
    <w:rsid w:val="009C26DE"/>
    <w:rsid w:val="009C26F7"/>
    <w:rsid w:val="009C29D3"/>
    <w:rsid w:val="009C2F29"/>
    <w:rsid w:val="009C34CF"/>
    <w:rsid w:val="009C359F"/>
    <w:rsid w:val="009C369A"/>
    <w:rsid w:val="009C394A"/>
    <w:rsid w:val="009C45FA"/>
    <w:rsid w:val="009C4C1A"/>
    <w:rsid w:val="009C500C"/>
    <w:rsid w:val="009C5508"/>
    <w:rsid w:val="009C58B9"/>
    <w:rsid w:val="009C5A60"/>
    <w:rsid w:val="009C5BA6"/>
    <w:rsid w:val="009C5BAD"/>
    <w:rsid w:val="009C6284"/>
    <w:rsid w:val="009C6914"/>
    <w:rsid w:val="009C6CA6"/>
    <w:rsid w:val="009C6DB5"/>
    <w:rsid w:val="009C6EF7"/>
    <w:rsid w:val="009C6F44"/>
    <w:rsid w:val="009C6F57"/>
    <w:rsid w:val="009C7125"/>
    <w:rsid w:val="009C715B"/>
    <w:rsid w:val="009C76FD"/>
    <w:rsid w:val="009C78F3"/>
    <w:rsid w:val="009C7BFC"/>
    <w:rsid w:val="009D1349"/>
    <w:rsid w:val="009D1A2F"/>
    <w:rsid w:val="009D2394"/>
    <w:rsid w:val="009D26FB"/>
    <w:rsid w:val="009D354D"/>
    <w:rsid w:val="009D3732"/>
    <w:rsid w:val="009D38E1"/>
    <w:rsid w:val="009D4D17"/>
    <w:rsid w:val="009D5130"/>
    <w:rsid w:val="009D5613"/>
    <w:rsid w:val="009D61E0"/>
    <w:rsid w:val="009D6D65"/>
    <w:rsid w:val="009D70E0"/>
    <w:rsid w:val="009D715A"/>
    <w:rsid w:val="009D7166"/>
    <w:rsid w:val="009D7560"/>
    <w:rsid w:val="009D771F"/>
    <w:rsid w:val="009D7961"/>
    <w:rsid w:val="009D7A60"/>
    <w:rsid w:val="009D7BAF"/>
    <w:rsid w:val="009E0335"/>
    <w:rsid w:val="009E092C"/>
    <w:rsid w:val="009E0B28"/>
    <w:rsid w:val="009E16DB"/>
    <w:rsid w:val="009E182D"/>
    <w:rsid w:val="009E20B0"/>
    <w:rsid w:val="009E2D6D"/>
    <w:rsid w:val="009E2FE5"/>
    <w:rsid w:val="009E3541"/>
    <w:rsid w:val="009E3B65"/>
    <w:rsid w:val="009E4017"/>
    <w:rsid w:val="009E41D4"/>
    <w:rsid w:val="009E46AF"/>
    <w:rsid w:val="009E4C20"/>
    <w:rsid w:val="009E4D5B"/>
    <w:rsid w:val="009E554C"/>
    <w:rsid w:val="009E56E0"/>
    <w:rsid w:val="009E589C"/>
    <w:rsid w:val="009E6012"/>
    <w:rsid w:val="009E6258"/>
    <w:rsid w:val="009E6AD1"/>
    <w:rsid w:val="009E6EE0"/>
    <w:rsid w:val="009E6EED"/>
    <w:rsid w:val="009E7140"/>
    <w:rsid w:val="009E748C"/>
    <w:rsid w:val="009E786C"/>
    <w:rsid w:val="009F0020"/>
    <w:rsid w:val="009F02A8"/>
    <w:rsid w:val="009F0A31"/>
    <w:rsid w:val="009F0FDA"/>
    <w:rsid w:val="009F1520"/>
    <w:rsid w:val="009F2193"/>
    <w:rsid w:val="009F2974"/>
    <w:rsid w:val="009F3181"/>
    <w:rsid w:val="009F3214"/>
    <w:rsid w:val="009F3352"/>
    <w:rsid w:val="009F3749"/>
    <w:rsid w:val="009F3914"/>
    <w:rsid w:val="009F3E59"/>
    <w:rsid w:val="009F3EFC"/>
    <w:rsid w:val="009F405E"/>
    <w:rsid w:val="009F4944"/>
    <w:rsid w:val="009F49B4"/>
    <w:rsid w:val="009F4A03"/>
    <w:rsid w:val="009F51D1"/>
    <w:rsid w:val="009F51FA"/>
    <w:rsid w:val="009F5482"/>
    <w:rsid w:val="009F56F3"/>
    <w:rsid w:val="009F60B2"/>
    <w:rsid w:val="009F6107"/>
    <w:rsid w:val="009F613F"/>
    <w:rsid w:val="009F6274"/>
    <w:rsid w:val="009F641A"/>
    <w:rsid w:val="009F65BF"/>
    <w:rsid w:val="009F6B31"/>
    <w:rsid w:val="009F711D"/>
    <w:rsid w:val="009F713B"/>
    <w:rsid w:val="009F77D3"/>
    <w:rsid w:val="009F7FD0"/>
    <w:rsid w:val="00A00379"/>
    <w:rsid w:val="00A00803"/>
    <w:rsid w:val="00A00E53"/>
    <w:rsid w:val="00A01597"/>
    <w:rsid w:val="00A027BA"/>
    <w:rsid w:val="00A027BF"/>
    <w:rsid w:val="00A028A0"/>
    <w:rsid w:val="00A02ABB"/>
    <w:rsid w:val="00A02CEF"/>
    <w:rsid w:val="00A032D1"/>
    <w:rsid w:val="00A03522"/>
    <w:rsid w:val="00A0425C"/>
    <w:rsid w:val="00A0453C"/>
    <w:rsid w:val="00A04851"/>
    <w:rsid w:val="00A04C88"/>
    <w:rsid w:val="00A052EF"/>
    <w:rsid w:val="00A06DDB"/>
    <w:rsid w:val="00A06FFA"/>
    <w:rsid w:val="00A076E2"/>
    <w:rsid w:val="00A07B92"/>
    <w:rsid w:val="00A101E2"/>
    <w:rsid w:val="00A108D0"/>
    <w:rsid w:val="00A10DBC"/>
    <w:rsid w:val="00A11319"/>
    <w:rsid w:val="00A11504"/>
    <w:rsid w:val="00A11C9A"/>
    <w:rsid w:val="00A11EC6"/>
    <w:rsid w:val="00A11F66"/>
    <w:rsid w:val="00A1223B"/>
    <w:rsid w:val="00A12527"/>
    <w:rsid w:val="00A12548"/>
    <w:rsid w:val="00A126BA"/>
    <w:rsid w:val="00A12E32"/>
    <w:rsid w:val="00A135EC"/>
    <w:rsid w:val="00A13962"/>
    <w:rsid w:val="00A13B17"/>
    <w:rsid w:val="00A14C1A"/>
    <w:rsid w:val="00A14CFF"/>
    <w:rsid w:val="00A14FC1"/>
    <w:rsid w:val="00A15099"/>
    <w:rsid w:val="00A16008"/>
    <w:rsid w:val="00A16C34"/>
    <w:rsid w:val="00A16F47"/>
    <w:rsid w:val="00A1711B"/>
    <w:rsid w:val="00A17A24"/>
    <w:rsid w:val="00A17ED1"/>
    <w:rsid w:val="00A20107"/>
    <w:rsid w:val="00A203E5"/>
    <w:rsid w:val="00A20711"/>
    <w:rsid w:val="00A20F52"/>
    <w:rsid w:val="00A2101F"/>
    <w:rsid w:val="00A2200A"/>
    <w:rsid w:val="00A23505"/>
    <w:rsid w:val="00A23D81"/>
    <w:rsid w:val="00A24376"/>
    <w:rsid w:val="00A24AF5"/>
    <w:rsid w:val="00A24F41"/>
    <w:rsid w:val="00A2503E"/>
    <w:rsid w:val="00A25487"/>
    <w:rsid w:val="00A25490"/>
    <w:rsid w:val="00A263F9"/>
    <w:rsid w:val="00A26492"/>
    <w:rsid w:val="00A2675A"/>
    <w:rsid w:val="00A26824"/>
    <w:rsid w:val="00A26E05"/>
    <w:rsid w:val="00A27074"/>
    <w:rsid w:val="00A278F9"/>
    <w:rsid w:val="00A27C92"/>
    <w:rsid w:val="00A30026"/>
    <w:rsid w:val="00A304D6"/>
    <w:rsid w:val="00A3075E"/>
    <w:rsid w:val="00A30C17"/>
    <w:rsid w:val="00A30FCD"/>
    <w:rsid w:val="00A312F7"/>
    <w:rsid w:val="00A316FC"/>
    <w:rsid w:val="00A3173F"/>
    <w:rsid w:val="00A322AB"/>
    <w:rsid w:val="00A324E2"/>
    <w:rsid w:val="00A32DFA"/>
    <w:rsid w:val="00A334EE"/>
    <w:rsid w:val="00A33813"/>
    <w:rsid w:val="00A33B2C"/>
    <w:rsid w:val="00A33EB2"/>
    <w:rsid w:val="00A3421A"/>
    <w:rsid w:val="00A344C0"/>
    <w:rsid w:val="00A34FAC"/>
    <w:rsid w:val="00A350A9"/>
    <w:rsid w:val="00A352B4"/>
    <w:rsid w:val="00A35A19"/>
    <w:rsid w:val="00A35DB2"/>
    <w:rsid w:val="00A364C7"/>
    <w:rsid w:val="00A3717F"/>
    <w:rsid w:val="00A376E2"/>
    <w:rsid w:val="00A4019B"/>
    <w:rsid w:val="00A40BA9"/>
    <w:rsid w:val="00A40C59"/>
    <w:rsid w:val="00A41DC1"/>
    <w:rsid w:val="00A42BA0"/>
    <w:rsid w:val="00A42DD8"/>
    <w:rsid w:val="00A434FC"/>
    <w:rsid w:val="00A43552"/>
    <w:rsid w:val="00A43B74"/>
    <w:rsid w:val="00A43C76"/>
    <w:rsid w:val="00A43E0E"/>
    <w:rsid w:val="00A44C46"/>
    <w:rsid w:val="00A44F67"/>
    <w:rsid w:val="00A45365"/>
    <w:rsid w:val="00A45C1E"/>
    <w:rsid w:val="00A45C73"/>
    <w:rsid w:val="00A45F19"/>
    <w:rsid w:val="00A465D5"/>
    <w:rsid w:val="00A468D8"/>
    <w:rsid w:val="00A46981"/>
    <w:rsid w:val="00A46D5F"/>
    <w:rsid w:val="00A4774C"/>
    <w:rsid w:val="00A501F4"/>
    <w:rsid w:val="00A50493"/>
    <w:rsid w:val="00A50B4E"/>
    <w:rsid w:val="00A51307"/>
    <w:rsid w:val="00A51FF5"/>
    <w:rsid w:val="00A52657"/>
    <w:rsid w:val="00A52B2E"/>
    <w:rsid w:val="00A52BAD"/>
    <w:rsid w:val="00A52C9C"/>
    <w:rsid w:val="00A532D8"/>
    <w:rsid w:val="00A53468"/>
    <w:rsid w:val="00A53CC6"/>
    <w:rsid w:val="00A542AF"/>
    <w:rsid w:val="00A542C5"/>
    <w:rsid w:val="00A5527D"/>
    <w:rsid w:val="00A5531E"/>
    <w:rsid w:val="00A55534"/>
    <w:rsid w:val="00A56158"/>
    <w:rsid w:val="00A561B0"/>
    <w:rsid w:val="00A56513"/>
    <w:rsid w:val="00A566DF"/>
    <w:rsid w:val="00A569C4"/>
    <w:rsid w:val="00A56BCD"/>
    <w:rsid w:val="00A56FDF"/>
    <w:rsid w:val="00A570C8"/>
    <w:rsid w:val="00A571B6"/>
    <w:rsid w:val="00A5729E"/>
    <w:rsid w:val="00A57728"/>
    <w:rsid w:val="00A57FDD"/>
    <w:rsid w:val="00A6046B"/>
    <w:rsid w:val="00A606B2"/>
    <w:rsid w:val="00A606D0"/>
    <w:rsid w:val="00A60829"/>
    <w:rsid w:val="00A6107A"/>
    <w:rsid w:val="00A61608"/>
    <w:rsid w:val="00A61720"/>
    <w:rsid w:val="00A6187C"/>
    <w:rsid w:val="00A61B87"/>
    <w:rsid w:val="00A62238"/>
    <w:rsid w:val="00A6242F"/>
    <w:rsid w:val="00A631F2"/>
    <w:rsid w:val="00A636D1"/>
    <w:rsid w:val="00A63762"/>
    <w:rsid w:val="00A63A62"/>
    <w:rsid w:val="00A63C9C"/>
    <w:rsid w:val="00A6402C"/>
    <w:rsid w:val="00A641C4"/>
    <w:rsid w:val="00A64AA0"/>
    <w:rsid w:val="00A6521F"/>
    <w:rsid w:val="00A6563A"/>
    <w:rsid w:val="00A65948"/>
    <w:rsid w:val="00A65DB4"/>
    <w:rsid w:val="00A663C2"/>
    <w:rsid w:val="00A66B6C"/>
    <w:rsid w:val="00A66E97"/>
    <w:rsid w:val="00A670D6"/>
    <w:rsid w:val="00A6721B"/>
    <w:rsid w:val="00A67741"/>
    <w:rsid w:val="00A67D7A"/>
    <w:rsid w:val="00A70440"/>
    <w:rsid w:val="00A7175C"/>
    <w:rsid w:val="00A72928"/>
    <w:rsid w:val="00A737BE"/>
    <w:rsid w:val="00A738AA"/>
    <w:rsid w:val="00A73C35"/>
    <w:rsid w:val="00A76398"/>
    <w:rsid w:val="00A765C4"/>
    <w:rsid w:val="00A7661B"/>
    <w:rsid w:val="00A76D54"/>
    <w:rsid w:val="00A7711E"/>
    <w:rsid w:val="00A772BF"/>
    <w:rsid w:val="00A8025A"/>
    <w:rsid w:val="00A813E8"/>
    <w:rsid w:val="00A816FB"/>
    <w:rsid w:val="00A81B63"/>
    <w:rsid w:val="00A81BCB"/>
    <w:rsid w:val="00A82B52"/>
    <w:rsid w:val="00A82D46"/>
    <w:rsid w:val="00A8573F"/>
    <w:rsid w:val="00A85B5D"/>
    <w:rsid w:val="00A85FE3"/>
    <w:rsid w:val="00A868A4"/>
    <w:rsid w:val="00A86E1A"/>
    <w:rsid w:val="00A8727B"/>
    <w:rsid w:val="00A873E5"/>
    <w:rsid w:val="00A877DD"/>
    <w:rsid w:val="00A90338"/>
    <w:rsid w:val="00A90395"/>
    <w:rsid w:val="00A904B1"/>
    <w:rsid w:val="00A90C09"/>
    <w:rsid w:val="00A90C3F"/>
    <w:rsid w:val="00A90FEE"/>
    <w:rsid w:val="00A919EC"/>
    <w:rsid w:val="00A922B8"/>
    <w:rsid w:val="00A936CA"/>
    <w:rsid w:val="00A93F0F"/>
    <w:rsid w:val="00A943B6"/>
    <w:rsid w:val="00A94519"/>
    <w:rsid w:val="00A94AA7"/>
    <w:rsid w:val="00A953F3"/>
    <w:rsid w:val="00A95446"/>
    <w:rsid w:val="00A9603D"/>
    <w:rsid w:val="00A961E6"/>
    <w:rsid w:val="00A9676D"/>
    <w:rsid w:val="00A969E7"/>
    <w:rsid w:val="00A96F4C"/>
    <w:rsid w:val="00AA063C"/>
    <w:rsid w:val="00AA0B93"/>
    <w:rsid w:val="00AA1083"/>
    <w:rsid w:val="00AA13FF"/>
    <w:rsid w:val="00AA1FEF"/>
    <w:rsid w:val="00AA236A"/>
    <w:rsid w:val="00AA26DE"/>
    <w:rsid w:val="00AA304C"/>
    <w:rsid w:val="00AA423D"/>
    <w:rsid w:val="00AA4472"/>
    <w:rsid w:val="00AA4654"/>
    <w:rsid w:val="00AA4810"/>
    <w:rsid w:val="00AA4A57"/>
    <w:rsid w:val="00AA4D58"/>
    <w:rsid w:val="00AA4EE6"/>
    <w:rsid w:val="00AA5446"/>
    <w:rsid w:val="00AA5AE9"/>
    <w:rsid w:val="00AA5FE8"/>
    <w:rsid w:val="00AA61D6"/>
    <w:rsid w:val="00AA64E4"/>
    <w:rsid w:val="00AA6CD2"/>
    <w:rsid w:val="00AA7088"/>
    <w:rsid w:val="00AA7571"/>
    <w:rsid w:val="00AB0314"/>
    <w:rsid w:val="00AB060F"/>
    <w:rsid w:val="00AB117A"/>
    <w:rsid w:val="00AB133D"/>
    <w:rsid w:val="00AB1B0F"/>
    <w:rsid w:val="00AB1F8C"/>
    <w:rsid w:val="00AB219B"/>
    <w:rsid w:val="00AB2213"/>
    <w:rsid w:val="00AB2AB2"/>
    <w:rsid w:val="00AB2FB0"/>
    <w:rsid w:val="00AB327A"/>
    <w:rsid w:val="00AB379D"/>
    <w:rsid w:val="00AB3ACF"/>
    <w:rsid w:val="00AB454A"/>
    <w:rsid w:val="00AB4579"/>
    <w:rsid w:val="00AB47D9"/>
    <w:rsid w:val="00AB47E8"/>
    <w:rsid w:val="00AB4835"/>
    <w:rsid w:val="00AB48B0"/>
    <w:rsid w:val="00AB4A0F"/>
    <w:rsid w:val="00AB4D4E"/>
    <w:rsid w:val="00AB5795"/>
    <w:rsid w:val="00AB5890"/>
    <w:rsid w:val="00AB5D84"/>
    <w:rsid w:val="00AB6A1E"/>
    <w:rsid w:val="00AB6DCF"/>
    <w:rsid w:val="00AB6FCB"/>
    <w:rsid w:val="00AB747F"/>
    <w:rsid w:val="00AB7B74"/>
    <w:rsid w:val="00AC0029"/>
    <w:rsid w:val="00AC021C"/>
    <w:rsid w:val="00AC0B62"/>
    <w:rsid w:val="00AC0D5D"/>
    <w:rsid w:val="00AC11CA"/>
    <w:rsid w:val="00AC147D"/>
    <w:rsid w:val="00AC3929"/>
    <w:rsid w:val="00AC3CF0"/>
    <w:rsid w:val="00AC3D02"/>
    <w:rsid w:val="00AC4002"/>
    <w:rsid w:val="00AC44CC"/>
    <w:rsid w:val="00AC543A"/>
    <w:rsid w:val="00AC5D3A"/>
    <w:rsid w:val="00AC5DE8"/>
    <w:rsid w:val="00AC5E7C"/>
    <w:rsid w:val="00AC6526"/>
    <w:rsid w:val="00AC6579"/>
    <w:rsid w:val="00AC783B"/>
    <w:rsid w:val="00AC78D5"/>
    <w:rsid w:val="00AD0599"/>
    <w:rsid w:val="00AD1193"/>
    <w:rsid w:val="00AD1461"/>
    <w:rsid w:val="00AD14EC"/>
    <w:rsid w:val="00AD171F"/>
    <w:rsid w:val="00AD18B6"/>
    <w:rsid w:val="00AD1910"/>
    <w:rsid w:val="00AD1915"/>
    <w:rsid w:val="00AD1D74"/>
    <w:rsid w:val="00AD1E0F"/>
    <w:rsid w:val="00AD2D14"/>
    <w:rsid w:val="00AD2D59"/>
    <w:rsid w:val="00AD2F94"/>
    <w:rsid w:val="00AD398A"/>
    <w:rsid w:val="00AD39E0"/>
    <w:rsid w:val="00AD3AD4"/>
    <w:rsid w:val="00AD3B00"/>
    <w:rsid w:val="00AD3D70"/>
    <w:rsid w:val="00AD465B"/>
    <w:rsid w:val="00AD49CE"/>
    <w:rsid w:val="00AD4CB5"/>
    <w:rsid w:val="00AD4CCC"/>
    <w:rsid w:val="00AD52EC"/>
    <w:rsid w:val="00AD538F"/>
    <w:rsid w:val="00AD5A5B"/>
    <w:rsid w:val="00AD5AF8"/>
    <w:rsid w:val="00AD6802"/>
    <w:rsid w:val="00AD6F92"/>
    <w:rsid w:val="00AD7309"/>
    <w:rsid w:val="00AD7807"/>
    <w:rsid w:val="00AD7AB6"/>
    <w:rsid w:val="00AD7B58"/>
    <w:rsid w:val="00AE045C"/>
    <w:rsid w:val="00AE07F8"/>
    <w:rsid w:val="00AE0929"/>
    <w:rsid w:val="00AE0DCA"/>
    <w:rsid w:val="00AE0EE5"/>
    <w:rsid w:val="00AE1142"/>
    <w:rsid w:val="00AE12DE"/>
    <w:rsid w:val="00AE1307"/>
    <w:rsid w:val="00AE130A"/>
    <w:rsid w:val="00AE1B77"/>
    <w:rsid w:val="00AE1C63"/>
    <w:rsid w:val="00AE27EB"/>
    <w:rsid w:val="00AE28E6"/>
    <w:rsid w:val="00AE2BA1"/>
    <w:rsid w:val="00AE2CCB"/>
    <w:rsid w:val="00AE31DD"/>
    <w:rsid w:val="00AE33A3"/>
    <w:rsid w:val="00AE3CDB"/>
    <w:rsid w:val="00AE50EB"/>
    <w:rsid w:val="00AE53A1"/>
    <w:rsid w:val="00AE5608"/>
    <w:rsid w:val="00AE5F20"/>
    <w:rsid w:val="00AE60C7"/>
    <w:rsid w:val="00AE6B51"/>
    <w:rsid w:val="00AE6C9B"/>
    <w:rsid w:val="00AE6FDF"/>
    <w:rsid w:val="00AE7A00"/>
    <w:rsid w:val="00AE7E3C"/>
    <w:rsid w:val="00AF0EF6"/>
    <w:rsid w:val="00AF0FC5"/>
    <w:rsid w:val="00AF10E4"/>
    <w:rsid w:val="00AF1386"/>
    <w:rsid w:val="00AF2F0F"/>
    <w:rsid w:val="00AF3737"/>
    <w:rsid w:val="00AF3D2E"/>
    <w:rsid w:val="00AF3D99"/>
    <w:rsid w:val="00AF45B9"/>
    <w:rsid w:val="00AF4A9F"/>
    <w:rsid w:val="00AF4EF2"/>
    <w:rsid w:val="00AF5088"/>
    <w:rsid w:val="00AF54ED"/>
    <w:rsid w:val="00AF59AD"/>
    <w:rsid w:val="00AF67EB"/>
    <w:rsid w:val="00AF6950"/>
    <w:rsid w:val="00AF6CB0"/>
    <w:rsid w:val="00AF707E"/>
    <w:rsid w:val="00AF7084"/>
    <w:rsid w:val="00AF746B"/>
    <w:rsid w:val="00AF756C"/>
    <w:rsid w:val="00B00089"/>
    <w:rsid w:val="00B00107"/>
    <w:rsid w:val="00B0028C"/>
    <w:rsid w:val="00B010A5"/>
    <w:rsid w:val="00B01329"/>
    <w:rsid w:val="00B016B4"/>
    <w:rsid w:val="00B018E7"/>
    <w:rsid w:val="00B01BAB"/>
    <w:rsid w:val="00B01CF6"/>
    <w:rsid w:val="00B028FD"/>
    <w:rsid w:val="00B030AD"/>
    <w:rsid w:val="00B03434"/>
    <w:rsid w:val="00B036A5"/>
    <w:rsid w:val="00B03B01"/>
    <w:rsid w:val="00B03B0B"/>
    <w:rsid w:val="00B04BCC"/>
    <w:rsid w:val="00B0536A"/>
    <w:rsid w:val="00B05C31"/>
    <w:rsid w:val="00B06133"/>
    <w:rsid w:val="00B06DBE"/>
    <w:rsid w:val="00B0732C"/>
    <w:rsid w:val="00B0762F"/>
    <w:rsid w:val="00B078B8"/>
    <w:rsid w:val="00B079AE"/>
    <w:rsid w:val="00B10014"/>
    <w:rsid w:val="00B10056"/>
    <w:rsid w:val="00B101B5"/>
    <w:rsid w:val="00B10263"/>
    <w:rsid w:val="00B10DD6"/>
    <w:rsid w:val="00B11092"/>
    <w:rsid w:val="00B119F1"/>
    <w:rsid w:val="00B11C06"/>
    <w:rsid w:val="00B11D7D"/>
    <w:rsid w:val="00B11DFD"/>
    <w:rsid w:val="00B12CFD"/>
    <w:rsid w:val="00B13C6B"/>
    <w:rsid w:val="00B146CA"/>
    <w:rsid w:val="00B14A15"/>
    <w:rsid w:val="00B14E2B"/>
    <w:rsid w:val="00B1516E"/>
    <w:rsid w:val="00B153C9"/>
    <w:rsid w:val="00B15C51"/>
    <w:rsid w:val="00B15D3B"/>
    <w:rsid w:val="00B16EDF"/>
    <w:rsid w:val="00B171FB"/>
    <w:rsid w:val="00B17E29"/>
    <w:rsid w:val="00B20ADD"/>
    <w:rsid w:val="00B219DD"/>
    <w:rsid w:val="00B220B6"/>
    <w:rsid w:val="00B223FD"/>
    <w:rsid w:val="00B2290B"/>
    <w:rsid w:val="00B22F76"/>
    <w:rsid w:val="00B23521"/>
    <w:rsid w:val="00B23A81"/>
    <w:rsid w:val="00B23BBB"/>
    <w:rsid w:val="00B23E7B"/>
    <w:rsid w:val="00B23FB8"/>
    <w:rsid w:val="00B24124"/>
    <w:rsid w:val="00B2454C"/>
    <w:rsid w:val="00B24827"/>
    <w:rsid w:val="00B2492F"/>
    <w:rsid w:val="00B24A5B"/>
    <w:rsid w:val="00B2537A"/>
    <w:rsid w:val="00B25837"/>
    <w:rsid w:val="00B25A25"/>
    <w:rsid w:val="00B25B4F"/>
    <w:rsid w:val="00B26155"/>
    <w:rsid w:val="00B271E9"/>
    <w:rsid w:val="00B276CE"/>
    <w:rsid w:val="00B27F91"/>
    <w:rsid w:val="00B30589"/>
    <w:rsid w:val="00B309B4"/>
    <w:rsid w:val="00B31222"/>
    <w:rsid w:val="00B31324"/>
    <w:rsid w:val="00B31951"/>
    <w:rsid w:val="00B32657"/>
    <w:rsid w:val="00B326CD"/>
    <w:rsid w:val="00B32FB8"/>
    <w:rsid w:val="00B333BA"/>
    <w:rsid w:val="00B3435D"/>
    <w:rsid w:val="00B344FD"/>
    <w:rsid w:val="00B347A1"/>
    <w:rsid w:val="00B34AE2"/>
    <w:rsid w:val="00B351EF"/>
    <w:rsid w:val="00B35357"/>
    <w:rsid w:val="00B3623E"/>
    <w:rsid w:val="00B364D8"/>
    <w:rsid w:val="00B36C5B"/>
    <w:rsid w:val="00B36EDA"/>
    <w:rsid w:val="00B36FB4"/>
    <w:rsid w:val="00B3798A"/>
    <w:rsid w:val="00B37A82"/>
    <w:rsid w:val="00B409F8"/>
    <w:rsid w:val="00B40FF9"/>
    <w:rsid w:val="00B410C2"/>
    <w:rsid w:val="00B4147A"/>
    <w:rsid w:val="00B4195A"/>
    <w:rsid w:val="00B41A77"/>
    <w:rsid w:val="00B42607"/>
    <w:rsid w:val="00B426E1"/>
    <w:rsid w:val="00B42BF1"/>
    <w:rsid w:val="00B42D03"/>
    <w:rsid w:val="00B43055"/>
    <w:rsid w:val="00B4315E"/>
    <w:rsid w:val="00B4367E"/>
    <w:rsid w:val="00B43B40"/>
    <w:rsid w:val="00B4558C"/>
    <w:rsid w:val="00B45761"/>
    <w:rsid w:val="00B466D6"/>
    <w:rsid w:val="00B46780"/>
    <w:rsid w:val="00B46AAA"/>
    <w:rsid w:val="00B46FB9"/>
    <w:rsid w:val="00B47BEB"/>
    <w:rsid w:val="00B507B0"/>
    <w:rsid w:val="00B507D9"/>
    <w:rsid w:val="00B51D0B"/>
    <w:rsid w:val="00B525B0"/>
    <w:rsid w:val="00B5299C"/>
    <w:rsid w:val="00B52F59"/>
    <w:rsid w:val="00B530A1"/>
    <w:rsid w:val="00B54BFD"/>
    <w:rsid w:val="00B54FCC"/>
    <w:rsid w:val="00B551F7"/>
    <w:rsid w:val="00B55331"/>
    <w:rsid w:val="00B55EFE"/>
    <w:rsid w:val="00B55FC0"/>
    <w:rsid w:val="00B56161"/>
    <w:rsid w:val="00B562C7"/>
    <w:rsid w:val="00B563EF"/>
    <w:rsid w:val="00B56935"/>
    <w:rsid w:val="00B5698A"/>
    <w:rsid w:val="00B56F69"/>
    <w:rsid w:val="00B57390"/>
    <w:rsid w:val="00B575D5"/>
    <w:rsid w:val="00B578E3"/>
    <w:rsid w:val="00B57932"/>
    <w:rsid w:val="00B57C36"/>
    <w:rsid w:val="00B57D53"/>
    <w:rsid w:val="00B60191"/>
    <w:rsid w:val="00B603F2"/>
    <w:rsid w:val="00B608D6"/>
    <w:rsid w:val="00B60CE4"/>
    <w:rsid w:val="00B610B6"/>
    <w:rsid w:val="00B61604"/>
    <w:rsid w:val="00B61AC9"/>
    <w:rsid w:val="00B61D42"/>
    <w:rsid w:val="00B62B83"/>
    <w:rsid w:val="00B62BC2"/>
    <w:rsid w:val="00B6370D"/>
    <w:rsid w:val="00B6382B"/>
    <w:rsid w:val="00B6391A"/>
    <w:rsid w:val="00B63A3C"/>
    <w:rsid w:val="00B63A78"/>
    <w:rsid w:val="00B63EC6"/>
    <w:rsid w:val="00B6495F"/>
    <w:rsid w:val="00B64A47"/>
    <w:rsid w:val="00B64DE9"/>
    <w:rsid w:val="00B64EFE"/>
    <w:rsid w:val="00B65A02"/>
    <w:rsid w:val="00B660F8"/>
    <w:rsid w:val="00B66256"/>
    <w:rsid w:val="00B66437"/>
    <w:rsid w:val="00B669D0"/>
    <w:rsid w:val="00B66E1C"/>
    <w:rsid w:val="00B6762E"/>
    <w:rsid w:val="00B70B3C"/>
    <w:rsid w:val="00B70F2C"/>
    <w:rsid w:val="00B71648"/>
    <w:rsid w:val="00B7194C"/>
    <w:rsid w:val="00B71AA4"/>
    <w:rsid w:val="00B71E66"/>
    <w:rsid w:val="00B728AA"/>
    <w:rsid w:val="00B731FC"/>
    <w:rsid w:val="00B7366D"/>
    <w:rsid w:val="00B73912"/>
    <w:rsid w:val="00B73BB9"/>
    <w:rsid w:val="00B74083"/>
    <w:rsid w:val="00B74BB2"/>
    <w:rsid w:val="00B74CA4"/>
    <w:rsid w:val="00B75785"/>
    <w:rsid w:val="00B75AB5"/>
    <w:rsid w:val="00B76492"/>
    <w:rsid w:val="00B7652F"/>
    <w:rsid w:val="00B77A8D"/>
    <w:rsid w:val="00B80078"/>
    <w:rsid w:val="00B80D02"/>
    <w:rsid w:val="00B80F21"/>
    <w:rsid w:val="00B80FA6"/>
    <w:rsid w:val="00B81CA0"/>
    <w:rsid w:val="00B81CD7"/>
    <w:rsid w:val="00B81CEC"/>
    <w:rsid w:val="00B81D1B"/>
    <w:rsid w:val="00B82434"/>
    <w:rsid w:val="00B82C8F"/>
    <w:rsid w:val="00B83DA8"/>
    <w:rsid w:val="00B84042"/>
    <w:rsid w:val="00B8410A"/>
    <w:rsid w:val="00B84374"/>
    <w:rsid w:val="00B848B6"/>
    <w:rsid w:val="00B84D2B"/>
    <w:rsid w:val="00B851F2"/>
    <w:rsid w:val="00B856B6"/>
    <w:rsid w:val="00B857F0"/>
    <w:rsid w:val="00B860B3"/>
    <w:rsid w:val="00B86325"/>
    <w:rsid w:val="00B8663A"/>
    <w:rsid w:val="00B87036"/>
    <w:rsid w:val="00B877CE"/>
    <w:rsid w:val="00B87856"/>
    <w:rsid w:val="00B90425"/>
    <w:rsid w:val="00B90889"/>
    <w:rsid w:val="00B90B96"/>
    <w:rsid w:val="00B90E30"/>
    <w:rsid w:val="00B91E6D"/>
    <w:rsid w:val="00B9285C"/>
    <w:rsid w:val="00B92C68"/>
    <w:rsid w:val="00B92CD9"/>
    <w:rsid w:val="00B94423"/>
    <w:rsid w:val="00B945FE"/>
    <w:rsid w:val="00B94AF2"/>
    <w:rsid w:val="00B94E3C"/>
    <w:rsid w:val="00B9564D"/>
    <w:rsid w:val="00B959B7"/>
    <w:rsid w:val="00B95A97"/>
    <w:rsid w:val="00B95BCF"/>
    <w:rsid w:val="00B95CA9"/>
    <w:rsid w:val="00B963F1"/>
    <w:rsid w:val="00B96BE0"/>
    <w:rsid w:val="00BA07F2"/>
    <w:rsid w:val="00BA0AB6"/>
    <w:rsid w:val="00BA0F2C"/>
    <w:rsid w:val="00BA1401"/>
    <w:rsid w:val="00BA14DC"/>
    <w:rsid w:val="00BA1569"/>
    <w:rsid w:val="00BA15AC"/>
    <w:rsid w:val="00BA16C8"/>
    <w:rsid w:val="00BA1758"/>
    <w:rsid w:val="00BA1F5E"/>
    <w:rsid w:val="00BA2018"/>
    <w:rsid w:val="00BA202A"/>
    <w:rsid w:val="00BA214D"/>
    <w:rsid w:val="00BA2540"/>
    <w:rsid w:val="00BA316A"/>
    <w:rsid w:val="00BA4029"/>
    <w:rsid w:val="00BA407D"/>
    <w:rsid w:val="00BA43B3"/>
    <w:rsid w:val="00BA52F7"/>
    <w:rsid w:val="00BA547B"/>
    <w:rsid w:val="00BA5878"/>
    <w:rsid w:val="00BA5B6D"/>
    <w:rsid w:val="00BA5BE2"/>
    <w:rsid w:val="00BA5BF2"/>
    <w:rsid w:val="00BA5E4E"/>
    <w:rsid w:val="00BA644C"/>
    <w:rsid w:val="00BA64EB"/>
    <w:rsid w:val="00BA69AA"/>
    <w:rsid w:val="00BA6FD6"/>
    <w:rsid w:val="00BA7C8E"/>
    <w:rsid w:val="00BB08A4"/>
    <w:rsid w:val="00BB0A99"/>
    <w:rsid w:val="00BB1190"/>
    <w:rsid w:val="00BB1C10"/>
    <w:rsid w:val="00BB2A9B"/>
    <w:rsid w:val="00BB2A9D"/>
    <w:rsid w:val="00BB2CA1"/>
    <w:rsid w:val="00BB2E94"/>
    <w:rsid w:val="00BB3240"/>
    <w:rsid w:val="00BB3846"/>
    <w:rsid w:val="00BB3EFA"/>
    <w:rsid w:val="00BB4FC9"/>
    <w:rsid w:val="00BB6348"/>
    <w:rsid w:val="00BB6478"/>
    <w:rsid w:val="00BB6E16"/>
    <w:rsid w:val="00BB75D9"/>
    <w:rsid w:val="00BB7F37"/>
    <w:rsid w:val="00BC0AFF"/>
    <w:rsid w:val="00BC0CD9"/>
    <w:rsid w:val="00BC0DF3"/>
    <w:rsid w:val="00BC10C9"/>
    <w:rsid w:val="00BC1764"/>
    <w:rsid w:val="00BC1919"/>
    <w:rsid w:val="00BC197E"/>
    <w:rsid w:val="00BC1E84"/>
    <w:rsid w:val="00BC2944"/>
    <w:rsid w:val="00BC2C3A"/>
    <w:rsid w:val="00BC3095"/>
    <w:rsid w:val="00BC3717"/>
    <w:rsid w:val="00BC3DA8"/>
    <w:rsid w:val="00BC42B5"/>
    <w:rsid w:val="00BC47AD"/>
    <w:rsid w:val="00BC48C6"/>
    <w:rsid w:val="00BC4CA9"/>
    <w:rsid w:val="00BC5CB8"/>
    <w:rsid w:val="00BC5EFC"/>
    <w:rsid w:val="00BC6561"/>
    <w:rsid w:val="00BC6724"/>
    <w:rsid w:val="00BC69B5"/>
    <w:rsid w:val="00BC7174"/>
    <w:rsid w:val="00BC7536"/>
    <w:rsid w:val="00BD037E"/>
    <w:rsid w:val="00BD0902"/>
    <w:rsid w:val="00BD0F78"/>
    <w:rsid w:val="00BD1345"/>
    <w:rsid w:val="00BD1364"/>
    <w:rsid w:val="00BD1953"/>
    <w:rsid w:val="00BD1AD6"/>
    <w:rsid w:val="00BD23C1"/>
    <w:rsid w:val="00BD26E7"/>
    <w:rsid w:val="00BD2B86"/>
    <w:rsid w:val="00BD2DB5"/>
    <w:rsid w:val="00BD2EE2"/>
    <w:rsid w:val="00BD3B24"/>
    <w:rsid w:val="00BD3CD2"/>
    <w:rsid w:val="00BD457D"/>
    <w:rsid w:val="00BD4DE4"/>
    <w:rsid w:val="00BD4F08"/>
    <w:rsid w:val="00BD4F29"/>
    <w:rsid w:val="00BD5803"/>
    <w:rsid w:val="00BD5DAA"/>
    <w:rsid w:val="00BD5E91"/>
    <w:rsid w:val="00BD6097"/>
    <w:rsid w:val="00BD6113"/>
    <w:rsid w:val="00BD6CB7"/>
    <w:rsid w:val="00BD71F8"/>
    <w:rsid w:val="00BD78D4"/>
    <w:rsid w:val="00BD7AB2"/>
    <w:rsid w:val="00BE0026"/>
    <w:rsid w:val="00BE0C40"/>
    <w:rsid w:val="00BE0CBA"/>
    <w:rsid w:val="00BE2573"/>
    <w:rsid w:val="00BE2684"/>
    <w:rsid w:val="00BE2D7A"/>
    <w:rsid w:val="00BE3289"/>
    <w:rsid w:val="00BE3361"/>
    <w:rsid w:val="00BE3719"/>
    <w:rsid w:val="00BE38AE"/>
    <w:rsid w:val="00BE4279"/>
    <w:rsid w:val="00BE4E1C"/>
    <w:rsid w:val="00BE5139"/>
    <w:rsid w:val="00BE515E"/>
    <w:rsid w:val="00BE54F7"/>
    <w:rsid w:val="00BE647B"/>
    <w:rsid w:val="00BE64FF"/>
    <w:rsid w:val="00BE6672"/>
    <w:rsid w:val="00BE6766"/>
    <w:rsid w:val="00BE67CE"/>
    <w:rsid w:val="00BE74B7"/>
    <w:rsid w:val="00BE785A"/>
    <w:rsid w:val="00BE7BF7"/>
    <w:rsid w:val="00BE7E4B"/>
    <w:rsid w:val="00BF0214"/>
    <w:rsid w:val="00BF077E"/>
    <w:rsid w:val="00BF1297"/>
    <w:rsid w:val="00BF1E1F"/>
    <w:rsid w:val="00BF213C"/>
    <w:rsid w:val="00BF255C"/>
    <w:rsid w:val="00BF2C06"/>
    <w:rsid w:val="00BF3515"/>
    <w:rsid w:val="00BF3523"/>
    <w:rsid w:val="00BF3915"/>
    <w:rsid w:val="00BF3D80"/>
    <w:rsid w:val="00BF427E"/>
    <w:rsid w:val="00BF430C"/>
    <w:rsid w:val="00BF4BF0"/>
    <w:rsid w:val="00BF4CA8"/>
    <w:rsid w:val="00BF4D09"/>
    <w:rsid w:val="00BF4F4D"/>
    <w:rsid w:val="00BF5506"/>
    <w:rsid w:val="00BF5759"/>
    <w:rsid w:val="00BF58EB"/>
    <w:rsid w:val="00BF6814"/>
    <w:rsid w:val="00BF6B11"/>
    <w:rsid w:val="00BF6D7D"/>
    <w:rsid w:val="00BF6EBC"/>
    <w:rsid w:val="00BF6F73"/>
    <w:rsid w:val="00BF72D1"/>
    <w:rsid w:val="00BF7DC0"/>
    <w:rsid w:val="00BF7EA3"/>
    <w:rsid w:val="00BF7F26"/>
    <w:rsid w:val="00C01B10"/>
    <w:rsid w:val="00C01B4D"/>
    <w:rsid w:val="00C02007"/>
    <w:rsid w:val="00C02055"/>
    <w:rsid w:val="00C02941"/>
    <w:rsid w:val="00C02A9D"/>
    <w:rsid w:val="00C02C36"/>
    <w:rsid w:val="00C02E77"/>
    <w:rsid w:val="00C02F84"/>
    <w:rsid w:val="00C02FFE"/>
    <w:rsid w:val="00C03652"/>
    <w:rsid w:val="00C03671"/>
    <w:rsid w:val="00C03E25"/>
    <w:rsid w:val="00C04CD7"/>
    <w:rsid w:val="00C04D7C"/>
    <w:rsid w:val="00C06E8B"/>
    <w:rsid w:val="00C0728A"/>
    <w:rsid w:val="00C076AB"/>
    <w:rsid w:val="00C077F7"/>
    <w:rsid w:val="00C07A42"/>
    <w:rsid w:val="00C07E26"/>
    <w:rsid w:val="00C103B4"/>
    <w:rsid w:val="00C10689"/>
    <w:rsid w:val="00C1091D"/>
    <w:rsid w:val="00C10954"/>
    <w:rsid w:val="00C10DCD"/>
    <w:rsid w:val="00C11C7C"/>
    <w:rsid w:val="00C12731"/>
    <w:rsid w:val="00C12F56"/>
    <w:rsid w:val="00C13502"/>
    <w:rsid w:val="00C136AA"/>
    <w:rsid w:val="00C139A7"/>
    <w:rsid w:val="00C13A30"/>
    <w:rsid w:val="00C14225"/>
    <w:rsid w:val="00C145EC"/>
    <w:rsid w:val="00C1489A"/>
    <w:rsid w:val="00C14A22"/>
    <w:rsid w:val="00C14D59"/>
    <w:rsid w:val="00C156EF"/>
    <w:rsid w:val="00C15B68"/>
    <w:rsid w:val="00C16316"/>
    <w:rsid w:val="00C1697D"/>
    <w:rsid w:val="00C16A56"/>
    <w:rsid w:val="00C16B84"/>
    <w:rsid w:val="00C16C30"/>
    <w:rsid w:val="00C170B6"/>
    <w:rsid w:val="00C20856"/>
    <w:rsid w:val="00C2096F"/>
    <w:rsid w:val="00C212D4"/>
    <w:rsid w:val="00C21377"/>
    <w:rsid w:val="00C2298E"/>
    <w:rsid w:val="00C23954"/>
    <w:rsid w:val="00C23DFE"/>
    <w:rsid w:val="00C24CD3"/>
    <w:rsid w:val="00C25349"/>
    <w:rsid w:val="00C253A1"/>
    <w:rsid w:val="00C25A57"/>
    <w:rsid w:val="00C25B79"/>
    <w:rsid w:val="00C25D04"/>
    <w:rsid w:val="00C26265"/>
    <w:rsid w:val="00C2629D"/>
    <w:rsid w:val="00C275FD"/>
    <w:rsid w:val="00C276BE"/>
    <w:rsid w:val="00C27746"/>
    <w:rsid w:val="00C30024"/>
    <w:rsid w:val="00C302D9"/>
    <w:rsid w:val="00C305DC"/>
    <w:rsid w:val="00C30FD7"/>
    <w:rsid w:val="00C3177D"/>
    <w:rsid w:val="00C31908"/>
    <w:rsid w:val="00C324DC"/>
    <w:rsid w:val="00C32DAE"/>
    <w:rsid w:val="00C32DC7"/>
    <w:rsid w:val="00C32FC2"/>
    <w:rsid w:val="00C33194"/>
    <w:rsid w:val="00C331CF"/>
    <w:rsid w:val="00C33656"/>
    <w:rsid w:val="00C33A9C"/>
    <w:rsid w:val="00C33CFF"/>
    <w:rsid w:val="00C33E4C"/>
    <w:rsid w:val="00C3449A"/>
    <w:rsid w:val="00C3545A"/>
    <w:rsid w:val="00C35602"/>
    <w:rsid w:val="00C35A31"/>
    <w:rsid w:val="00C35C8C"/>
    <w:rsid w:val="00C35D23"/>
    <w:rsid w:val="00C3630E"/>
    <w:rsid w:val="00C365FD"/>
    <w:rsid w:val="00C369EA"/>
    <w:rsid w:val="00C36A86"/>
    <w:rsid w:val="00C37583"/>
    <w:rsid w:val="00C379E6"/>
    <w:rsid w:val="00C37BDF"/>
    <w:rsid w:val="00C37DFE"/>
    <w:rsid w:val="00C4010B"/>
    <w:rsid w:val="00C404B2"/>
    <w:rsid w:val="00C40887"/>
    <w:rsid w:val="00C40B23"/>
    <w:rsid w:val="00C40BD5"/>
    <w:rsid w:val="00C41380"/>
    <w:rsid w:val="00C41596"/>
    <w:rsid w:val="00C41FD5"/>
    <w:rsid w:val="00C42445"/>
    <w:rsid w:val="00C4263B"/>
    <w:rsid w:val="00C42889"/>
    <w:rsid w:val="00C434A7"/>
    <w:rsid w:val="00C440D3"/>
    <w:rsid w:val="00C4469C"/>
    <w:rsid w:val="00C44895"/>
    <w:rsid w:val="00C448E5"/>
    <w:rsid w:val="00C44B2E"/>
    <w:rsid w:val="00C456CC"/>
    <w:rsid w:val="00C45FA5"/>
    <w:rsid w:val="00C4613D"/>
    <w:rsid w:val="00C464B2"/>
    <w:rsid w:val="00C4684F"/>
    <w:rsid w:val="00C468EC"/>
    <w:rsid w:val="00C46F95"/>
    <w:rsid w:val="00C4710A"/>
    <w:rsid w:val="00C47477"/>
    <w:rsid w:val="00C47693"/>
    <w:rsid w:val="00C47815"/>
    <w:rsid w:val="00C47E39"/>
    <w:rsid w:val="00C47E6C"/>
    <w:rsid w:val="00C47F55"/>
    <w:rsid w:val="00C50635"/>
    <w:rsid w:val="00C50842"/>
    <w:rsid w:val="00C51A24"/>
    <w:rsid w:val="00C51FD6"/>
    <w:rsid w:val="00C522B1"/>
    <w:rsid w:val="00C523EF"/>
    <w:rsid w:val="00C528DE"/>
    <w:rsid w:val="00C534C9"/>
    <w:rsid w:val="00C539ED"/>
    <w:rsid w:val="00C53C19"/>
    <w:rsid w:val="00C53FC5"/>
    <w:rsid w:val="00C54A94"/>
    <w:rsid w:val="00C552E5"/>
    <w:rsid w:val="00C55B07"/>
    <w:rsid w:val="00C56A07"/>
    <w:rsid w:val="00C56BBE"/>
    <w:rsid w:val="00C573B1"/>
    <w:rsid w:val="00C57917"/>
    <w:rsid w:val="00C6003E"/>
    <w:rsid w:val="00C60568"/>
    <w:rsid w:val="00C605D3"/>
    <w:rsid w:val="00C6097E"/>
    <w:rsid w:val="00C60F24"/>
    <w:rsid w:val="00C6112A"/>
    <w:rsid w:val="00C614CA"/>
    <w:rsid w:val="00C61CD0"/>
    <w:rsid w:val="00C624D3"/>
    <w:rsid w:val="00C62541"/>
    <w:rsid w:val="00C62A05"/>
    <w:rsid w:val="00C62D72"/>
    <w:rsid w:val="00C639D0"/>
    <w:rsid w:val="00C63D8F"/>
    <w:rsid w:val="00C651EE"/>
    <w:rsid w:val="00C65379"/>
    <w:rsid w:val="00C65D9C"/>
    <w:rsid w:val="00C6606C"/>
    <w:rsid w:val="00C676BF"/>
    <w:rsid w:val="00C67EAA"/>
    <w:rsid w:val="00C67F0A"/>
    <w:rsid w:val="00C70211"/>
    <w:rsid w:val="00C70C21"/>
    <w:rsid w:val="00C70F61"/>
    <w:rsid w:val="00C70F9B"/>
    <w:rsid w:val="00C7121B"/>
    <w:rsid w:val="00C71AED"/>
    <w:rsid w:val="00C721FD"/>
    <w:rsid w:val="00C7316A"/>
    <w:rsid w:val="00C7316C"/>
    <w:rsid w:val="00C73488"/>
    <w:rsid w:val="00C73493"/>
    <w:rsid w:val="00C73653"/>
    <w:rsid w:val="00C746C6"/>
    <w:rsid w:val="00C74B16"/>
    <w:rsid w:val="00C7558B"/>
    <w:rsid w:val="00C755A9"/>
    <w:rsid w:val="00C7574A"/>
    <w:rsid w:val="00C757A7"/>
    <w:rsid w:val="00C75EC2"/>
    <w:rsid w:val="00C76500"/>
    <w:rsid w:val="00C76C1A"/>
    <w:rsid w:val="00C76CB3"/>
    <w:rsid w:val="00C77AA3"/>
    <w:rsid w:val="00C8053B"/>
    <w:rsid w:val="00C806CC"/>
    <w:rsid w:val="00C809BA"/>
    <w:rsid w:val="00C80BCC"/>
    <w:rsid w:val="00C80BFE"/>
    <w:rsid w:val="00C811DD"/>
    <w:rsid w:val="00C81329"/>
    <w:rsid w:val="00C816DC"/>
    <w:rsid w:val="00C81BA9"/>
    <w:rsid w:val="00C82028"/>
    <w:rsid w:val="00C822B9"/>
    <w:rsid w:val="00C82598"/>
    <w:rsid w:val="00C828B7"/>
    <w:rsid w:val="00C82AB8"/>
    <w:rsid w:val="00C835A2"/>
    <w:rsid w:val="00C84425"/>
    <w:rsid w:val="00C84686"/>
    <w:rsid w:val="00C84BB4"/>
    <w:rsid w:val="00C84BEE"/>
    <w:rsid w:val="00C85EDA"/>
    <w:rsid w:val="00C86026"/>
    <w:rsid w:val="00C86BA9"/>
    <w:rsid w:val="00C86CCB"/>
    <w:rsid w:val="00C871D6"/>
    <w:rsid w:val="00C876FD"/>
    <w:rsid w:val="00C87E89"/>
    <w:rsid w:val="00C90067"/>
    <w:rsid w:val="00C903B5"/>
    <w:rsid w:val="00C903E7"/>
    <w:rsid w:val="00C9041B"/>
    <w:rsid w:val="00C90E53"/>
    <w:rsid w:val="00C90FA7"/>
    <w:rsid w:val="00C911C7"/>
    <w:rsid w:val="00C9227D"/>
    <w:rsid w:val="00C9248D"/>
    <w:rsid w:val="00C925B8"/>
    <w:rsid w:val="00C925F6"/>
    <w:rsid w:val="00C92AC5"/>
    <w:rsid w:val="00C9319D"/>
    <w:rsid w:val="00C934F2"/>
    <w:rsid w:val="00C93B6A"/>
    <w:rsid w:val="00C93DFB"/>
    <w:rsid w:val="00C940E0"/>
    <w:rsid w:val="00C94545"/>
    <w:rsid w:val="00C94713"/>
    <w:rsid w:val="00C94D83"/>
    <w:rsid w:val="00C9509B"/>
    <w:rsid w:val="00C956CC"/>
    <w:rsid w:val="00C95751"/>
    <w:rsid w:val="00C963EE"/>
    <w:rsid w:val="00C969AB"/>
    <w:rsid w:val="00C96D7D"/>
    <w:rsid w:val="00C97009"/>
    <w:rsid w:val="00C9760C"/>
    <w:rsid w:val="00C97A9F"/>
    <w:rsid w:val="00CA0A6F"/>
    <w:rsid w:val="00CA0A99"/>
    <w:rsid w:val="00CA15C6"/>
    <w:rsid w:val="00CA15F5"/>
    <w:rsid w:val="00CA26F5"/>
    <w:rsid w:val="00CA2E74"/>
    <w:rsid w:val="00CA383B"/>
    <w:rsid w:val="00CA3BBF"/>
    <w:rsid w:val="00CA3E60"/>
    <w:rsid w:val="00CA4866"/>
    <w:rsid w:val="00CA500A"/>
    <w:rsid w:val="00CA51A0"/>
    <w:rsid w:val="00CA5D4C"/>
    <w:rsid w:val="00CA61D4"/>
    <w:rsid w:val="00CA65F0"/>
    <w:rsid w:val="00CA6CD5"/>
    <w:rsid w:val="00CA6E52"/>
    <w:rsid w:val="00CA6F4A"/>
    <w:rsid w:val="00CA733F"/>
    <w:rsid w:val="00CB0676"/>
    <w:rsid w:val="00CB06DA"/>
    <w:rsid w:val="00CB0C37"/>
    <w:rsid w:val="00CB0F54"/>
    <w:rsid w:val="00CB119E"/>
    <w:rsid w:val="00CB153D"/>
    <w:rsid w:val="00CB159D"/>
    <w:rsid w:val="00CB213F"/>
    <w:rsid w:val="00CB223A"/>
    <w:rsid w:val="00CB23B1"/>
    <w:rsid w:val="00CB2CBE"/>
    <w:rsid w:val="00CB3005"/>
    <w:rsid w:val="00CB35B2"/>
    <w:rsid w:val="00CB3736"/>
    <w:rsid w:val="00CB3ED4"/>
    <w:rsid w:val="00CB477B"/>
    <w:rsid w:val="00CB4B90"/>
    <w:rsid w:val="00CB6581"/>
    <w:rsid w:val="00CB6A37"/>
    <w:rsid w:val="00CB6FAA"/>
    <w:rsid w:val="00CB76A8"/>
    <w:rsid w:val="00CB7EA7"/>
    <w:rsid w:val="00CC07D2"/>
    <w:rsid w:val="00CC0892"/>
    <w:rsid w:val="00CC139A"/>
    <w:rsid w:val="00CC1748"/>
    <w:rsid w:val="00CC1F9A"/>
    <w:rsid w:val="00CC21F4"/>
    <w:rsid w:val="00CC3186"/>
    <w:rsid w:val="00CC3388"/>
    <w:rsid w:val="00CC37AC"/>
    <w:rsid w:val="00CC3DFF"/>
    <w:rsid w:val="00CC41BB"/>
    <w:rsid w:val="00CC49C9"/>
    <w:rsid w:val="00CC4F05"/>
    <w:rsid w:val="00CC522F"/>
    <w:rsid w:val="00CC595B"/>
    <w:rsid w:val="00CC605F"/>
    <w:rsid w:val="00CC6260"/>
    <w:rsid w:val="00CC6515"/>
    <w:rsid w:val="00CC696E"/>
    <w:rsid w:val="00CC6A49"/>
    <w:rsid w:val="00CC6C58"/>
    <w:rsid w:val="00CC7D92"/>
    <w:rsid w:val="00CC7FDF"/>
    <w:rsid w:val="00CD0203"/>
    <w:rsid w:val="00CD10C9"/>
    <w:rsid w:val="00CD124D"/>
    <w:rsid w:val="00CD16B2"/>
    <w:rsid w:val="00CD1FA7"/>
    <w:rsid w:val="00CD200D"/>
    <w:rsid w:val="00CD21EE"/>
    <w:rsid w:val="00CD2357"/>
    <w:rsid w:val="00CD2827"/>
    <w:rsid w:val="00CD29EE"/>
    <w:rsid w:val="00CD36EE"/>
    <w:rsid w:val="00CD3A33"/>
    <w:rsid w:val="00CD3DBD"/>
    <w:rsid w:val="00CD3DCA"/>
    <w:rsid w:val="00CD48B1"/>
    <w:rsid w:val="00CD538A"/>
    <w:rsid w:val="00CD53F7"/>
    <w:rsid w:val="00CD5561"/>
    <w:rsid w:val="00CD55E4"/>
    <w:rsid w:val="00CD58DA"/>
    <w:rsid w:val="00CD5988"/>
    <w:rsid w:val="00CD5B4A"/>
    <w:rsid w:val="00CD5E1B"/>
    <w:rsid w:val="00CD62BC"/>
    <w:rsid w:val="00CD63FB"/>
    <w:rsid w:val="00CD7689"/>
    <w:rsid w:val="00CE08B6"/>
    <w:rsid w:val="00CE0FE8"/>
    <w:rsid w:val="00CE1B8A"/>
    <w:rsid w:val="00CE214C"/>
    <w:rsid w:val="00CE3ADD"/>
    <w:rsid w:val="00CE3FAE"/>
    <w:rsid w:val="00CE4953"/>
    <w:rsid w:val="00CE4CA5"/>
    <w:rsid w:val="00CE5397"/>
    <w:rsid w:val="00CE56E5"/>
    <w:rsid w:val="00CE5A77"/>
    <w:rsid w:val="00CE5C4D"/>
    <w:rsid w:val="00CE5C70"/>
    <w:rsid w:val="00CE6125"/>
    <w:rsid w:val="00CE6627"/>
    <w:rsid w:val="00CE6B6B"/>
    <w:rsid w:val="00CE6C8C"/>
    <w:rsid w:val="00CE77E1"/>
    <w:rsid w:val="00CF0131"/>
    <w:rsid w:val="00CF0343"/>
    <w:rsid w:val="00CF1338"/>
    <w:rsid w:val="00CF1664"/>
    <w:rsid w:val="00CF19B3"/>
    <w:rsid w:val="00CF24B8"/>
    <w:rsid w:val="00CF2AED"/>
    <w:rsid w:val="00CF3525"/>
    <w:rsid w:val="00CF35E0"/>
    <w:rsid w:val="00CF36A8"/>
    <w:rsid w:val="00CF40AE"/>
    <w:rsid w:val="00CF41A4"/>
    <w:rsid w:val="00CF4280"/>
    <w:rsid w:val="00CF4BB1"/>
    <w:rsid w:val="00CF606D"/>
    <w:rsid w:val="00CF63FF"/>
    <w:rsid w:val="00CF691C"/>
    <w:rsid w:val="00CF6F63"/>
    <w:rsid w:val="00CF767B"/>
    <w:rsid w:val="00CF77E6"/>
    <w:rsid w:val="00CF7A4B"/>
    <w:rsid w:val="00D004CD"/>
    <w:rsid w:val="00D00C8F"/>
    <w:rsid w:val="00D01D5F"/>
    <w:rsid w:val="00D01E91"/>
    <w:rsid w:val="00D02086"/>
    <w:rsid w:val="00D02CAA"/>
    <w:rsid w:val="00D02D02"/>
    <w:rsid w:val="00D02F1D"/>
    <w:rsid w:val="00D03DB5"/>
    <w:rsid w:val="00D042B4"/>
    <w:rsid w:val="00D04E6E"/>
    <w:rsid w:val="00D04F68"/>
    <w:rsid w:val="00D0572A"/>
    <w:rsid w:val="00D05C5F"/>
    <w:rsid w:val="00D06426"/>
    <w:rsid w:val="00D076D4"/>
    <w:rsid w:val="00D078B1"/>
    <w:rsid w:val="00D07E17"/>
    <w:rsid w:val="00D101A1"/>
    <w:rsid w:val="00D12A57"/>
    <w:rsid w:val="00D1301A"/>
    <w:rsid w:val="00D13406"/>
    <w:rsid w:val="00D13A41"/>
    <w:rsid w:val="00D13BE5"/>
    <w:rsid w:val="00D14497"/>
    <w:rsid w:val="00D14772"/>
    <w:rsid w:val="00D1491D"/>
    <w:rsid w:val="00D14B2C"/>
    <w:rsid w:val="00D14B95"/>
    <w:rsid w:val="00D15612"/>
    <w:rsid w:val="00D15B0B"/>
    <w:rsid w:val="00D15D0B"/>
    <w:rsid w:val="00D16715"/>
    <w:rsid w:val="00D17134"/>
    <w:rsid w:val="00D17156"/>
    <w:rsid w:val="00D177EB"/>
    <w:rsid w:val="00D202C2"/>
    <w:rsid w:val="00D202C7"/>
    <w:rsid w:val="00D205C9"/>
    <w:rsid w:val="00D206BE"/>
    <w:rsid w:val="00D209AD"/>
    <w:rsid w:val="00D210F3"/>
    <w:rsid w:val="00D21640"/>
    <w:rsid w:val="00D226C8"/>
    <w:rsid w:val="00D226F6"/>
    <w:rsid w:val="00D2275C"/>
    <w:rsid w:val="00D227B9"/>
    <w:rsid w:val="00D229B1"/>
    <w:rsid w:val="00D22C12"/>
    <w:rsid w:val="00D22C13"/>
    <w:rsid w:val="00D22FC1"/>
    <w:rsid w:val="00D2318C"/>
    <w:rsid w:val="00D23315"/>
    <w:rsid w:val="00D23993"/>
    <w:rsid w:val="00D23A47"/>
    <w:rsid w:val="00D2468C"/>
    <w:rsid w:val="00D248EC"/>
    <w:rsid w:val="00D25E78"/>
    <w:rsid w:val="00D26F32"/>
    <w:rsid w:val="00D27356"/>
    <w:rsid w:val="00D27623"/>
    <w:rsid w:val="00D27701"/>
    <w:rsid w:val="00D2777F"/>
    <w:rsid w:val="00D27825"/>
    <w:rsid w:val="00D3001B"/>
    <w:rsid w:val="00D300DE"/>
    <w:rsid w:val="00D3022F"/>
    <w:rsid w:val="00D30287"/>
    <w:rsid w:val="00D3042B"/>
    <w:rsid w:val="00D31484"/>
    <w:rsid w:val="00D3242B"/>
    <w:rsid w:val="00D324D1"/>
    <w:rsid w:val="00D32AF1"/>
    <w:rsid w:val="00D33C1F"/>
    <w:rsid w:val="00D33FA8"/>
    <w:rsid w:val="00D3416E"/>
    <w:rsid w:val="00D3467B"/>
    <w:rsid w:val="00D349B3"/>
    <w:rsid w:val="00D34C3B"/>
    <w:rsid w:val="00D34F22"/>
    <w:rsid w:val="00D353F5"/>
    <w:rsid w:val="00D35BE5"/>
    <w:rsid w:val="00D35C74"/>
    <w:rsid w:val="00D35D2C"/>
    <w:rsid w:val="00D370C0"/>
    <w:rsid w:val="00D37965"/>
    <w:rsid w:val="00D40381"/>
    <w:rsid w:val="00D405E6"/>
    <w:rsid w:val="00D40763"/>
    <w:rsid w:val="00D40AF8"/>
    <w:rsid w:val="00D410C0"/>
    <w:rsid w:val="00D41454"/>
    <w:rsid w:val="00D41727"/>
    <w:rsid w:val="00D41CC0"/>
    <w:rsid w:val="00D41D0C"/>
    <w:rsid w:val="00D43AD8"/>
    <w:rsid w:val="00D43AF5"/>
    <w:rsid w:val="00D43C9E"/>
    <w:rsid w:val="00D44420"/>
    <w:rsid w:val="00D44747"/>
    <w:rsid w:val="00D44831"/>
    <w:rsid w:val="00D44955"/>
    <w:rsid w:val="00D449AB"/>
    <w:rsid w:val="00D44A6F"/>
    <w:rsid w:val="00D45903"/>
    <w:rsid w:val="00D45F58"/>
    <w:rsid w:val="00D4601A"/>
    <w:rsid w:val="00D46444"/>
    <w:rsid w:val="00D47056"/>
    <w:rsid w:val="00D4739E"/>
    <w:rsid w:val="00D47881"/>
    <w:rsid w:val="00D47A0B"/>
    <w:rsid w:val="00D501D6"/>
    <w:rsid w:val="00D504C2"/>
    <w:rsid w:val="00D50B42"/>
    <w:rsid w:val="00D51298"/>
    <w:rsid w:val="00D515DC"/>
    <w:rsid w:val="00D521F2"/>
    <w:rsid w:val="00D5222C"/>
    <w:rsid w:val="00D52F02"/>
    <w:rsid w:val="00D547C3"/>
    <w:rsid w:val="00D54E2C"/>
    <w:rsid w:val="00D54EEC"/>
    <w:rsid w:val="00D54F5F"/>
    <w:rsid w:val="00D55B31"/>
    <w:rsid w:val="00D55B40"/>
    <w:rsid w:val="00D569B7"/>
    <w:rsid w:val="00D56A82"/>
    <w:rsid w:val="00D56CC8"/>
    <w:rsid w:val="00D5727D"/>
    <w:rsid w:val="00D5782E"/>
    <w:rsid w:val="00D60632"/>
    <w:rsid w:val="00D6093E"/>
    <w:rsid w:val="00D610C9"/>
    <w:rsid w:val="00D61595"/>
    <w:rsid w:val="00D617DC"/>
    <w:rsid w:val="00D62092"/>
    <w:rsid w:val="00D620AD"/>
    <w:rsid w:val="00D62961"/>
    <w:rsid w:val="00D62B42"/>
    <w:rsid w:val="00D62BAE"/>
    <w:rsid w:val="00D62FC5"/>
    <w:rsid w:val="00D632D3"/>
    <w:rsid w:val="00D6367A"/>
    <w:rsid w:val="00D639B3"/>
    <w:rsid w:val="00D63BC0"/>
    <w:rsid w:val="00D6430D"/>
    <w:rsid w:val="00D64455"/>
    <w:rsid w:val="00D65366"/>
    <w:rsid w:val="00D65E18"/>
    <w:rsid w:val="00D66536"/>
    <w:rsid w:val="00D66B3C"/>
    <w:rsid w:val="00D66EFC"/>
    <w:rsid w:val="00D6711B"/>
    <w:rsid w:val="00D67CC0"/>
    <w:rsid w:val="00D7047C"/>
    <w:rsid w:val="00D70BEF"/>
    <w:rsid w:val="00D70CF2"/>
    <w:rsid w:val="00D70DA5"/>
    <w:rsid w:val="00D718E0"/>
    <w:rsid w:val="00D71BDD"/>
    <w:rsid w:val="00D72564"/>
    <w:rsid w:val="00D726F5"/>
    <w:rsid w:val="00D729DB"/>
    <w:rsid w:val="00D731D2"/>
    <w:rsid w:val="00D73859"/>
    <w:rsid w:val="00D74056"/>
    <w:rsid w:val="00D74074"/>
    <w:rsid w:val="00D7409E"/>
    <w:rsid w:val="00D742DB"/>
    <w:rsid w:val="00D74502"/>
    <w:rsid w:val="00D748ED"/>
    <w:rsid w:val="00D74F63"/>
    <w:rsid w:val="00D75016"/>
    <w:rsid w:val="00D757A3"/>
    <w:rsid w:val="00D75FCE"/>
    <w:rsid w:val="00D76665"/>
    <w:rsid w:val="00D7688F"/>
    <w:rsid w:val="00D76969"/>
    <w:rsid w:val="00D76BD9"/>
    <w:rsid w:val="00D77014"/>
    <w:rsid w:val="00D77328"/>
    <w:rsid w:val="00D7768B"/>
    <w:rsid w:val="00D77981"/>
    <w:rsid w:val="00D8035B"/>
    <w:rsid w:val="00D80466"/>
    <w:rsid w:val="00D80517"/>
    <w:rsid w:val="00D812D0"/>
    <w:rsid w:val="00D815C3"/>
    <w:rsid w:val="00D81754"/>
    <w:rsid w:val="00D8178F"/>
    <w:rsid w:val="00D82577"/>
    <w:rsid w:val="00D83111"/>
    <w:rsid w:val="00D8367D"/>
    <w:rsid w:val="00D84E0C"/>
    <w:rsid w:val="00D84F6A"/>
    <w:rsid w:val="00D85102"/>
    <w:rsid w:val="00D85806"/>
    <w:rsid w:val="00D85AE9"/>
    <w:rsid w:val="00D85C3F"/>
    <w:rsid w:val="00D85CD9"/>
    <w:rsid w:val="00D85E0D"/>
    <w:rsid w:val="00D8617C"/>
    <w:rsid w:val="00D862D4"/>
    <w:rsid w:val="00D86998"/>
    <w:rsid w:val="00D872DD"/>
    <w:rsid w:val="00D8744D"/>
    <w:rsid w:val="00D87991"/>
    <w:rsid w:val="00D87DCC"/>
    <w:rsid w:val="00D91427"/>
    <w:rsid w:val="00D91A88"/>
    <w:rsid w:val="00D91D52"/>
    <w:rsid w:val="00D92856"/>
    <w:rsid w:val="00D928E7"/>
    <w:rsid w:val="00D9298D"/>
    <w:rsid w:val="00D92E32"/>
    <w:rsid w:val="00D930E8"/>
    <w:rsid w:val="00D94323"/>
    <w:rsid w:val="00D943A9"/>
    <w:rsid w:val="00D945D2"/>
    <w:rsid w:val="00D94762"/>
    <w:rsid w:val="00D951B6"/>
    <w:rsid w:val="00D952C5"/>
    <w:rsid w:val="00D959A6"/>
    <w:rsid w:val="00D959BE"/>
    <w:rsid w:val="00D95A03"/>
    <w:rsid w:val="00D970EF"/>
    <w:rsid w:val="00D97F96"/>
    <w:rsid w:val="00DA01D8"/>
    <w:rsid w:val="00DA0514"/>
    <w:rsid w:val="00DA0589"/>
    <w:rsid w:val="00DA066A"/>
    <w:rsid w:val="00DA07FD"/>
    <w:rsid w:val="00DA089D"/>
    <w:rsid w:val="00DA1418"/>
    <w:rsid w:val="00DA17A1"/>
    <w:rsid w:val="00DA1C19"/>
    <w:rsid w:val="00DA205D"/>
    <w:rsid w:val="00DA2880"/>
    <w:rsid w:val="00DA288A"/>
    <w:rsid w:val="00DA2C69"/>
    <w:rsid w:val="00DA2EA6"/>
    <w:rsid w:val="00DA3C9E"/>
    <w:rsid w:val="00DA4013"/>
    <w:rsid w:val="00DA40A4"/>
    <w:rsid w:val="00DA42B5"/>
    <w:rsid w:val="00DA4E26"/>
    <w:rsid w:val="00DA5DDB"/>
    <w:rsid w:val="00DA5E6D"/>
    <w:rsid w:val="00DA5EF6"/>
    <w:rsid w:val="00DA5FCB"/>
    <w:rsid w:val="00DA60AE"/>
    <w:rsid w:val="00DA64C0"/>
    <w:rsid w:val="00DA6783"/>
    <w:rsid w:val="00DA6F2B"/>
    <w:rsid w:val="00DA77E4"/>
    <w:rsid w:val="00DA792C"/>
    <w:rsid w:val="00DB0ACD"/>
    <w:rsid w:val="00DB0E07"/>
    <w:rsid w:val="00DB0FD6"/>
    <w:rsid w:val="00DB1185"/>
    <w:rsid w:val="00DB186E"/>
    <w:rsid w:val="00DB1A0B"/>
    <w:rsid w:val="00DB1A64"/>
    <w:rsid w:val="00DB227B"/>
    <w:rsid w:val="00DB239B"/>
    <w:rsid w:val="00DB23BB"/>
    <w:rsid w:val="00DB24CB"/>
    <w:rsid w:val="00DB30C5"/>
    <w:rsid w:val="00DB31E6"/>
    <w:rsid w:val="00DB3246"/>
    <w:rsid w:val="00DB3ADE"/>
    <w:rsid w:val="00DB49C9"/>
    <w:rsid w:val="00DB4BD1"/>
    <w:rsid w:val="00DB50C6"/>
    <w:rsid w:val="00DB55D6"/>
    <w:rsid w:val="00DB56DA"/>
    <w:rsid w:val="00DB5EB0"/>
    <w:rsid w:val="00DB638E"/>
    <w:rsid w:val="00DB676B"/>
    <w:rsid w:val="00DB678D"/>
    <w:rsid w:val="00DB6BBE"/>
    <w:rsid w:val="00DB77B7"/>
    <w:rsid w:val="00DB7993"/>
    <w:rsid w:val="00DC0271"/>
    <w:rsid w:val="00DC02D2"/>
    <w:rsid w:val="00DC038A"/>
    <w:rsid w:val="00DC04BD"/>
    <w:rsid w:val="00DC0552"/>
    <w:rsid w:val="00DC0C9D"/>
    <w:rsid w:val="00DC0F4A"/>
    <w:rsid w:val="00DC2C4B"/>
    <w:rsid w:val="00DC2D9F"/>
    <w:rsid w:val="00DC3693"/>
    <w:rsid w:val="00DC371C"/>
    <w:rsid w:val="00DC427D"/>
    <w:rsid w:val="00DC44C2"/>
    <w:rsid w:val="00DC5B12"/>
    <w:rsid w:val="00DC7166"/>
    <w:rsid w:val="00DD0000"/>
    <w:rsid w:val="00DD02FD"/>
    <w:rsid w:val="00DD0E4C"/>
    <w:rsid w:val="00DD12C9"/>
    <w:rsid w:val="00DD152F"/>
    <w:rsid w:val="00DD15E4"/>
    <w:rsid w:val="00DD17AE"/>
    <w:rsid w:val="00DD1D81"/>
    <w:rsid w:val="00DD2582"/>
    <w:rsid w:val="00DD32DC"/>
    <w:rsid w:val="00DD3CD1"/>
    <w:rsid w:val="00DD3FCC"/>
    <w:rsid w:val="00DD4020"/>
    <w:rsid w:val="00DD4718"/>
    <w:rsid w:val="00DD48C6"/>
    <w:rsid w:val="00DD4C55"/>
    <w:rsid w:val="00DD4F3A"/>
    <w:rsid w:val="00DD5360"/>
    <w:rsid w:val="00DD5D6C"/>
    <w:rsid w:val="00DD5DCC"/>
    <w:rsid w:val="00DD623F"/>
    <w:rsid w:val="00DD674A"/>
    <w:rsid w:val="00DD6B6A"/>
    <w:rsid w:val="00DD6CBE"/>
    <w:rsid w:val="00DD6EF0"/>
    <w:rsid w:val="00DD6F11"/>
    <w:rsid w:val="00DD6F5B"/>
    <w:rsid w:val="00DE1CE4"/>
    <w:rsid w:val="00DE1D69"/>
    <w:rsid w:val="00DE203C"/>
    <w:rsid w:val="00DE207F"/>
    <w:rsid w:val="00DE2DB5"/>
    <w:rsid w:val="00DE2FB6"/>
    <w:rsid w:val="00DE363F"/>
    <w:rsid w:val="00DE4417"/>
    <w:rsid w:val="00DE4A82"/>
    <w:rsid w:val="00DE523C"/>
    <w:rsid w:val="00DE570A"/>
    <w:rsid w:val="00DE6F2E"/>
    <w:rsid w:val="00DE70A7"/>
    <w:rsid w:val="00DE71E4"/>
    <w:rsid w:val="00DE71ED"/>
    <w:rsid w:val="00DE73BE"/>
    <w:rsid w:val="00DE79DE"/>
    <w:rsid w:val="00DF0944"/>
    <w:rsid w:val="00DF1040"/>
    <w:rsid w:val="00DF2673"/>
    <w:rsid w:val="00DF2AFC"/>
    <w:rsid w:val="00DF2F32"/>
    <w:rsid w:val="00DF2FA1"/>
    <w:rsid w:val="00DF2FCF"/>
    <w:rsid w:val="00DF383D"/>
    <w:rsid w:val="00DF3E9A"/>
    <w:rsid w:val="00DF4596"/>
    <w:rsid w:val="00DF4DA9"/>
    <w:rsid w:val="00DF4EE4"/>
    <w:rsid w:val="00DF5F14"/>
    <w:rsid w:val="00DF6143"/>
    <w:rsid w:val="00DF6781"/>
    <w:rsid w:val="00DF7902"/>
    <w:rsid w:val="00DF792F"/>
    <w:rsid w:val="00DF7D71"/>
    <w:rsid w:val="00DF7E68"/>
    <w:rsid w:val="00E00A04"/>
    <w:rsid w:val="00E012A5"/>
    <w:rsid w:val="00E02828"/>
    <w:rsid w:val="00E02C1A"/>
    <w:rsid w:val="00E041CC"/>
    <w:rsid w:val="00E042D7"/>
    <w:rsid w:val="00E043FF"/>
    <w:rsid w:val="00E04522"/>
    <w:rsid w:val="00E047AE"/>
    <w:rsid w:val="00E04AA3"/>
    <w:rsid w:val="00E04CD2"/>
    <w:rsid w:val="00E0502C"/>
    <w:rsid w:val="00E05904"/>
    <w:rsid w:val="00E05A79"/>
    <w:rsid w:val="00E05B02"/>
    <w:rsid w:val="00E05D0E"/>
    <w:rsid w:val="00E06156"/>
    <w:rsid w:val="00E07FAE"/>
    <w:rsid w:val="00E10096"/>
    <w:rsid w:val="00E10453"/>
    <w:rsid w:val="00E11020"/>
    <w:rsid w:val="00E111A1"/>
    <w:rsid w:val="00E11200"/>
    <w:rsid w:val="00E11796"/>
    <w:rsid w:val="00E11D93"/>
    <w:rsid w:val="00E12085"/>
    <w:rsid w:val="00E123DD"/>
    <w:rsid w:val="00E124E1"/>
    <w:rsid w:val="00E1255E"/>
    <w:rsid w:val="00E12A8D"/>
    <w:rsid w:val="00E13276"/>
    <w:rsid w:val="00E13AC5"/>
    <w:rsid w:val="00E13D82"/>
    <w:rsid w:val="00E143D7"/>
    <w:rsid w:val="00E14452"/>
    <w:rsid w:val="00E145C0"/>
    <w:rsid w:val="00E14B4C"/>
    <w:rsid w:val="00E14C39"/>
    <w:rsid w:val="00E14D69"/>
    <w:rsid w:val="00E14DB0"/>
    <w:rsid w:val="00E15BC6"/>
    <w:rsid w:val="00E15C3C"/>
    <w:rsid w:val="00E15E01"/>
    <w:rsid w:val="00E15E43"/>
    <w:rsid w:val="00E16328"/>
    <w:rsid w:val="00E170AA"/>
    <w:rsid w:val="00E203B6"/>
    <w:rsid w:val="00E20FC9"/>
    <w:rsid w:val="00E2116C"/>
    <w:rsid w:val="00E21378"/>
    <w:rsid w:val="00E21E1A"/>
    <w:rsid w:val="00E229C0"/>
    <w:rsid w:val="00E231BE"/>
    <w:rsid w:val="00E239E8"/>
    <w:rsid w:val="00E23D57"/>
    <w:rsid w:val="00E23E26"/>
    <w:rsid w:val="00E240FF"/>
    <w:rsid w:val="00E24784"/>
    <w:rsid w:val="00E24C0E"/>
    <w:rsid w:val="00E24E6C"/>
    <w:rsid w:val="00E256BF"/>
    <w:rsid w:val="00E257D7"/>
    <w:rsid w:val="00E2597B"/>
    <w:rsid w:val="00E26690"/>
    <w:rsid w:val="00E278AA"/>
    <w:rsid w:val="00E27D06"/>
    <w:rsid w:val="00E27D4E"/>
    <w:rsid w:val="00E30D8E"/>
    <w:rsid w:val="00E30F5F"/>
    <w:rsid w:val="00E319EC"/>
    <w:rsid w:val="00E31B3C"/>
    <w:rsid w:val="00E31BCD"/>
    <w:rsid w:val="00E32654"/>
    <w:rsid w:val="00E32840"/>
    <w:rsid w:val="00E34020"/>
    <w:rsid w:val="00E346F9"/>
    <w:rsid w:val="00E3476A"/>
    <w:rsid w:val="00E34A1D"/>
    <w:rsid w:val="00E3502E"/>
    <w:rsid w:val="00E35576"/>
    <w:rsid w:val="00E35C7B"/>
    <w:rsid w:val="00E375F2"/>
    <w:rsid w:val="00E37620"/>
    <w:rsid w:val="00E37E1F"/>
    <w:rsid w:val="00E40B76"/>
    <w:rsid w:val="00E41356"/>
    <w:rsid w:val="00E41F08"/>
    <w:rsid w:val="00E425E7"/>
    <w:rsid w:val="00E42E41"/>
    <w:rsid w:val="00E43261"/>
    <w:rsid w:val="00E43310"/>
    <w:rsid w:val="00E43A97"/>
    <w:rsid w:val="00E43CF7"/>
    <w:rsid w:val="00E4449E"/>
    <w:rsid w:val="00E4461D"/>
    <w:rsid w:val="00E446CB"/>
    <w:rsid w:val="00E449CE"/>
    <w:rsid w:val="00E44E7A"/>
    <w:rsid w:val="00E44EDB"/>
    <w:rsid w:val="00E44FA8"/>
    <w:rsid w:val="00E451F2"/>
    <w:rsid w:val="00E4539F"/>
    <w:rsid w:val="00E45FCE"/>
    <w:rsid w:val="00E46147"/>
    <w:rsid w:val="00E469F1"/>
    <w:rsid w:val="00E469F3"/>
    <w:rsid w:val="00E46E33"/>
    <w:rsid w:val="00E470D5"/>
    <w:rsid w:val="00E4764F"/>
    <w:rsid w:val="00E47E19"/>
    <w:rsid w:val="00E50396"/>
    <w:rsid w:val="00E50AD3"/>
    <w:rsid w:val="00E50FC8"/>
    <w:rsid w:val="00E51396"/>
    <w:rsid w:val="00E515E6"/>
    <w:rsid w:val="00E51BCE"/>
    <w:rsid w:val="00E5234E"/>
    <w:rsid w:val="00E52C81"/>
    <w:rsid w:val="00E52EB2"/>
    <w:rsid w:val="00E52F08"/>
    <w:rsid w:val="00E530C9"/>
    <w:rsid w:val="00E53354"/>
    <w:rsid w:val="00E53929"/>
    <w:rsid w:val="00E53A49"/>
    <w:rsid w:val="00E53E47"/>
    <w:rsid w:val="00E5412C"/>
    <w:rsid w:val="00E54E29"/>
    <w:rsid w:val="00E55C4B"/>
    <w:rsid w:val="00E5626F"/>
    <w:rsid w:val="00E56393"/>
    <w:rsid w:val="00E56481"/>
    <w:rsid w:val="00E56C48"/>
    <w:rsid w:val="00E56DC5"/>
    <w:rsid w:val="00E57570"/>
    <w:rsid w:val="00E57CD0"/>
    <w:rsid w:val="00E57D20"/>
    <w:rsid w:val="00E6041B"/>
    <w:rsid w:val="00E60539"/>
    <w:rsid w:val="00E605F6"/>
    <w:rsid w:val="00E60856"/>
    <w:rsid w:val="00E60B19"/>
    <w:rsid w:val="00E60C04"/>
    <w:rsid w:val="00E60C87"/>
    <w:rsid w:val="00E61316"/>
    <w:rsid w:val="00E61337"/>
    <w:rsid w:val="00E61352"/>
    <w:rsid w:val="00E61427"/>
    <w:rsid w:val="00E61699"/>
    <w:rsid w:val="00E625B1"/>
    <w:rsid w:val="00E62A2C"/>
    <w:rsid w:val="00E62AD5"/>
    <w:rsid w:val="00E62E51"/>
    <w:rsid w:val="00E63226"/>
    <w:rsid w:val="00E633A7"/>
    <w:rsid w:val="00E645BD"/>
    <w:rsid w:val="00E64680"/>
    <w:rsid w:val="00E64756"/>
    <w:rsid w:val="00E6544A"/>
    <w:rsid w:val="00E65D68"/>
    <w:rsid w:val="00E65FEF"/>
    <w:rsid w:val="00E67A2D"/>
    <w:rsid w:val="00E70517"/>
    <w:rsid w:val="00E70775"/>
    <w:rsid w:val="00E70858"/>
    <w:rsid w:val="00E70C58"/>
    <w:rsid w:val="00E71262"/>
    <w:rsid w:val="00E714BE"/>
    <w:rsid w:val="00E7170E"/>
    <w:rsid w:val="00E71AFD"/>
    <w:rsid w:val="00E71F7E"/>
    <w:rsid w:val="00E71F90"/>
    <w:rsid w:val="00E7226C"/>
    <w:rsid w:val="00E722BA"/>
    <w:rsid w:val="00E723FC"/>
    <w:rsid w:val="00E72935"/>
    <w:rsid w:val="00E72C7E"/>
    <w:rsid w:val="00E73CD8"/>
    <w:rsid w:val="00E73EC4"/>
    <w:rsid w:val="00E74379"/>
    <w:rsid w:val="00E74B6B"/>
    <w:rsid w:val="00E75610"/>
    <w:rsid w:val="00E75DB3"/>
    <w:rsid w:val="00E75FBE"/>
    <w:rsid w:val="00E7673B"/>
    <w:rsid w:val="00E76DE1"/>
    <w:rsid w:val="00E76E3D"/>
    <w:rsid w:val="00E770EF"/>
    <w:rsid w:val="00E778D1"/>
    <w:rsid w:val="00E808BD"/>
    <w:rsid w:val="00E80AEF"/>
    <w:rsid w:val="00E80B1A"/>
    <w:rsid w:val="00E80D81"/>
    <w:rsid w:val="00E813D4"/>
    <w:rsid w:val="00E81823"/>
    <w:rsid w:val="00E819A8"/>
    <w:rsid w:val="00E81C35"/>
    <w:rsid w:val="00E82123"/>
    <w:rsid w:val="00E82485"/>
    <w:rsid w:val="00E826B5"/>
    <w:rsid w:val="00E82AFC"/>
    <w:rsid w:val="00E8376A"/>
    <w:rsid w:val="00E839D8"/>
    <w:rsid w:val="00E83B14"/>
    <w:rsid w:val="00E83E16"/>
    <w:rsid w:val="00E84048"/>
    <w:rsid w:val="00E8433A"/>
    <w:rsid w:val="00E845B4"/>
    <w:rsid w:val="00E851A0"/>
    <w:rsid w:val="00E855F0"/>
    <w:rsid w:val="00E856CB"/>
    <w:rsid w:val="00E85A2F"/>
    <w:rsid w:val="00E8608C"/>
    <w:rsid w:val="00E86388"/>
    <w:rsid w:val="00E905A7"/>
    <w:rsid w:val="00E923A7"/>
    <w:rsid w:val="00E92E46"/>
    <w:rsid w:val="00E932B7"/>
    <w:rsid w:val="00E93D09"/>
    <w:rsid w:val="00E93FB2"/>
    <w:rsid w:val="00E9445F"/>
    <w:rsid w:val="00E94B85"/>
    <w:rsid w:val="00E953DD"/>
    <w:rsid w:val="00E957F0"/>
    <w:rsid w:val="00E95891"/>
    <w:rsid w:val="00E96085"/>
    <w:rsid w:val="00E96A89"/>
    <w:rsid w:val="00E96DA3"/>
    <w:rsid w:val="00E96FBC"/>
    <w:rsid w:val="00EA0136"/>
    <w:rsid w:val="00EA062C"/>
    <w:rsid w:val="00EA068A"/>
    <w:rsid w:val="00EA0DDA"/>
    <w:rsid w:val="00EA1DFE"/>
    <w:rsid w:val="00EA2053"/>
    <w:rsid w:val="00EA21DB"/>
    <w:rsid w:val="00EA220D"/>
    <w:rsid w:val="00EA228D"/>
    <w:rsid w:val="00EA22B0"/>
    <w:rsid w:val="00EA2664"/>
    <w:rsid w:val="00EA2955"/>
    <w:rsid w:val="00EA34A6"/>
    <w:rsid w:val="00EA3AB9"/>
    <w:rsid w:val="00EA418E"/>
    <w:rsid w:val="00EA423B"/>
    <w:rsid w:val="00EA4ED0"/>
    <w:rsid w:val="00EA5E6B"/>
    <w:rsid w:val="00EA61E5"/>
    <w:rsid w:val="00EA638D"/>
    <w:rsid w:val="00EA63E7"/>
    <w:rsid w:val="00EA6A68"/>
    <w:rsid w:val="00EA6D83"/>
    <w:rsid w:val="00EA75C1"/>
    <w:rsid w:val="00EA77BE"/>
    <w:rsid w:val="00EA7C97"/>
    <w:rsid w:val="00EB017B"/>
    <w:rsid w:val="00EB0761"/>
    <w:rsid w:val="00EB0765"/>
    <w:rsid w:val="00EB088E"/>
    <w:rsid w:val="00EB1B46"/>
    <w:rsid w:val="00EB1BBF"/>
    <w:rsid w:val="00EB20B9"/>
    <w:rsid w:val="00EB322A"/>
    <w:rsid w:val="00EB365D"/>
    <w:rsid w:val="00EB3927"/>
    <w:rsid w:val="00EB3A35"/>
    <w:rsid w:val="00EB3D63"/>
    <w:rsid w:val="00EB5986"/>
    <w:rsid w:val="00EB5AD5"/>
    <w:rsid w:val="00EB5CAB"/>
    <w:rsid w:val="00EB61CC"/>
    <w:rsid w:val="00EB7186"/>
    <w:rsid w:val="00EB7378"/>
    <w:rsid w:val="00EB75ED"/>
    <w:rsid w:val="00EB7615"/>
    <w:rsid w:val="00EB7C1D"/>
    <w:rsid w:val="00EC12D5"/>
    <w:rsid w:val="00EC185B"/>
    <w:rsid w:val="00EC1A1B"/>
    <w:rsid w:val="00EC20DE"/>
    <w:rsid w:val="00EC28F0"/>
    <w:rsid w:val="00EC2940"/>
    <w:rsid w:val="00EC2AAF"/>
    <w:rsid w:val="00EC305A"/>
    <w:rsid w:val="00EC340B"/>
    <w:rsid w:val="00EC3B12"/>
    <w:rsid w:val="00EC3DE4"/>
    <w:rsid w:val="00EC3F08"/>
    <w:rsid w:val="00EC5467"/>
    <w:rsid w:val="00EC66B6"/>
    <w:rsid w:val="00EC6978"/>
    <w:rsid w:val="00EC7DFF"/>
    <w:rsid w:val="00ED01B3"/>
    <w:rsid w:val="00ED0922"/>
    <w:rsid w:val="00ED10DC"/>
    <w:rsid w:val="00ED1A64"/>
    <w:rsid w:val="00ED1E0A"/>
    <w:rsid w:val="00ED1EA0"/>
    <w:rsid w:val="00ED2092"/>
    <w:rsid w:val="00ED2631"/>
    <w:rsid w:val="00ED2ADC"/>
    <w:rsid w:val="00ED2ADF"/>
    <w:rsid w:val="00ED2AFD"/>
    <w:rsid w:val="00ED3274"/>
    <w:rsid w:val="00ED33C7"/>
    <w:rsid w:val="00ED345F"/>
    <w:rsid w:val="00ED358C"/>
    <w:rsid w:val="00ED3C07"/>
    <w:rsid w:val="00ED3C63"/>
    <w:rsid w:val="00ED426B"/>
    <w:rsid w:val="00ED446C"/>
    <w:rsid w:val="00ED4A82"/>
    <w:rsid w:val="00ED4D59"/>
    <w:rsid w:val="00ED56D6"/>
    <w:rsid w:val="00ED5A23"/>
    <w:rsid w:val="00ED5BE1"/>
    <w:rsid w:val="00ED62C8"/>
    <w:rsid w:val="00ED654B"/>
    <w:rsid w:val="00ED66EE"/>
    <w:rsid w:val="00ED6827"/>
    <w:rsid w:val="00ED68C6"/>
    <w:rsid w:val="00ED717D"/>
    <w:rsid w:val="00ED7485"/>
    <w:rsid w:val="00ED78A6"/>
    <w:rsid w:val="00ED7F18"/>
    <w:rsid w:val="00ED7FB3"/>
    <w:rsid w:val="00EE05EB"/>
    <w:rsid w:val="00EE0985"/>
    <w:rsid w:val="00EE0F56"/>
    <w:rsid w:val="00EE1350"/>
    <w:rsid w:val="00EE22C8"/>
    <w:rsid w:val="00EE2816"/>
    <w:rsid w:val="00EE2E7E"/>
    <w:rsid w:val="00EE2F1B"/>
    <w:rsid w:val="00EE31FF"/>
    <w:rsid w:val="00EE39CA"/>
    <w:rsid w:val="00EE4241"/>
    <w:rsid w:val="00EE4407"/>
    <w:rsid w:val="00EE4A7B"/>
    <w:rsid w:val="00EE52B4"/>
    <w:rsid w:val="00EE6608"/>
    <w:rsid w:val="00EE6805"/>
    <w:rsid w:val="00EE6CE9"/>
    <w:rsid w:val="00EE6D0E"/>
    <w:rsid w:val="00EE77B3"/>
    <w:rsid w:val="00EE7E70"/>
    <w:rsid w:val="00EF04B8"/>
    <w:rsid w:val="00EF0989"/>
    <w:rsid w:val="00EF161C"/>
    <w:rsid w:val="00EF1D75"/>
    <w:rsid w:val="00EF1E45"/>
    <w:rsid w:val="00EF1FFB"/>
    <w:rsid w:val="00EF25E9"/>
    <w:rsid w:val="00EF2E3B"/>
    <w:rsid w:val="00EF379A"/>
    <w:rsid w:val="00EF3B0E"/>
    <w:rsid w:val="00EF4A1F"/>
    <w:rsid w:val="00EF5EDA"/>
    <w:rsid w:val="00EF6A4A"/>
    <w:rsid w:val="00EF6ADC"/>
    <w:rsid w:val="00EF707D"/>
    <w:rsid w:val="00EF7234"/>
    <w:rsid w:val="00EF74A8"/>
    <w:rsid w:val="00EF7543"/>
    <w:rsid w:val="00EF76FE"/>
    <w:rsid w:val="00EF7FB7"/>
    <w:rsid w:val="00F00288"/>
    <w:rsid w:val="00F0030F"/>
    <w:rsid w:val="00F008E7"/>
    <w:rsid w:val="00F00ADE"/>
    <w:rsid w:val="00F016FA"/>
    <w:rsid w:val="00F01EBF"/>
    <w:rsid w:val="00F01F26"/>
    <w:rsid w:val="00F02C7E"/>
    <w:rsid w:val="00F02D7A"/>
    <w:rsid w:val="00F0311E"/>
    <w:rsid w:val="00F043EB"/>
    <w:rsid w:val="00F045C2"/>
    <w:rsid w:val="00F04C93"/>
    <w:rsid w:val="00F0520F"/>
    <w:rsid w:val="00F057CD"/>
    <w:rsid w:val="00F05EF1"/>
    <w:rsid w:val="00F072AF"/>
    <w:rsid w:val="00F07AEC"/>
    <w:rsid w:val="00F07DA9"/>
    <w:rsid w:val="00F07E2E"/>
    <w:rsid w:val="00F07EA7"/>
    <w:rsid w:val="00F104C5"/>
    <w:rsid w:val="00F10575"/>
    <w:rsid w:val="00F10F7C"/>
    <w:rsid w:val="00F10FF7"/>
    <w:rsid w:val="00F11622"/>
    <w:rsid w:val="00F11B9E"/>
    <w:rsid w:val="00F11E0C"/>
    <w:rsid w:val="00F120EB"/>
    <w:rsid w:val="00F1218D"/>
    <w:rsid w:val="00F12CD8"/>
    <w:rsid w:val="00F12DDF"/>
    <w:rsid w:val="00F12E47"/>
    <w:rsid w:val="00F13129"/>
    <w:rsid w:val="00F13F62"/>
    <w:rsid w:val="00F14070"/>
    <w:rsid w:val="00F14270"/>
    <w:rsid w:val="00F14672"/>
    <w:rsid w:val="00F1471F"/>
    <w:rsid w:val="00F14995"/>
    <w:rsid w:val="00F14C3A"/>
    <w:rsid w:val="00F14F09"/>
    <w:rsid w:val="00F15392"/>
    <w:rsid w:val="00F15447"/>
    <w:rsid w:val="00F15697"/>
    <w:rsid w:val="00F15AA6"/>
    <w:rsid w:val="00F15ECD"/>
    <w:rsid w:val="00F163E8"/>
    <w:rsid w:val="00F165CD"/>
    <w:rsid w:val="00F168F1"/>
    <w:rsid w:val="00F16E77"/>
    <w:rsid w:val="00F16FEA"/>
    <w:rsid w:val="00F171C0"/>
    <w:rsid w:val="00F20203"/>
    <w:rsid w:val="00F205E6"/>
    <w:rsid w:val="00F20BDB"/>
    <w:rsid w:val="00F219FB"/>
    <w:rsid w:val="00F21BEA"/>
    <w:rsid w:val="00F21E84"/>
    <w:rsid w:val="00F221AB"/>
    <w:rsid w:val="00F226AF"/>
    <w:rsid w:val="00F228E8"/>
    <w:rsid w:val="00F22A28"/>
    <w:rsid w:val="00F22A8B"/>
    <w:rsid w:val="00F22DE2"/>
    <w:rsid w:val="00F23135"/>
    <w:rsid w:val="00F232B9"/>
    <w:rsid w:val="00F2336D"/>
    <w:rsid w:val="00F236A8"/>
    <w:rsid w:val="00F23E44"/>
    <w:rsid w:val="00F241C9"/>
    <w:rsid w:val="00F242E4"/>
    <w:rsid w:val="00F24646"/>
    <w:rsid w:val="00F2487E"/>
    <w:rsid w:val="00F248F8"/>
    <w:rsid w:val="00F24AD3"/>
    <w:rsid w:val="00F24EEB"/>
    <w:rsid w:val="00F25A00"/>
    <w:rsid w:val="00F25F06"/>
    <w:rsid w:val="00F268D9"/>
    <w:rsid w:val="00F27288"/>
    <w:rsid w:val="00F27348"/>
    <w:rsid w:val="00F27553"/>
    <w:rsid w:val="00F27669"/>
    <w:rsid w:val="00F3065B"/>
    <w:rsid w:val="00F306C9"/>
    <w:rsid w:val="00F30CC3"/>
    <w:rsid w:val="00F30D31"/>
    <w:rsid w:val="00F31560"/>
    <w:rsid w:val="00F31807"/>
    <w:rsid w:val="00F31BE3"/>
    <w:rsid w:val="00F32253"/>
    <w:rsid w:val="00F328B5"/>
    <w:rsid w:val="00F3305D"/>
    <w:rsid w:val="00F33406"/>
    <w:rsid w:val="00F334A1"/>
    <w:rsid w:val="00F33762"/>
    <w:rsid w:val="00F33A52"/>
    <w:rsid w:val="00F33DA8"/>
    <w:rsid w:val="00F34027"/>
    <w:rsid w:val="00F34F53"/>
    <w:rsid w:val="00F34FB8"/>
    <w:rsid w:val="00F35144"/>
    <w:rsid w:val="00F35935"/>
    <w:rsid w:val="00F359C3"/>
    <w:rsid w:val="00F36B21"/>
    <w:rsid w:val="00F36E76"/>
    <w:rsid w:val="00F37B2C"/>
    <w:rsid w:val="00F37FDA"/>
    <w:rsid w:val="00F40DFC"/>
    <w:rsid w:val="00F40E77"/>
    <w:rsid w:val="00F416FA"/>
    <w:rsid w:val="00F41D54"/>
    <w:rsid w:val="00F41F8E"/>
    <w:rsid w:val="00F42974"/>
    <w:rsid w:val="00F43477"/>
    <w:rsid w:val="00F43BA7"/>
    <w:rsid w:val="00F43F6E"/>
    <w:rsid w:val="00F445C8"/>
    <w:rsid w:val="00F44712"/>
    <w:rsid w:val="00F450DA"/>
    <w:rsid w:val="00F45306"/>
    <w:rsid w:val="00F45B79"/>
    <w:rsid w:val="00F45CC6"/>
    <w:rsid w:val="00F46147"/>
    <w:rsid w:val="00F46670"/>
    <w:rsid w:val="00F46BA1"/>
    <w:rsid w:val="00F47565"/>
    <w:rsid w:val="00F477CD"/>
    <w:rsid w:val="00F47A1D"/>
    <w:rsid w:val="00F47C59"/>
    <w:rsid w:val="00F50114"/>
    <w:rsid w:val="00F5091F"/>
    <w:rsid w:val="00F50A14"/>
    <w:rsid w:val="00F50A9C"/>
    <w:rsid w:val="00F50EA7"/>
    <w:rsid w:val="00F510AE"/>
    <w:rsid w:val="00F5144E"/>
    <w:rsid w:val="00F5209B"/>
    <w:rsid w:val="00F5244D"/>
    <w:rsid w:val="00F52772"/>
    <w:rsid w:val="00F5408A"/>
    <w:rsid w:val="00F54F58"/>
    <w:rsid w:val="00F55003"/>
    <w:rsid w:val="00F55A14"/>
    <w:rsid w:val="00F55BE3"/>
    <w:rsid w:val="00F55D0C"/>
    <w:rsid w:val="00F560BB"/>
    <w:rsid w:val="00F56A8B"/>
    <w:rsid w:val="00F6014B"/>
    <w:rsid w:val="00F604AD"/>
    <w:rsid w:val="00F60625"/>
    <w:rsid w:val="00F6074B"/>
    <w:rsid w:val="00F608E1"/>
    <w:rsid w:val="00F60962"/>
    <w:rsid w:val="00F60C63"/>
    <w:rsid w:val="00F610B0"/>
    <w:rsid w:val="00F610BF"/>
    <w:rsid w:val="00F612B1"/>
    <w:rsid w:val="00F61459"/>
    <w:rsid w:val="00F6175B"/>
    <w:rsid w:val="00F625E6"/>
    <w:rsid w:val="00F62628"/>
    <w:rsid w:val="00F62A5D"/>
    <w:rsid w:val="00F63051"/>
    <w:rsid w:val="00F63349"/>
    <w:rsid w:val="00F6353F"/>
    <w:rsid w:val="00F63BCC"/>
    <w:rsid w:val="00F643AD"/>
    <w:rsid w:val="00F64727"/>
    <w:rsid w:val="00F649B4"/>
    <w:rsid w:val="00F64E09"/>
    <w:rsid w:val="00F64E28"/>
    <w:rsid w:val="00F64FFF"/>
    <w:rsid w:val="00F65073"/>
    <w:rsid w:val="00F67D9F"/>
    <w:rsid w:val="00F70112"/>
    <w:rsid w:val="00F70255"/>
    <w:rsid w:val="00F70C81"/>
    <w:rsid w:val="00F70CE6"/>
    <w:rsid w:val="00F715AC"/>
    <w:rsid w:val="00F71F69"/>
    <w:rsid w:val="00F72058"/>
    <w:rsid w:val="00F722D1"/>
    <w:rsid w:val="00F722DA"/>
    <w:rsid w:val="00F72632"/>
    <w:rsid w:val="00F7299B"/>
    <w:rsid w:val="00F7396D"/>
    <w:rsid w:val="00F73B4B"/>
    <w:rsid w:val="00F73E74"/>
    <w:rsid w:val="00F7449A"/>
    <w:rsid w:val="00F744B6"/>
    <w:rsid w:val="00F7463E"/>
    <w:rsid w:val="00F7565E"/>
    <w:rsid w:val="00F7577D"/>
    <w:rsid w:val="00F7594D"/>
    <w:rsid w:val="00F75A07"/>
    <w:rsid w:val="00F762A0"/>
    <w:rsid w:val="00F76E06"/>
    <w:rsid w:val="00F778B0"/>
    <w:rsid w:val="00F77C76"/>
    <w:rsid w:val="00F77F56"/>
    <w:rsid w:val="00F80725"/>
    <w:rsid w:val="00F80AA7"/>
    <w:rsid w:val="00F81018"/>
    <w:rsid w:val="00F82335"/>
    <w:rsid w:val="00F82486"/>
    <w:rsid w:val="00F825D6"/>
    <w:rsid w:val="00F827CC"/>
    <w:rsid w:val="00F83151"/>
    <w:rsid w:val="00F83166"/>
    <w:rsid w:val="00F83D0E"/>
    <w:rsid w:val="00F83DE2"/>
    <w:rsid w:val="00F841A3"/>
    <w:rsid w:val="00F84256"/>
    <w:rsid w:val="00F842B6"/>
    <w:rsid w:val="00F843D3"/>
    <w:rsid w:val="00F8477E"/>
    <w:rsid w:val="00F84B05"/>
    <w:rsid w:val="00F856C7"/>
    <w:rsid w:val="00F865AD"/>
    <w:rsid w:val="00F86944"/>
    <w:rsid w:val="00F86AC4"/>
    <w:rsid w:val="00F8727B"/>
    <w:rsid w:val="00F87984"/>
    <w:rsid w:val="00F90D01"/>
    <w:rsid w:val="00F91684"/>
    <w:rsid w:val="00F919DE"/>
    <w:rsid w:val="00F923ED"/>
    <w:rsid w:val="00F926AD"/>
    <w:rsid w:val="00F92CAD"/>
    <w:rsid w:val="00F93384"/>
    <w:rsid w:val="00F934E8"/>
    <w:rsid w:val="00F93E22"/>
    <w:rsid w:val="00F94979"/>
    <w:rsid w:val="00F950C0"/>
    <w:rsid w:val="00F95172"/>
    <w:rsid w:val="00F95B05"/>
    <w:rsid w:val="00F95D67"/>
    <w:rsid w:val="00F96542"/>
    <w:rsid w:val="00F96673"/>
    <w:rsid w:val="00F97155"/>
    <w:rsid w:val="00F9744F"/>
    <w:rsid w:val="00F9748B"/>
    <w:rsid w:val="00F97B9F"/>
    <w:rsid w:val="00FA08C3"/>
    <w:rsid w:val="00FA15FE"/>
    <w:rsid w:val="00FA17DB"/>
    <w:rsid w:val="00FA225E"/>
    <w:rsid w:val="00FA2B51"/>
    <w:rsid w:val="00FA2BBC"/>
    <w:rsid w:val="00FA3042"/>
    <w:rsid w:val="00FA31E7"/>
    <w:rsid w:val="00FA3F00"/>
    <w:rsid w:val="00FA4097"/>
    <w:rsid w:val="00FA417C"/>
    <w:rsid w:val="00FA46DF"/>
    <w:rsid w:val="00FA4B40"/>
    <w:rsid w:val="00FA5EA6"/>
    <w:rsid w:val="00FA6404"/>
    <w:rsid w:val="00FA6420"/>
    <w:rsid w:val="00FA6A99"/>
    <w:rsid w:val="00FA6C0A"/>
    <w:rsid w:val="00FA6CD2"/>
    <w:rsid w:val="00FA718B"/>
    <w:rsid w:val="00FA74B0"/>
    <w:rsid w:val="00FA75D6"/>
    <w:rsid w:val="00FA7B6A"/>
    <w:rsid w:val="00FB08D2"/>
    <w:rsid w:val="00FB0F2B"/>
    <w:rsid w:val="00FB1B81"/>
    <w:rsid w:val="00FB2397"/>
    <w:rsid w:val="00FB28AE"/>
    <w:rsid w:val="00FB299A"/>
    <w:rsid w:val="00FB29E8"/>
    <w:rsid w:val="00FB2EF3"/>
    <w:rsid w:val="00FB2F30"/>
    <w:rsid w:val="00FB3453"/>
    <w:rsid w:val="00FB3702"/>
    <w:rsid w:val="00FB3A46"/>
    <w:rsid w:val="00FB3C19"/>
    <w:rsid w:val="00FB3D80"/>
    <w:rsid w:val="00FB41D2"/>
    <w:rsid w:val="00FB43DC"/>
    <w:rsid w:val="00FB457F"/>
    <w:rsid w:val="00FB4B31"/>
    <w:rsid w:val="00FB55C4"/>
    <w:rsid w:val="00FB56A5"/>
    <w:rsid w:val="00FB58D0"/>
    <w:rsid w:val="00FB5A63"/>
    <w:rsid w:val="00FB5A6A"/>
    <w:rsid w:val="00FB5CC8"/>
    <w:rsid w:val="00FB606D"/>
    <w:rsid w:val="00FB6535"/>
    <w:rsid w:val="00FB710B"/>
    <w:rsid w:val="00FB7606"/>
    <w:rsid w:val="00FB7DC9"/>
    <w:rsid w:val="00FC07D6"/>
    <w:rsid w:val="00FC0D84"/>
    <w:rsid w:val="00FC127E"/>
    <w:rsid w:val="00FC134E"/>
    <w:rsid w:val="00FC1543"/>
    <w:rsid w:val="00FC16A6"/>
    <w:rsid w:val="00FC185D"/>
    <w:rsid w:val="00FC1D42"/>
    <w:rsid w:val="00FC1E8F"/>
    <w:rsid w:val="00FC2373"/>
    <w:rsid w:val="00FC257E"/>
    <w:rsid w:val="00FC26B2"/>
    <w:rsid w:val="00FC28FA"/>
    <w:rsid w:val="00FC2E6B"/>
    <w:rsid w:val="00FC3880"/>
    <w:rsid w:val="00FC42D4"/>
    <w:rsid w:val="00FC473D"/>
    <w:rsid w:val="00FC477C"/>
    <w:rsid w:val="00FC48D1"/>
    <w:rsid w:val="00FC4D73"/>
    <w:rsid w:val="00FC5243"/>
    <w:rsid w:val="00FC56C0"/>
    <w:rsid w:val="00FC5D1C"/>
    <w:rsid w:val="00FC76D2"/>
    <w:rsid w:val="00FC7A1F"/>
    <w:rsid w:val="00FD0168"/>
    <w:rsid w:val="00FD0512"/>
    <w:rsid w:val="00FD069D"/>
    <w:rsid w:val="00FD15E2"/>
    <w:rsid w:val="00FD19EB"/>
    <w:rsid w:val="00FD1DB2"/>
    <w:rsid w:val="00FD1E8D"/>
    <w:rsid w:val="00FD2DE1"/>
    <w:rsid w:val="00FD30FC"/>
    <w:rsid w:val="00FD3F1B"/>
    <w:rsid w:val="00FD4454"/>
    <w:rsid w:val="00FD478B"/>
    <w:rsid w:val="00FD4E62"/>
    <w:rsid w:val="00FD526E"/>
    <w:rsid w:val="00FD54B2"/>
    <w:rsid w:val="00FD63B2"/>
    <w:rsid w:val="00FD6992"/>
    <w:rsid w:val="00FD6B56"/>
    <w:rsid w:val="00FD6CC7"/>
    <w:rsid w:val="00FD70BC"/>
    <w:rsid w:val="00FE0CAF"/>
    <w:rsid w:val="00FE0DAD"/>
    <w:rsid w:val="00FE10F1"/>
    <w:rsid w:val="00FE1F37"/>
    <w:rsid w:val="00FE240B"/>
    <w:rsid w:val="00FE26FB"/>
    <w:rsid w:val="00FE35D5"/>
    <w:rsid w:val="00FE365B"/>
    <w:rsid w:val="00FE3BB0"/>
    <w:rsid w:val="00FE4747"/>
    <w:rsid w:val="00FE4839"/>
    <w:rsid w:val="00FE4D32"/>
    <w:rsid w:val="00FE4D92"/>
    <w:rsid w:val="00FE52D1"/>
    <w:rsid w:val="00FE5456"/>
    <w:rsid w:val="00FE689E"/>
    <w:rsid w:val="00FE6AFA"/>
    <w:rsid w:val="00FE7098"/>
    <w:rsid w:val="00FE7983"/>
    <w:rsid w:val="00FF01CE"/>
    <w:rsid w:val="00FF069C"/>
    <w:rsid w:val="00FF0C28"/>
    <w:rsid w:val="00FF0DC6"/>
    <w:rsid w:val="00FF1572"/>
    <w:rsid w:val="00FF1743"/>
    <w:rsid w:val="00FF182D"/>
    <w:rsid w:val="00FF1C6D"/>
    <w:rsid w:val="00FF1DC5"/>
    <w:rsid w:val="00FF1F9E"/>
    <w:rsid w:val="00FF2D43"/>
    <w:rsid w:val="00FF3261"/>
    <w:rsid w:val="00FF360E"/>
    <w:rsid w:val="00FF3780"/>
    <w:rsid w:val="00FF40C6"/>
    <w:rsid w:val="00FF435A"/>
    <w:rsid w:val="00FF4BF7"/>
    <w:rsid w:val="00FF4CE9"/>
    <w:rsid w:val="00FF5184"/>
    <w:rsid w:val="00FF53DC"/>
    <w:rsid w:val="00FF58D4"/>
    <w:rsid w:val="00FF5F5E"/>
    <w:rsid w:val="00FF66E2"/>
    <w:rsid w:val="00FF6F82"/>
    <w:rsid w:val="00FF7618"/>
    <w:rsid w:val="00FF780E"/>
    <w:rsid w:val="00FF7881"/>
    <w:rsid w:val="00FF7BC6"/>
    <w:rsid w:val="00FF7FD3"/>
    <w:rsid w:val="0B470920"/>
    <w:rsid w:val="0DBA1774"/>
    <w:rsid w:val="103776F9"/>
    <w:rsid w:val="13812409"/>
    <w:rsid w:val="1B99703C"/>
    <w:rsid w:val="1C6B52F6"/>
    <w:rsid w:val="2E957972"/>
    <w:rsid w:val="57317ADF"/>
    <w:rsid w:val="5A3569F2"/>
    <w:rsid w:val="68AD6CCF"/>
    <w:rsid w:val="6E295085"/>
    <w:rsid w:val="77266808"/>
    <w:rsid w:val="7CE73B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qFormat="1"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nhideWhenUsed="0" w:uiPriority="0" w:name="footnote text"/>
    <w:lsdException w:qFormat="1" w:uiPriority="99" w:semiHidden="0" w:name="annotation text"/>
    <w:lsdException w:qFormat="1" w:uiPriority="0" w:semiHidden="0" w:name="header"/>
    <w:lsdException w:qFormat="1" w:uiPriority="0" w:semiHidden="0" w:name="footer"/>
    <w:lsdException w:uiPriority="0" w:name="index heading"/>
    <w:lsdException w:qFormat="1" w:uiPriority="35" w:semiHidden="0" w:name="caption"/>
    <w:lsdException w:uiPriority="99" w:name="table of figures"/>
    <w:lsdException w:uiPriority="99" w:name="envelope address"/>
    <w:lsdException w:uiPriority="99" w:name="envelope return"/>
    <w:lsdException w:uiPriority="0" w:name="footnote reference"/>
    <w:lsdException w:qFormat="1" w:uiPriority="99" w:semiHidden="0" w:name="annotation reference"/>
    <w:lsdException w:uiPriority="99" w:name="line number"/>
    <w:lsdException w:qFormat="1" w:uiPriority="0" w:semiHidden="0" w:name="page number"/>
    <w:lsdException w:uiPriority="99" w:name="endnote reference"/>
    <w:lsdException w:uiPriority="99" w:name="endnote text"/>
    <w:lsdException w:uiPriority="99" w:name="table of authorities"/>
    <w:lsdException w:qFormat="1" w:unhideWhenUsed="0" w:uiPriority="0" w:name="macro"/>
    <w:lsdException w:uiPriority="99" w:name="toa heading"/>
    <w:lsdException w:uiPriority="99" w:name="List"/>
    <w:lsdException w:uiPriority="99" w:name="List Bullet"/>
    <w:lsdException w:qFormat="1" w:unhideWhenUsed="0" w:uiPriority="0" w:semiHidden="0" w:name="List Number"/>
    <w:lsdException w:uiPriority="99" w:name="List 2"/>
    <w:lsdException w:uiPriority="99" w:name="List 3"/>
    <w:lsdException w:uiPriority="99" w:name="List 4"/>
    <w:lsdException w:uiPriority="99" w:name="List 5"/>
    <w:lsdException w:uiPriority="99" w:name="List Bullet 2"/>
    <w:lsdException w:qFormat="1" w:uiPriority="99" w:name="List Bullet 3"/>
    <w:lsdException w:uiPriority="99" w:name="List Bullet 4"/>
    <w:lsdException w:uiPriority="99" w:name="List Bullet 5"/>
    <w:lsdException w:qFormat="1" w:unhideWhenUsed="0" w:uiPriority="0" w:semiHidden="0"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0"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0"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0"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0" w:beforeLines="20" w:after="20" w:afterLines="20"/>
      <w:ind w:left="200" w:leftChars="200"/>
      <w:jc w:val="both"/>
    </w:pPr>
    <w:rPr>
      <w:rFonts w:ascii="Times New Roman" w:hAnsi="Times New Roman" w:eastAsia="宋体" w:cstheme="minorBidi"/>
      <w:kern w:val="2"/>
      <w:sz w:val="21"/>
      <w:szCs w:val="22"/>
      <w:lang w:val="en-US" w:eastAsia="zh-CN" w:bidi="ar-SA"/>
    </w:rPr>
  </w:style>
  <w:style w:type="paragraph" w:styleId="3">
    <w:name w:val="heading 1"/>
    <w:next w:val="4"/>
    <w:link w:val="55"/>
    <w:qFormat/>
    <w:uiPriority w:val="9"/>
    <w:pPr>
      <w:pageBreakBefore/>
      <w:numPr>
        <w:ilvl w:val="0"/>
        <w:numId w:val="1"/>
      </w:numPr>
      <w:spacing w:before="120" w:after="120"/>
      <w:outlineLvl w:val="0"/>
    </w:pPr>
    <w:rPr>
      <w:rFonts w:ascii="Arial" w:hAnsi="Arial" w:eastAsia="黑体" w:cstheme="majorBidi"/>
      <w:b/>
      <w:kern w:val="44"/>
      <w:sz w:val="28"/>
      <w:szCs w:val="44"/>
      <w:lang w:val="en-US" w:eastAsia="zh-CN" w:bidi="ar-SA"/>
    </w:rPr>
  </w:style>
  <w:style w:type="paragraph" w:styleId="4">
    <w:name w:val="heading 2"/>
    <w:next w:val="5"/>
    <w:link w:val="54"/>
    <w:unhideWhenUsed/>
    <w:qFormat/>
    <w:uiPriority w:val="9"/>
    <w:pPr>
      <w:numPr>
        <w:ilvl w:val="1"/>
        <w:numId w:val="1"/>
      </w:numPr>
      <w:tabs>
        <w:tab w:val="left" w:pos="578"/>
      </w:tabs>
      <w:spacing w:before="120" w:after="120"/>
      <w:outlineLvl w:val="1"/>
    </w:pPr>
    <w:rPr>
      <w:rFonts w:ascii="Arial" w:hAnsi="Arial" w:eastAsia="黑体" w:cstheme="majorBidi"/>
      <w:b/>
      <w:bCs/>
      <w:kern w:val="2"/>
      <w:sz w:val="24"/>
      <w:szCs w:val="32"/>
      <w:lang w:val="en-US" w:eastAsia="zh-CN" w:bidi="ar-SA"/>
    </w:rPr>
  </w:style>
  <w:style w:type="paragraph" w:styleId="5">
    <w:name w:val="heading 3"/>
    <w:next w:val="1"/>
    <w:link w:val="53"/>
    <w:unhideWhenUsed/>
    <w:qFormat/>
    <w:uiPriority w:val="9"/>
    <w:pPr>
      <w:numPr>
        <w:ilvl w:val="2"/>
        <w:numId w:val="1"/>
      </w:numPr>
      <w:spacing w:before="120" w:after="120"/>
      <w:outlineLvl w:val="2"/>
    </w:pPr>
    <w:rPr>
      <w:rFonts w:ascii="Arial" w:hAnsi="Arial" w:eastAsia="黑体" w:cstheme="majorBidi"/>
      <w:b/>
      <w:kern w:val="2"/>
      <w:sz w:val="21"/>
      <w:szCs w:val="32"/>
      <w:lang w:val="en-US" w:eastAsia="zh-CN" w:bidi="ar-SA"/>
    </w:rPr>
  </w:style>
  <w:style w:type="paragraph" w:styleId="6">
    <w:name w:val="heading 4"/>
    <w:next w:val="7"/>
    <w:link w:val="52"/>
    <w:unhideWhenUsed/>
    <w:qFormat/>
    <w:uiPriority w:val="9"/>
    <w:pPr>
      <w:keepNext/>
      <w:keepLines/>
      <w:tabs>
        <w:tab w:val="decimal" w:pos="862"/>
      </w:tabs>
      <w:spacing w:before="60" w:after="60"/>
      <w:outlineLvl w:val="3"/>
    </w:pPr>
    <w:rPr>
      <w:rFonts w:ascii="Arial" w:hAnsi="Arial" w:eastAsia="黑体" w:cstheme="majorBidi"/>
      <w:b/>
      <w:bCs/>
      <w:kern w:val="2"/>
      <w:sz w:val="21"/>
      <w:szCs w:val="28"/>
      <w:lang w:val="en-US" w:eastAsia="zh-CN" w:bidi="ar-SA"/>
    </w:rPr>
  </w:style>
  <w:style w:type="paragraph" w:styleId="8">
    <w:name w:val="heading 5"/>
    <w:basedOn w:val="1"/>
    <w:next w:val="1"/>
    <w:link w:val="56"/>
    <w:unhideWhenUsed/>
    <w:qFormat/>
    <w:uiPriority w:val="0"/>
    <w:pPr>
      <w:keepNext/>
      <w:keepLines/>
      <w:ind w:left="0" w:leftChars="0"/>
      <w:outlineLvl w:val="4"/>
    </w:pPr>
    <w:rPr>
      <w:bCs/>
      <w:szCs w:val="28"/>
    </w:rPr>
  </w:style>
  <w:style w:type="paragraph" w:styleId="9">
    <w:name w:val="heading 6"/>
    <w:basedOn w:val="1"/>
    <w:next w:val="1"/>
    <w:link w:val="57"/>
    <w:unhideWhenUsed/>
    <w:qFormat/>
    <w:uiPriority w:val="0"/>
    <w:pPr>
      <w:keepNext/>
      <w:keepLines/>
      <w:spacing w:before="240" w:after="64" w:line="320" w:lineRule="auto"/>
      <w:outlineLvl w:val="5"/>
    </w:pPr>
    <w:rPr>
      <w:rFonts w:asciiTheme="majorHAnsi" w:hAnsiTheme="majorHAnsi" w:eastAsiaTheme="majorEastAsia" w:cstheme="majorBidi"/>
      <w:b/>
      <w:bCs/>
      <w:sz w:val="24"/>
      <w:szCs w:val="24"/>
    </w:rPr>
  </w:style>
  <w:style w:type="paragraph" w:styleId="10">
    <w:name w:val="heading 7"/>
    <w:basedOn w:val="1"/>
    <w:next w:val="1"/>
    <w:link w:val="58"/>
    <w:unhideWhenUsed/>
    <w:qFormat/>
    <w:uiPriority w:val="0"/>
    <w:pPr>
      <w:keepNext/>
      <w:keepLines/>
      <w:spacing w:before="240" w:after="64" w:line="320" w:lineRule="auto"/>
      <w:outlineLvl w:val="6"/>
    </w:pPr>
    <w:rPr>
      <w:b/>
      <w:bCs/>
      <w:sz w:val="24"/>
      <w:szCs w:val="24"/>
    </w:rPr>
  </w:style>
  <w:style w:type="paragraph" w:styleId="11">
    <w:name w:val="heading 8"/>
    <w:basedOn w:val="1"/>
    <w:next w:val="1"/>
    <w:link w:val="59"/>
    <w:unhideWhenUsed/>
    <w:qFormat/>
    <w:uiPriority w:val="0"/>
    <w:pPr>
      <w:keepNext/>
      <w:keepLines/>
      <w:spacing w:before="240" w:after="64" w:line="320" w:lineRule="auto"/>
      <w:outlineLvl w:val="7"/>
    </w:pPr>
    <w:rPr>
      <w:rFonts w:asciiTheme="majorHAnsi" w:hAnsiTheme="majorHAnsi" w:eastAsiaTheme="majorEastAsia" w:cstheme="majorBidi"/>
      <w:sz w:val="24"/>
      <w:szCs w:val="24"/>
    </w:rPr>
  </w:style>
  <w:style w:type="paragraph" w:styleId="12">
    <w:name w:val="heading 9"/>
    <w:basedOn w:val="1"/>
    <w:next w:val="1"/>
    <w:link w:val="60"/>
    <w:unhideWhenUsed/>
    <w:qFormat/>
    <w:uiPriority w:val="0"/>
    <w:pPr>
      <w:keepNext/>
      <w:keepLines/>
      <w:spacing w:before="240" w:after="64" w:line="320" w:lineRule="auto"/>
      <w:outlineLvl w:val="8"/>
    </w:pPr>
    <w:rPr>
      <w:rFonts w:asciiTheme="majorHAnsi" w:hAnsiTheme="majorHAnsi" w:eastAsiaTheme="majorEastAsia" w:cstheme="majorBidi"/>
      <w:szCs w:val="21"/>
    </w:rPr>
  </w:style>
  <w:style w:type="character" w:default="1" w:styleId="44">
    <w:name w:val="Default Paragraph Font"/>
    <w:semiHidden/>
    <w:unhideWhenUsed/>
    <w:qFormat/>
    <w:uiPriority w:val="1"/>
  </w:style>
  <w:style w:type="table" w:default="1" w:styleId="42">
    <w:name w:val="Normal Table"/>
    <w:semiHidden/>
    <w:unhideWhenUsed/>
    <w:qFormat/>
    <w:uiPriority w:val="99"/>
    <w:tblPr>
      <w:tblCellMar>
        <w:top w:w="0" w:type="dxa"/>
        <w:left w:w="108" w:type="dxa"/>
        <w:bottom w:w="0" w:type="dxa"/>
        <w:right w:w="108" w:type="dxa"/>
      </w:tblCellMar>
    </w:tblPr>
  </w:style>
  <w:style w:type="paragraph" w:styleId="2">
    <w:name w:val="macro"/>
    <w:link w:val="126"/>
    <w:semiHidden/>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2"/>
      <w:sz w:val="24"/>
      <w:szCs w:val="24"/>
      <w:lang w:val="en-US" w:eastAsia="zh-CN" w:bidi="ar-SA"/>
    </w:rPr>
  </w:style>
  <w:style w:type="paragraph" w:customStyle="1" w:styleId="7">
    <w:name w:val="正文_Dobot"/>
    <w:basedOn w:val="1"/>
    <w:link w:val="51"/>
    <w:qFormat/>
    <w:uiPriority w:val="0"/>
    <w:pPr>
      <w:overflowPunct w:val="0"/>
      <w:autoSpaceDE w:val="0"/>
      <w:autoSpaceDN w:val="0"/>
      <w:ind w:left="0" w:leftChars="0" w:firstLine="200" w:firstLineChars="200"/>
    </w:pPr>
  </w:style>
  <w:style w:type="paragraph" w:styleId="13">
    <w:name w:val="toc 7"/>
    <w:basedOn w:val="1"/>
    <w:next w:val="1"/>
    <w:unhideWhenUsed/>
    <w:qFormat/>
    <w:uiPriority w:val="39"/>
    <w:pPr>
      <w:spacing w:before="0" w:beforeLines="0" w:after="0" w:afterLines="0"/>
      <w:ind w:left="2520" w:leftChars="1200"/>
    </w:pPr>
    <w:rPr>
      <w:rFonts w:asciiTheme="minorHAnsi" w:hAnsiTheme="minorHAnsi" w:eastAsiaTheme="minorEastAsia"/>
    </w:rPr>
  </w:style>
  <w:style w:type="paragraph" w:styleId="14">
    <w:name w:val="List Number 2"/>
    <w:basedOn w:val="1"/>
    <w:qFormat/>
    <w:uiPriority w:val="0"/>
    <w:pPr>
      <w:widowControl/>
      <w:numPr>
        <w:ilvl w:val="0"/>
        <w:numId w:val="2"/>
      </w:numPr>
      <w:topLinePunct/>
      <w:adjustRightInd w:val="0"/>
      <w:snapToGrid w:val="0"/>
      <w:spacing w:before="160" w:beforeLines="0" w:after="160" w:afterLines="0" w:line="240" w:lineRule="atLeast"/>
      <w:ind w:left="0" w:leftChars="0"/>
      <w:jc w:val="left"/>
    </w:pPr>
    <w:rPr>
      <w:rFonts w:hint="eastAsia" w:cs="Arial"/>
      <w:szCs w:val="21"/>
    </w:rPr>
  </w:style>
  <w:style w:type="paragraph" w:styleId="15">
    <w:name w:val="List Number"/>
    <w:basedOn w:val="1"/>
    <w:qFormat/>
    <w:uiPriority w:val="0"/>
    <w:pPr>
      <w:widowControl/>
      <w:spacing w:before="62" w:after="62"/>
      <w:ind w:left="420" w:leftChars="0" w:hanging="420"/>
      <w:contextualSpacing/>
    </w:pPr>
    <w:rPr>
      <w:rFonts w:cs="Times New Roman"/>
      <w:sz w:val="24"/>
      <w:szCs w:val="21"/>
    </w:rPr>
  </w:style>
  <w:style w:type="paragraph" w:styleId="16">
    <w:name w:val="caption"/>
    <w:basedOn w:val="17"/>
    <w:next w:val="7"/>
    <w:link w:val="68"/>
    <w:unhideWhenUsed/>
    <w:qFormat/>
    <w:uiPriority w:val="35"/>
    <w:rPr>
      <w:rFonts w:asciiTheme="majorHAnsi" w:hAnsiTheme="majorHAnsi"/>
      <w:sz w:val="20"/>
    </w:rPr>
  </w:style>
  <w:style w:type="paragraph" w:customStyle="1" w:styleId="17">
    <w:name w:val="图标_Dobot"/>
    <w:next w:val="7"/>
    <w:link w:val="67"/>
    <w:qFormat/>
    <w:uiPriority w:val="0"/>
    <w:pPr>
      <w:spacing w:before="152" w:after="160"/>
      <w:jc w:val="center"/>
    </w:pPr>
    <w:rPr>
      <w:rFonts w:ascii="Arial" w:hAnsi="Arial" w:eastAsia="黑体" w:cstheme="majorBidi"/>
      <w:kern w:val="2"/>
      <w:sz w:val="18"/>
      <w:szCs w:val="20"/>
      <w:lang w:val="en-US" w:eastAsia="zh-CN" w:bidi="ar-SA"/>
    </w:rPr>
  </w:style>
  <w:style w:type="paragraph" w:styleId="18">
    <w:name w:val="Document Map"/>
    <w:basedOn w:val="1"/>
    <w:link w:val="133"/>
    <w:semiHidden/>
    <w:qFormat/>
    <w:uiPriority w:val="0"/>
    <w:pPr>
      <w:widowControl/>
      <w:shd w:val="clear" w:color="auto" w:fill="000080"/>
      <w:spacing w:before="0" w:beforeLines="0" w:after="0" w:afterLines="0"/>
      <w:ind w:left="0" w:leftChars="0"/>
      <w:jc w:val="left"/>
    </w:pPr>
    <w:rPr>
      <w:rFonts w:cs="Times New Roman"/>
      <w:szCs w:val="24"/>
    </w:rPr>
  </w:style>
  <w:style w:type="paragraph" w:styleId="19">
    <w:name w:val="annotation text"/>
    <w:basedOn w:val="1"/>
    <w:link w:val="107"/>
    <w:unhideWhenUsed/>
    <w:qFormat/>
    <w:uiPriority w:val="99"/>
    <w:pPr>
      <w:jc w:val="left"/>
    </w:pPr>
  </w:style>
  <w:style w:type="paragraph" w:styleId="20">
    <w:name w:val="List Bullet 3"/>
    <w:basedOn w:val="1"/>
    <w:semiHidden/>
    <w:unhideWhenUsed/>
    <w:qFormat/>
    <w:uiPriority w:val="99"/>
    <w:pPr>
      <w:numPr>
        <w:ilvl w:val="0"/>
        <w:numId w:val="3"/>
      </w:numPr>
    </w:pPr>
  </w:style>
  <w:style w:type="paragraph" w:styleId="21">
    <w:name w:val="Body Text"/>
    <w:basedOn w:val="1"/>
    <w:link w:val="134"/>
    <w:unhideWhenUsed/>
    <w:qFormat/>
    <w:uiPriority w:val="0"/>
    <w:pPr>
      <w:widowControl/>
      <w:spacing w:before="0" w:beforeLines="0" w:after="120" w:afterLines="0"/>
      <w:ind w:left="0" w:leftChars="0"/>
      <w:jc w:val="left"/>
    </w:pPr>
    <w:rPr>
      <w:rFonts w:cs="Times New Roman"/>
      <w:szCs w:val="24"/>
    </w:rPr>
  </w:style>
  <w:style w:type="paragraph" w:styleId="22">
    <w:name w:val="Body Text Indent"/>
    <w:basedOn w:val="1"/>
    <w:link w:val="146"/>
    <w:unhideWhenUsed/>
    <w:qFormat/>
    <w:uiPriority w:val="0"/>
    <w:pPr>
      <w:spacing w:after="120"/>
      <w:ind w:left="420"/>
    </w:pPr>
  </w:style>
  <w:style w:type="paragraph" w:styleId="23">
    <w:name w:val="toc 5"/>
    <w:basedOn w:val="1"/>
    <w:next w:val="1"/>
    <w:unhideWhenUsed/>
    <w:qFormat/>
    <w:uiPriority w:val="39"/>
    <w:pPr>
      <w:ind w:left="1680" w:leftChars="800"/>
    </w:pPr>
  </w:style>
  <w:style w:type="paragraph" w:styleId="24">
    <w:name w:val="toc 3"/>
    <w:next w:val="7"/>
    <w:unhideWhenUsed/>
    <w:qFormat/>
    <w:uiPriority w:val="39"/>
    <w:pPr>
      <w:tabs>
        <w:tab w:val="left" w:pos="1560"/>
        <w:tab w:val="right" w:leader="dot" w:pos="8302"/>
      </w:tabs>
      <w:ind w:left="839"/>
    </w:pPr>
    <w:rPr>
      <w:rFonts w:ascii="Times New Roman" w:hAnsi="Times New Roman" w:eastAsia="宋体" w:cstheme="minorBidi"/>
      <w:kern w:val="2"/>
      <w:sz w:val="21"/>
      <w:szCs w:val="22"/>
      <w:lang w:val="en-US" w:eastAsia="zh-CN" w:bidi="ar-SA"/>
    </w:rPr>
  </w:style>
  <w:style w:type="paragraph" w:styleId="25">
    <w:name w:val="toc 8"/>
    <w:basedOn w:val="1"/>
    <w:next w:val="1"/>
    <w:unhideWhenUsed/>
    <w:qFormat/>
    <w:uiPriority w:val="39"/>
    <w:pPr>
      <w:spacing w:before="0" w:beforeLines="0" w:after="0" w:afterLines="0"/>
      <w:ind w:left="2940" w:leftChars="1400"/>
    </w:pPr>
    <w:rPr>
      <w:rFonts w:asciiTheme="minorHAnsi" w:hAnsiTheme="minorHAnsi" w:eastAsiaTheme="minorEastAsia"/>
    </w:rPr>
  </w:style>
  <w:style w:type="paragraph" w:styleId="26">
    <w:name w:val="Balloon Text"/>
    <w:basedOn w:val="1"/>
    <w:link w:val="106"/>
    <w:unhideWhenUsed/>
    <w:qFormat/>
    <w:uiPriority w:val="0"/>
    <w:pPr>
      <w:spacing w:before="0" w:after="0"/>
    </w:pPr>
    <w:rPr>
      <w:sz w:val="18"/>
      <w:szCs w:val="18"/>
    </w:rPr>
  </w:style>
  <w:style w:type="paragraph" w:styleId="27">
    <w:name w:val="footer"/>
    <w:basedOn w:val="1"/>
    <w:link w:val="62"/>
    <w:unhideWhenUsed/>
    <w:qFormat/>
    <w:uiPriority w:val="0"/>
    <w:pPr>
      <w:tabs>
        <w:tab w:val="center" w:pos="4153"/>
        <w:tab w:val="right" w:pos="8306"/>
      </w:tabs>
      <w:snapToGrid w:val="0"/>
      <w:jc w:val="left"/>
    </w:pPr>
    <w:rPr>
      <w:sz w:val="18"/>
      <w:szCs w:val="18"/>
    </w:rPr>
  </w:style>
  <w:style w:type="paragraph" w:styleId="28">
    <w:name w:val="header"/>
    <w:basedOn w:val="1"/>
    <w:link w:val="61"/>
    <w:unhideWhenUsed/>
    <w:qFormat/>
    <w:uiPriority w:val="0"/>
    <w:pPr>
      <w:pBdr>
        <w:bottom w:val="single" w:color="auto" w:sz="6" w:space="1"/>
      </w:pBdr>
      <w:tabs>
        <w:tab w:val="center" w:pos="4153"/>
        <w:tab w:val="right" w:pos="8306"/>
      </w:tabs>
      <w:snapToGrid w:val="0"/>
      <w:jc w:val="center"/>
    </w:pPr>
    <w:rPr>
      <w:sz w:val="18"/>
      <w:szCs w:val="18"/>
    </w:rPr>
  </w:style>
  <w:style w:type="paragraph" w:styleId="29">
    <w:name w:val="toc 1"/>
    <w:next w:val="7"/>
    <w:link w:val="64"/>
    <w:unhideWhenUsed/>
    <w:qFormat/>
    <w:uiPriority w:val="39"/>
    <w:rPr>
      <w:rFonts w:ascii="Times New Roman" w:hAnsi="Times New Roman" w:eastAsia="黑体" w:cstheme="majorBidi"/>
      <w:b/>
      <w:kern w:val="44"/>
      <w:sz w:val="24"/>
      <w:szCs w:val="20"/>
      <w:lang w:val="en-US" w:eastAsia="zh-CN" w:bidi="ar-SA"/>
    </w:rPr>
  </w:style>
  <w:style w:type="paragraph" w:styleId="30">
    <w:name w:val="toc 4"/>
    <w:next w:val="7"/>
    <w:unhideWhenUsed/>
    <w:qFormat/>
    <w:uiPriority w:val="39"/>
    <w:pPr>
      <w:tabs>
        <w:tab w:val="left" w:pos="1276"/>
        <w:tab w:val="right" w:leader="dot" w:pos="8302"/>
      </w:tabs>
      <w:ind w:left="1259"/>
    </w:pPr>
    <w:rPr>
      <w:rFonts w:ascii="Times New Roman" w:hAnsi="Times New Roman" w:eastAsia="宋体" w:cstheme="minorBidi"/>
      <w:kern w:val="2"/>
      <w:sz w:val="21"/>
      <w:szCs w:val="22"/>
      <w:lang w:val="en-US" w:eastAsia="zh-CN" w:bidi="ar-SA"/>
    </w:rPr>
  </w:style>
  <w:style w:type="paragraph" w:styleId="31">
    <w:name w:val="footnote text"/>
    <w:basedOn w:val="1"/>
    <w:link w:val="131"/>
    <w:semiHidden/>
    <w:qFormat/>
    <w:uiPriority w:val="0"/>
    <w:pPr>
      <w:widowControl/>
      <w:snapToGrid w:val="0"/>
      <w:spacing w:before="0" w:beforeLines="0" w:after="0" w:afterLines="0"/>
      <w:ind w:left="0" w:leftChars="0"/>
      <w:jc w:val="left"/>
    </w:pPr>
    <w:rPr>
      <w:rFonts w:cs="Times New Roman"/>
      <w:sz w:val="18"/>
      <w:szCs w:val="18"/>
    </w:rPr>
  </w:style>
  <w:style w:type="paragraph" w:styleId="32">
    <w:name w:val="toc 6"/>
    <w:basedOn w:val="1"/>
    <w:next w:val="1"/>
    <w:unhideWhenUsed/>
    <w:qFormat/>
    <w:uiPriority w:val="39"/>
    <w:pPr>
      <w:spacing w:before="0" w:beforeLines="0" w:after="0" w:afterLines="0"/>
      <w:ind w:left="2100" w:leftChars="1000"/>
    </w:pPr>
    <w:rPr>
      <w:rFonts w:asciiTheme="minorHAnsi" w:hAnsiTheme="minorHAnsi" w:eastAsiaTheme="minorEastAsia"/>
    </w:rPr>
  </w:style>
  <w:style w:type="paragraph" w:styleId="33">
    <w:name w:val="toc 2"/>
    <w:next w:val="7"/>
    <w:unhideWhenUsed/>
    <w:qFormat/>
    <w:uiPriority w:val="39"/>
    <w:pPr>
      <w:tabs>
        <w:tab w:val="left" w:pos="420"/>
        <w:tab w:val="left" w:pos="851"/>
        <w:tab w:val="right" w:leader="dot" w:pos="8302"/>
      </w:tabs>
      <w:ind w:left="420"/>
    </w:pPr>
    <w:rPr>
      <w:rFonts w:ascii="Times New Roman" w:hAnsi="Times New Roman" w:eastAsiaTheme="minorEastAsia" w:cstheme="minorBidi"/>
      <w:kern w:val="2"/>
      <w:sz w:val="21"/>
      <w:szCs w:val="22"/>
      <w:lang w:val="en-US" w:eastAsia="zh-CN" w:bidi="ar-SA"/>
    </w:rPr>
  </w:style>
  <w:style w:type="paragraph" w:styleId="34">
    <w:name w:val="toc 9"/>
    <w:basedOn w:val="1"/>
    <w:next w:val="1"/>
    <w:unhideWhenUsed/>
    <w:qFormat/>
    <w:uiPriority w:val="39"/>
    <w:pPr>
      <w:spacing w:before="0" w:beforeLines="0" w:after="0" w:afterLines="0"/>
      <w:ind w:left="3360" w:leftChars="1600"/>
    </w:pPr>
    <w:rPr>
      <w:rFonts w:asciiTheme="minorHAnsi" w:hAnsiTheme="minorHAnsi" w:eastAsiaTheme="minorEastAsia"/>
    </w:rPr>
  </w:style>
  <w:style w:type="paragraph" w:styleId="35">
    <w:name w:val="HTML Preformatted"/>
    <w:basedOn w:val="1"/>
    <w:link w:val="136"/>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Lines="0" w:after="0" w:afterLines="0"/>
      <w:ind w:left="0" w:leftChars="0"/>
      <w:jc w:val="left"/>
    </w:pPr>
    <w:rPr>
      <w:rFonts w:ascii="Courier New" w:hAnsi="Courier New" w:cs="Times New Roman" w:eastAsiaTheme="minorEastAsia"/>
      <w:kern w:val="0"/>
      <w:sz w:val="20"/>
      <w:szCs w:val="20"/>
    </w:rPr>
  </w:style>
  <w:style w:type="paragraph" w:styleId="36">
    <w:name w:val="Normal (Web)"/>
    <w:basedOn w:val="1"/>
    <w:semiHidden/>
    <w:unhideWhenUsed/>
    <w:qFormat/>
    <w:uiPriority w:val="99"/>
    <w:pPr>
      <w:widowControl/>
      <w:spacing w:before="100" w:beforeLines="0" w:beforeAutospacing="1" w:after="100" w:afterLines="0" w:afterAutospacing="1"/>
      <w:ind w:left="0" w:leftChars="0"/>
      <w:jc w:val="left"/>
    </w:pPr>
    <w:rPr>
      <w:rFonts w:ascii="宋体" w:hAnsi="宋体" w:cs="宋体"/>
      <w:kern w:val="0"/>
      <w:sz w:val="24"/>
      <w:szCs w:val="24"/>
    </w:rPr>
  </w:style>
  <w:style w:type="paragraph" w:styleId="37">
    <w:name w:val="index 1"/>
    <w:basedOn w:val="1"/>
    <w:next w:val="1"/>
    <w:semiHidden/>
    <w:unhideWhenUsed/>
    <w:qFormat/>
    <w:uiPriority w:val="0"/>
    <w:pPr>
      <w:ind w:left="0"/>
    </w:pPr>
  </w:style>
  <w:style w:type="paragraph" w:styleId="38">
    <w:name w:val="Title"/>
    <w:basedOn w:val="1"/>
    <w:next w:val="1"/>
    <w:link w:val="65"/>
    <w:qFormat/>
    <w:uiPriority w:val="0"/>
    <w:pPr>
      <w:numPr>
        <w:ilvl w:val="4"/>
        <w:numId w:val="4"/>
      </w:numPr>
      <w:tabs>
        <w:tab w:val="left" w:pos="839"/>
        <w:tab w:val="clear" w:pos="1128"/>
      </w:tabs>
      <w:ind w:left="840" w:leftChars="0" w:hanging="420"/>
      <w:jc w:val="left"/>
    </w:pPr>
    <w:rPr>
      <w:rFonts w:cstheme="majorBidi"/>
      <w:bCs/>
      <w:szCs w:val="32"/>
    </w:rPr>
  </w:style>
  <w:style w:type="paragraph" w:styleId="39">
    <w:name w:val="annotation subject"/>
    <w:basedOn w:val="19"/>
    <w:next w:val="19"/>
    <w:link w:val="108"/>
    <w:unhideWhenUsed/>
    <w:qFormat/>
    <w:uiPriority w:val="0"/>
    <w:rPr>
      <w:b/>
      <w:bCs/>
    </w:rPr>
  </w:style>
  <w:style w:type="paragraph" w:styleId="40">
    <w:name w:val="Body Text First Indent"/>
    <w:basedOn w:val="21"/>
    <w:link w:val="135"/>
    <w:qFormat/>
    <w:uiPriority w:val="0"/>
    <w:pPr>
      <w:widowControl w:val="0"/>
      <w:ind w:firstLine="420" w:firstLineChars="100"/>
      <w:jc w:val="both"/>
    </w:pPr>
    <w:rPr>
      <w:rFonts w:asciiTheme="minorHAnsi" w:hAnsiTheme="minorHAnsi" w:eastAsiaTheme="minorEastAsia" w:cstheme="minorBidi"/>
    </w:rPr>
  </w:style>
  <w:style w:type="paragraph" w:styleId="41">
    <w:name w:val="Body Text First Indent 2"/>
    <w:link w:val="145"/>
    <w:qFormat/>
    <w:uiPriority w:val="0"/>
    <w:pPr>
      <w:widowControl w:val="0"/>
      <w:spacing w:before="62" w:after="62"/>
      <w:ind w:firstLine="420"/>
      <w:jc w:val="both"/>
    </w:pPr>
    <w:rPr>
      <w:rFonts w:ascii="Times New Roman" w:hAnsi="Times New Roman" w:eastAsia="宋体" w:cs="Times New Roman"/>
      <w:kern w:val="2"/>
      <w:sz w:val="21"/>
      <w:szCs w:val="24"/>
      <w:lang w:val="en-US" w:eastAsia="zh-CN" w:bidi="ar-SA"/>
    </w:rPr>
  </w:style>
  <w:style w:type="table" w:styleId="43">
    <w:name w:val="Table Grid"/>
    <w:basedOn w:val="4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45">
    <w:name w:val="Strong"/>
    <w:basedOn w:val="44"/>
    <w:qFormat/>
    <w:uiPriority w:val="22"/>
    <w:rPr>
      <w:b/>
      <w:bCs/>
    </w:rPr>
  </w:style>
  <w:style w:type="character" w:styleId="46">
    <w:name w:val="page number"/>
    <w:basedOn w:val="44"/>
    <w:unhideWhenUsed/>
    <w:qFormat/>
    <w:uiPriority w:val="0"/>
  </w:style>
  <w:style w:type="character" w:styleId="47">
    <w:name w:val="FollowedHyperlink"/>
    <w:basedOn w:val="44"/>
    <w:semiHidden/>
    <w:unhideWhenUsed/>
    <w:qFormat/>
    <w:uiPriority w:val="0"/>
    <w:rPr>
      <w:color w:val="954F72" w:themeColor="followedHyperlink"/>
      <w:u w:val="single"/>
      <w14:textFill>
        <w14:solidFill>
          <w14:schemeClr w14:val="folHlink"/>
        </w14:solidFill>
      </w14:textFill>
    </w:rPr>
  </w:style>
  <w:style w:type="character" w:styleId="48">
    <w:name w:val="Hyperlink"/>
    <w:basedOn w:val="44"/>
    <w:unhideWhenUsed/>
    <w:qFormat/>
    <w:uiPriority w:val="99"/>
    <w:rPr>
      <w:color w:val="0563C1" w:themeColor="hyperlink"/>
      <w:u w:val="single"/>
      <w14:textFill>
        <w14:solidFill>
          <w14:schemeClr w14:val="hlink"/>
        </w14:solidFill>
      </w14:textFill>
    </w:rPr>
  </w:style>
  <w:style w:type="character" w:styleId="49">
    <w:name w:val="HTML Code"/>
    <w:basedOn w:val="44"/>
    <w:semiHidden/>
    <w:unhideWhenUsed/>
    <w:uiPriority w:val="99"/>
    <w:rPr>
      <w:rFonts w:ascii="Courier New" w:hAnsi="Courier New" w:eastAsia="Courier New" w:cs="Courier New"/>
      <w:color w:val="000066"/>
      <w:sz w:val="24"/>
      <w:szCs w:val="24"/>
    </w:rPr>
  </w:style>
  <w:style w:type="character" w:styleId="50">
    <w:name w:val="annotation reference"/>
    <w:basedOn w:val="44"/>
    <w:unhideWhenUsed/>
    <w:qFormat/>
    <w:uiPriority w:val="99"/>
    <w:rPr>
      <w:sz w:val="21"/>
      <w:szCs w:val="21"/>
    </w:rPr>
  </w:style>
  <w:style w:type="character" w:customStyle="1" w:styleId="51">
    <w:name w:val="正文_Dobot Char"/>
    <w:basedOn w:val="44"/>
    <w:link w:val="7"/>
    <w:qFormat/>
    <w:uiPriority w:val="0"/>
    <w:rPr>
      <w:rFonts w:ascii="Times New Roman" w:hAnsi="Times New Roman" w:eastAsia="宋体"/>
    </w:rPr>
  </w:style>
  <w:style w:type="character" w:customStyle="1" w:styleId="52">
    <w:name w:val="标题 4 Char"/>
    <w:basedOn w:val="44"/>
    <w:link w:val="6"/>
    <w:qFormat/>
    <w:uiPriority w:val="9"/>
    <w:rPr>
      <w:rFonts w:ascii="Arial" w:hAnsi="Arial" w:eastAsia="黑体" w:cstheme="majorBidi"/>
      <w:b/>
      <w:bCs/>
      <w:szCs w:val="28"/>
    </w:rPr>
  </w:style>
  <w:style w:type="character" w:customStyle="1" w:styleId="53">
    <w:name w:val="标题 3 Char"/>
    <w:basedOn w:val="44"/>
    <w:link w:val="5"/>
    <w:qFormat/>
    <w:uiPriority w:val="9"/>
    <w:rPr>
      <w:rFonts w:ascii="Arial" w:hAnsi="Arial" w:eastAsia="黑体" w:cstheme="majorBidi"/>
      <w:b/>
      <w:szCs w:val="32"/>
    </w:rPr>
  </w:style>
  <w:style w:type="character" w:customStyle="1" w:styleId="54">
    <w:name w:val="标题 2 Char"/>
    <w:basedOn w:val="44"/>
    <w:link w:val="4"/>
    <w:qFormat/>
    <w:uiPriority w:val="9"/>
    <w:rPr>
      <w:rFonts w:ascii="Arial" w:hAnsi="Arial" w:eastAsia="黑体" w:cstheme="majorBidi"/>
      <w:b/>
      <w:bCs/>
      <w:sz w:val="24"/>
      <w:szCs w:val="32"/>
    </w:rPr>
  </w:style>
  <w:style w:type="character" w:customStyle="1" w:styleId="55">
    <w:name w:val="标题 1 Char"/>
    <w:basedOn w:val="44"/>
    <w:link w:val="3"/>
    <w:qFormat/>
    <w:uiPriority w:val="9"/>
    <w:rPr>
      <w:rFonts w:ascii="Arial" w:hAnsi="Arial" w:eastAsia="黑体" w:cstheme="majorBidi"/>
      <w:b/>
      <w:kern w:val="44"/>
      <w:sz w:val="28"/>
      <w:szCs w:val="44"/>
    </w:rPr>
  </w:style>
  <w:style w:type="character" w:customStyle="1" w:styleId="56">
    <w:name w:val="标题 5 Char"/>
    <w:basedOn w:val="44"/>
    <w:link w:val="8"/>
    <w:qFormat/>
    <w:uiPriority w:val="9"/>
    <w:rPr>
      <w:rFonts w:ascii="Times New Roman" w:hAnsi="Times New Roman" w:eastAsia="宋体"/>
      <w:bCs/>
      <w:szCs w:val="28"/>
    </w:rPr>
  </w:style>
  <w:style w:type="character" w:customStyle="1" w:styleId="57">
    <w:name w:val="标题 6 Char"/>
    <w:basedOn w:val="44"/>
    <w:link w:val="9"/>
    <w:qFormat/>
    <w:uiPriority w:val="9"/>
    <w:rPr>
      <w:rFonts w:asciiTheme="majorHAnsi" w:hAnsiTheme="majorHAnsi" w:eastAsiaTheme="majorEastAsia" w:cstheme="majorBidi"/>
      <w:b/>
      <w:bCs/>
      <w:sz w:val="24"/>
      <w:szCs w:val="24"/>
    </w:rPr>
  </w:style>
  <w:style w:type="character" w:customStyle="1" w:styleId="58">
    <w:name w:val="标题 7 Char"/>
    <w:basedOn w:val="44"/>
    <w:link w:val="10"/>
    <w:semiHidden/>
    <w:qFormat/>
    <w:uiPriority w:val="9"/>
    <w:rPr>
      <w:rFonts w:ascii="Times New Roman" w:hAnsi="Times New Roman" w:eastAsia="宋体"/>
      <w:b/>
      <w:bCs/>
      <w:sz w:val="24"/>
      <w:szCs w:val="24"/>
    </w:rPr>
  </w:style>
  <w:style w:type="character" w:customStyle="1" w:styleId="59">
    <w:name w:val="标题 8 Char"/>
    <w:basedOn w:val="44"/>
    <w:link w:val="11"/>
    <w:semiHidden/>
    <w:qFormat/>
    <w:uiPriority w:val="9"/>
    <w:rPr>
      <w:rFonts w:asciiTheme="majorHAnsi" w:hAnsiTheme="majorHAnsi" w:eastAsiaTheme="majorEastAsia" w:cstheme="majorBidi"/>
      <w:sz w:val="24"/>
      <w:szCs w:val="24"/>
    </w:rPr>
  </w:style>
  <w:style w:type="character" w:customStyle="1" w:styleId="60">
    <w:name w:val="标题 9 Char"/>
    <w:basedOn w:val="44"/>
    <w:link w:val="12"/>
    <w:semiHidden/>
    <w:qFormat/>
    <w:uiPriority w:val="9"/>
    <w:rPr>
      <w:rFonts w:asciiTheme="majorHAnsi" w:hAnsiTheme="majorHAnsi" w:eastAsiaTheme="majorEastAsia" w:cstheme="majorBidi"/>
      <w:szCs w:val="21"/>
    </w:rPr>
  </w:style>
  <w:style w:type="character" w:customStyle="1" w:styleId="61">
    <w:name w:val="页眉 Char"/>
    <w:basedOn w:val="44"/>
    <w:link w:val="28"/>
    <w:qFormat/>
    <w:uiPriority w:val="99"/>
    <w:rPr>
      <w:sz w:val="18"/>
      <w:szCs w:val="18"/>
    </w:rPr>
  </w:style>
  <w:style w:type="character" w:customStyle="1" w:styleId="62">
    <w:name w:val="页脚 Char"/>
    <w:basedOn w:val="44"/>
    <w:link w:val="27"/>
    <w:qFormat/>
    <w:uiPriority w:val="99"/>
    <w:rPr>
      <w:sz w:val="18"/>
      <w:szCs w:val="18"/>
    </w:rPr>
  </w:style>
  <w:style w:type="paragraph" w:styleId="63">
    <w:name w:val="List Paragraph"/>
    <w:basedOn w:val="1"/>
    <w:qFormat/>
    <w:uiPriority w:val="34"/>
    <w:pPr>
      <w:ind w:firstLine="420" w:firstLineChars="200"/>
    </w:pPr>
  </w:style>
  <w:style w:type="character" w:customStyle="1" w:styleId="64">
    <w:name w:val="目录 1 Char"/>
    <w:basedOn w:val="44"/>
    <w:link w:val="29"/>
    <w:qFormat/>
    <w:uiPriority w:val="39"/>
    <w:rPr>
      <w:rFonts w:ascii="Times New Roman" w:hAnsi="Times New Roman" w:eastAsia="黑体" w:cstheme="majorBidi"/>
      <w:b/>
      <w:kern w:val="44"/>
      <w:sz w:val="24"/>
      <w:szCs w:val="20"/>
    </w:rPr>
  </w:style>
  <w:style w:type="character" w:customStyle="1" w:styleId="65">
    <w:name w:val="标题 Char"/>
    <w:basedOn w:val="44"/>
    <w:link w:val="38"/>
    <w:qFormat/>
    <w:uiPriority w:val="0"/>
    <w:rPr>
      <w:rFonts w:ascii="Times New Roman" w:hAnsi="Times New Roman" w:eastAsia="宋体" w:cstheme="majorBidi"/>
      <w:bCs/>
      <w:szCs w:val="32"/>
    </w:rPr>
  </w:style>
  <w:style w:type="paragraph" w:styleId="66">
    <w:name w:val="No Spacing"/>
    <w:basedOn w:val="1"/>
    <w:next w:val="1"/>
    <w:qFormat/>
    <w:uiPriority w:val="1"/>
    <w:pPr>
      <w:numPr>
        <w:ilvl w:val="4"/>
        <w:numId w:val="5"/>
      </w:numPr>
      <w:ind w:left="840" w:leftChars="0" w:hanging="420"/>
    </w:pPr>
  </w:style>
  <w:style w:type="character" w:customStyle="1" w:styleId="67">
    <w:name w:val="图标_Dobot Char"/>
    <w:basedOn w:val="68"/>
    <w:link w:val="17"/>
    <w:qFormat/>
    <w:uiPriority w:val="0"/>
    <w:rPr>
      <w:rFonts w:ascii="Arial" w:hAnsi="Arial" w:eastAsia="黑体" w:cstheme="majorBidi"/>
      <w:sz w:val="18"/>
      <w:szCs w:val="20"/>
    </w:rPr>
  </w:style>
  <w:style w:type="character" w:customStyle="1" w:styleId="68">
    <w:name w:val="题注 Char"/>
    <w:basedOn w:val="44"/>
    <w:link w:val="16"/>
    <w:qFormat/>
    <w:uiPriority w:val="35"/>
    <w:rPr>
      <w:rFonts w:eastAsia="黑体" w:asciiTheme="majorHAnsi" w:hAnsiTheme="majorHAnsi" w:cstheme="majorBidi"/>
      <w:sz w:val="20"/>
      <w:szCs w:val="20"/>
    </w:rPr>
  </w:style>
  <w:style w:type="table" w:customStyle="1" w:styleId="69">
    <w:name w:val="表格_Dobot"/>
    <w:basedOn w:val="70"/>
    <w:qFormat/>
    <w:uiPriority w:val="99"/>
    <w:pPr>
      <w:jc w:val="both"/>
    </w:pPr>
    <w:rPr>
      <w:rFonts w:ascii="Times New Roman" w:hAnsi="Times New Roman" w:eastAsia="宋体"/>
      <w:sz w:val="18"/>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cPr>
      <w:shd w:val="pct10" w:color="auto" w:fill="FFFFFF" w:themeFill="background1"/>
    </w:tcPr>
  </w:style>
  <w:style w:type="table" w:customStyle="1" w:styleId="70">
    <w:name w:val="Grid Table Light"/>
    <w:basedOn w:val="42"/>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style>
  <w:style w:type="table" w:customStyle="1" w:styleId="71">
    <w:name w:val="表格1_Dobot"/>
    <w:basedOn w:val="70"/>
    <w:qFormat/>
    <w:uiPriority w:val="99"/>
    <w:rPr>
      <w:rFonts w:eastAsia="黑体"/>
      <w:kern w:val="0"/>
      <w:sz w:val="18"/>
      <w:szCs w:val="20"/>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rPr>
      <w:tblHeader/>
    </w:trPr>
    <w:tblStylePr w:type="firstRow">
      <w:pPr>
        <w:jc w:val="both"/>
      </w:pPr>
      <w:rPr>
        <w:rFonts w:ascii="Times New Roman" w:hAnsi="Times New Roman" w:eastAsia="黑体"/>
        <w:b w:val="0"/>
        <w:i w:val="0"/>
        <w:sz w:val="18"/>
      </w:rPr>
      <w:tcPr>
        <w:shd w:val="clear" w:color="auto" w:fill="E7E6E6" w:themeFill="background2"/>
      </w:tcPr>
    </w:tblStylePr>
  </w:style>
  <w:style w:type="table" w:customStyle="1" w:styleId="72">
    <w:name w:val="A"/>
    <w:basedOn w:val="70"/>
    <w:qFormat/>
    <w:uiPriority w:val="99"/>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
    <w:tblStylePr w:type="firstRow">
      <w:rPr>
        <w:rFonts w:ascii="Arial" w:hAnsi="Arial" w:eastAsia="黑体"/>
        <w:sz w:val="18"/>
      </w:rPr>
      <w:tcPr>
        <w:tcBorders>
          <w:top w:val="nil"/>
          <w:left w:val="nil"/>
          <w:bottom w:val="nil"/>
          <w:right w:val="nil"/>
          <w:insideH w:val="nil"/>
          <w:insideV w:val="nil"/>
          <w:tl2br w:val="nil"/>
          <w:tr2bl w:val="nil"/>
        </w:tcBorders>
        <w:shd w:val="pct10" w:color="auto" w:fill="auto"/>
      </w:tcPr>
    </w:tblStylePr>
  </w:style>
  <w:style w:type="paragraph" w:customStyle="1" w:styleId="73">
    <w:name w:val="代码_Dobot"/>
    <w:next w:val="7"/>
    <w:qFormat/>
    <w:uiPriority w:val="0"/>
    <w:pPr>
      <w:shd w:val="pct10" w:color="auto" w:fill="auto"/>
      <w:spacing w:before="20" w:beforeLines="20" w:after="20" w:afterLines="20"/>
    </w:pPr>
    <w:rPr>
      <w:rFonts w:ascii="Times New Roman" w:hAnsi="Times New Roman" w:eastAsia="宋体" w:cstheme="minorBidi"/>
      <w:kern w:val="2"/>
      <w:sz w:val="18"/>
      <w:szCs w:val="22"/>
      <w:lang w:val="en-US" w:eastAsia="zh-CN" w:bidi="ar-SA"/>
    </w:rPr>
  </w:style>
  <w:style w:type="paragraph" w:customStyle="1" w:styleId="74">
    <w:name w:val="注_Dobot"/>
    <w:next w:val="7"/>
    <w:qFormat/>
    <w:uiPriority w:val="0"/>
    <w:pPr>
      <w:overflowPunct w:val="0"/>
      <w:ind w:firstLine="420"/>
    </w:pPr>
    <w:rPr>
      <w:rFonts w:ascii="Times New Roman" w:hAnsi="Times New Roman" w:eastAsia="楷体" w:cstheme="majorBidi"/>
      <w:kern w:val="2"/>
      <w:sz w:val="18"/>
      <w:szCs w:val="20"/>
      <w:lang w:val="en-US" w:eastAsia="zh-CN" w:bidi="ar-SA"/>
    </w:rPr>
  </w:style>
  <w:style w:type="paragraph" w:customStyle="1" w:styleId="75">
    <w:name w:val="附录A_Dobot"/>
    <w:basedOn w:val="3"/>
    <w:link w:val="76"/>
    <w:qFormat/>
    <w:uiPriority w:val="0"/>
    <w:pPr>
      <w:numPr>
        <w:numId w:val="6"/>
      </w:numPr>
      <w:jc w:val="center"/>
    </w:pPr>
    <w:rPr>
      <w:b w:val="0"/>
      <w:szCs w:val="20"/>
    </w:rPr>
  </w:style>
  <w:style w:type="character" w:customStyle="1" w:styleId="76">
    <w:name w:val="附录A_Dobot Char"/>
    <w:basedOn w:val="44"/>
    <w:link w:val="75"/>
    <w:qFormat/>
    <w:uiPriority w:val="0"/>
    <w:rPr>
      <w:rFonts w:ascii="Arial" w:hAnsi="Arial" w:eastAsia="黑体" w:cstheme="majorBidi"/>
      <w:kern w:val="44"/>
      <w:sz w:val="28"/>
      <w:szCs w:val="20"/>
    </w:rPr>
  </w:style>
  <w:style w:type="paragraph" w:customStyle="1" w:styleId="77">
    <w:name w:val="1级标题_Dobot1"/>
    <w:next w:val="4"/>
    <w:link w:val="78"/>
    <w:qFormat/>
    <w:uiPriority w:val="0"/>
    <w:pPr>
      <w:pageBreakBefore/>
      <w:numPr>
        <w:ilvl w:val="3"/>
        <w:numId w:val="7"/>
      </w:numPr>
      <w:spacing w:before="120" w:after="120"/>
    </w:pPr>
    <w:rPr>
      <w:rFonts w:ascii="Arial" w:hAnsi="Arial" w:eastAsia="黑体" w:cstheme="majorBidi"/>
      <w:b/>
      <w:kern w:val="44"/>
      <w:sz w:val="28"/>
      <w:szCs w:val="20"/>
      <w:lang w:val="en-US" w:eastAsia="zh-CN" w:bidi="ar-SA"/>
    </w:rPr>
  </w:style>
  <w:style w:type="character" w:customStyle="1" w:styleId="78">
    <w:name w:val="1级标题_Dobot1 Char"/>
    <w:basedOn w:val="44"/>
    <w:link w:val="77"/>
    <w:qFormat/>
    <w:uiPriority w:val="0"/>
    <w:rPr>
      <w:rFonts w:ascii="Arial" w:hAnsi="Arial" w:eastAsia="黑体" w:cstheme="majorBidi"/>
      <w:b/>
      <w:kern w:val="44"/>
      <w:sz w:val="28"/>
      <w:szCs w:val="20"/>
    </w:rPr>
  </w:style>
  <w:style w:type="paragraph" w:customStyle="1" w:styleId="79">
    <w:name w:val="目录_Dobot"/>
    <w:next w:val="29"/>
    <w:qFormat/>
    <w:uiPriority w:val="0"/>
    <w:pPr>
      <w:tabs>
        <w:tab w:val="left" w:pos="420"/>
        <w:tab w:val="right" w:leader="dot" w:pos="8302"/>
      </w:tabs>
      <w:jc w:val="center"/>
    </w:pPr>
    <w:rPr>
      <w:rFonts w:ascii="Times New Roman" w:hAnsi="Times New Roman" w:eastAsia="黑体" w:cstheme="minorBidi"/>
      <w:b/>
      <w:kern w:val="2"/>
      <w:sz w:val="28"/>
      <w:szCs w:val="22"/>
      <w:lang w:val="en-US" w:eastAsia="zh-CN" w:bidi="ar-SA"/>
    </w:rPr>
  </w:style>
  <w:style w:type="paragraph" w:customStyle="1" w:styleId="80">
    <w:name w:val="TOC Heading"/>
    <w:basedOn w:val="3"/>
    <w:next w:val="1"/>
    <w:unhideWhenUsed/>
    <w:qFormat/>
    <w:uiPriority w:val="39"/>
    <w:pPr>
      <w:keepNext/>
      <w:keepLines/>
      <w:pageBreakBefore w:val="0"/>
      <w:numPr>
        <w:numId w:val="0"/>
      </w:numPr>
      <w:spacing w:before="240" w:after="0" w:line="259" w:lineRule="auto"/>
      <w:outlineLvl w:val="9"/>
    </w:pPr>
    <w:rPr>
      <w:rFonts w:asciiTheme="majorHAnsi" w:hAnsiTheme="majorHAnsi" w:eastAsiaTheme="majorEastAsia"/>
      <w:b w:val="0"/>
      <w:color w:val="2E75B6" w:themeColor="accent1" w:themeShade="BF"/>
      <w:kern w:val="0"/>
      <w:sz w:val="32"/>
      <w:szCs w:val="32"/>
    </w:rPr>
  </w:style>
  <w:style w:type="paragraph" w:customStyle="1" w:styleId="81">
    <w:name w:val="无序项目编号_Dobot"/>
    <w:basedOn w:val="7"/>
    <w:qFormat/>
    <w:uiPriority w:val="0"/>
    <w:pPr>
      <w:numPr>
        <w:ilvl w:val="0"/>
        <w:numId w:val="8"/>
      </w:numPr>
      <w:ind w:left="840" w:hanging="420" w:firstLineChars="0"/>
    </w:pPr>
    <w:rPr>
      <w:rFonts w:cstheme="majorBidi"/>
      <w:szCs w:val="32"/>
    </w:rPr>
  </w:style>
  <w:style w:type="paragraph" w:customStyle="1" w:styleId="82">
    <w:name w:val="无序项目子编号_Dobot"/>
    <w:basedOn w:val="81"/>
    <w:qFormat/>
    <w:uiPriority w:val="0"/>
    <w:pPr>
      <w:numPr>
        <w:ilvl w:val="1"/>
      </w:numPr>
      <w:ind w:left="1259" w:hanging="420"/>
    </w:pPr>
  </w:style>
  <w:style w:type="paragraph" w:customStyle="1" w:styleId="83">
    <w:name w:val="步骤_Dobot"/>
    <w:basedOn w:val="7"/>
    <w:qFormat/>
    <w:uiPriority w:val="0"/>
    <w:pPr>
      <w:numPr>
        <w:ilvl w:val="5"/>
        <w:numId w:val="7"/>
      </w:numPr>
      <w:ind w:firstLineChars="0"/>
    </w:pPr>
  </w:style>
  <w:style w:type="paragraph" w:customStyle="1" w:styleId="84">
    <w:name w:val="子步骤_Dobot"/>
    <w:basedOn w:val="83"/>
    <w:qFormat/>
    <w:uiPriority w:val="0"/>
    <w:pPr>
      <w:ind w:left="1679" w:hanging="420"/>
    </w:pPr>
  </w:style>
  <w:style w:type="character" w:styleId="85">
    <w:name w:val="Placeholder Text"/>
    <w:basedOn w:val="44"/>
    <w:semiHidden/>
    <w:qFormat/>
    <w:uiPriority w:val="99"/>
    <w:rPr>
      <w:color w:val="808080"/>
    </w:rPr>
  </w:style>
  <w:style w:type="paragraph" w:customStyle="1" w:styleId="86">
    <w:name w:val="Item List Char"/>
    <w:qFormat/>
    <w:uiPriority w:val="0"/>
    <w:pPr>
      <w:numPr>
        <w:ilvl w:val="0"/>
        <w:numId w:val="9"/>
      </w:numPr>
      <w:spacing w:line="300" w:lineRule="auto"/>
      <w:jc w:val="both"/>
    </w:pPr>
    <w:rPr>
      <w:rFonts w:ascii="Arial" w:hAnsi="Arial" w:eastAsia="宋体" w:cs="Times New Roman"/>
      <w:kern w:val="0"/>
      <w:sz w:val="21"/>
      <w:szCs w:val="20"/>
      <w:lang w:val="en-US" w:eastAsia="zh-CN" w:bidi="ar-SA"/>
    </w:rPr>
  </w:style>
  <w:style w:type="paragraph" w:customStyle="1" w:styleId="87">
    <w:name w:val="正文+"/>
    <w:basedOn w:val="1"/>
    <w:qFormat/>
    <w:uiPriority w:val="0"/>
    <w:pPr>
      <w:tabs>
        <w:tab w:val="right" w:pos="9031"/>
      </w:tabs>
      <w:autoSpaceDE w:val="0"/>
      <w:autoSpaceDN w:val="0"/>
      <w:adjustRightInd w:val="0"/>
      <w:spacing w:before="80" w:beforeLines="0" w:after="80" w:afterLines="0" w:line="300" w:lineRule="auto"/>
      <w:ind w:left="1701" w:leftChars="200"/>
      <w:jc w:val="left"/>
    </w:pPr>
    <w:rPr>
      <w:rFonts w:ascii="Arial" w:hAnsi="Arial" w:cs="Times New Roman"/>
      <w:kern w:val="0"/>
      <w:szCs w:val="21"/>
    </w:rPr>
  </w:style>
  <w:style w:type="paragraph" w:customStyle="1" w:styleId="88">
    <w:name w:val="Table Heading"/>
    <w:qFormat/>
    <w:uiPriority w:val="0"/>
    <w:pPr>
      <w:keepNext/>
      <w:snapToGrid w:val="0"/>
      <w:spacing w:before="80" w:after="80"/>
      <w:jc w:val="center"/>
    </w:pPr>
    <w:rPr>
      <w:rFonts w:ascii="Arial" w:hAnsi="Arial" w:eastAsia="黑体" w:cs="Times New Roman"/>
      <w:kern w:val="0"/>
      <w:sz w:val="18"/>
      <w:szCs w:val="20"/>
      <w:lang w:val="en-US" w:eastAsia="zh-CN" w:bidi="ar-SA"/>
    </w:rPr>
  </w:style>
  <w:style w:type="paragraph" w:customStyle="1" w:styleId="89">
    <w:name w:val="Table Text"/>
    <w:qFormat/>
    <w:uiPriority w:val="0"/>
    <w:pPr>
      <w:snapToGrid w:val="0"/>
      <w:spacing w:before="80" w:after="80"/>
    </w:pPr>
    <w:rPr>
      <w:rFonts w:ascii="Arial" w:hAnsi="Arial" w:eastAsia="宋体" w:cs="Times New Roman"/>
      <w:kern w:val="0"/>
      <w:sz w:val="18"/>
      <w:szCs w:val="20"/>
      <w:lang w:val="en-US" w:eastAsia="zh-CN" w:bidi="ar-SA"/>
    </w:rPr>
  </w:style>
  <w:style w:type="paragraph" w:customStyle="1" w:styleId="90">
    <w:name w:val="注意_Dobot"/>
    <w:basedOn w:val="81"/>
    <w:qFormat/>
    <w:uiPriority w:val="0"/>
    <w:pPr>
      <w:numPr>
        <w:numId w:val="0"/>
      </w:numPr>
      <w:ind w:left="839"/>
    </w:pPr>
    <w:rPr>
      <w:rFonts w:ascii="Arial" w:hAnsi="Arial" w:eastAsia="黑体"/>
    </w:rPr>
  </w:style>
  <w:style w:type="paragraph" w:customStyle="1" w:styleId="91">
    <w:name w:val="注意内容_Dobot"/>
    <w:basedOn w:val="90"/>
    <w:qFormat/>
    <w:uiPriority w:val="0"/>
    <w:pPr>
      <w:ind w:left="1259"/>
    </w:pPr>
    <w:rPr>
      <w:rFonts w:ascii="Times New Roman" w:hAnsi="Times New Roman" w:eastAsia="楷体"/>
      <w:sz w:val="20"/>
    </w:rPr>
  </w:style>
  <w:style w:type="paragraph" w:customStyle="1" w:styleId="92">
    <w:name w:val="注意_无序项目列表_Dobot"/>
    <w:basedOn w:val="91"/>
    <w:qFormat/>
    <w:uiPriority w:val="0"/>
    <w:pPr>
      <w:numPr>
        <w:ilvl w:val="6"/>
        <w:numId w:val="10"/>
      </w:numPr>
      <w:ind w:left="1679" w:hanging="420"/>
    </w:pPr>
  </w:style>
  <w:style w:type="paragraph" w:customStyle="1" w:styleId="93">
    <w:name w:val="本文题目"/>
    <w:next w:val="1"/>
    <w:semiHidden/>
    <w:qFormat/>
    <w:uiPriority w:val="0"/>
    <w:rPr>
      <w:rFonts w:ascii="Arial" w:hAnsi="Arial" w:eastAsia="黑体" w:cs="Arial"/>
      <w:b/>
      <w:color w:val="490C6E"/>
      <w:kern w:val="2"/>
      <w:sz w:val="48"/>
      <w:szCs w:val="48"/>
      <w:lang w:val="en-US" w:eastAsia="zh-CN" w:bidi="ar-SA"/>
    </w:rPr>
  </w:style>
  <w:style w:type="paragraph" w:customStyle="1" w:styleId="94">
    <w:name w:val="版本号"/>
    <w:link w:val="95"/>
    <w:semiHidden/>
    <w:qFormat/>
    <w:uiPriority w:val="0"/>
    <w:rPr>
      <w:rFonts w:ascii="Arial" w:hAnsi="Arial" w:eastAsia="黑体" w:cs="Arial"/>
      <w:color w:val="490C6E"/>
      <w:kern w:val="2"/>
      <w:sz w:val="18"/>
      <w:szCs w:val="18"/>
      <w:lang w:val="en-US" w:eastAsia="zh-CN" w:bidi="ar-SA"/>
    </w:rPr>
  </w:style>
  <w:style w:type="character" w:customStyle="1" w:styleId="95">
    <w:name w:val="版本号 Char"/>
    <w:basedOn w:val="44"/>
    <w:link w:val="94"/>
    <w:semiHidden/>
    <w:qFormat/>
    <w:uiPriority w:val="0"/>
    <w:rPr>
      <w:rFonts w:ascii="Arial" w:hAnsi="Arial" w:eastAsia="黑体" w:cs="Arial"/>
      <w:color w:val="490C6E"/>
      <w:sz w:val="18"/>
      <w:szCs w:val="18"/>
    </w:rPr>
  </w:style>
  <w:style w:type="paragraph" w:customStyle="1" w:styleId="96">
    <w:name w:val="手册类型"/>
    <w:semiHidden/>
    <w:qFormat/>
    <w:uiPriority w:val="0"/>
    <w:pPr>
      <w:jc w:val="right"/>
    </w:pPr>
    <w:rPr>
      <w:rFonts w:ascii="Arial" w:hAnsi="Arial" w:eastAsia="黑体" w:cs="Arial"/>
      <w:b/>
      <w:color w:val="490C6E"/>
      <w:kern w:val="2"/>
      <w:sz w:val="21"/>
      <w:szCs w:val="21"/>
      <w:lang w:val="en-US" w:eastAsia="zh-CN" w:bidi="ar-SA"/>
    </w:rPr>
  </w:style>
  <w:style w:type="paragraph" w:customStyle="1" w:styleId="97">
    <w:name w:val="公司名称"/>
    <w:semiHidden/>
    <w:qFormat/>
    <w:uiPriority w:val="0"/>
    <w:rPr>
      <w:rFonts w:ascii="Arial" w:hAnsi="Arial" w:eastAsia="黑体" w:cs="Arial"/>
      <w:kern w:val="2"/>
      <w:sz w:val="21"/>
      <w:szCs w:val="21"/>
      <w:lang w:val="en-US" w:eastAsia="zh-CN" w:bidi="ar-SA"/>
    </w:rPr>
  </w:style>
  <w:style w:type="paragraph" w:customStyle="1" w:styleId="98">
    <w:name w:val="Cover Text"/>
    <w:qFormat/>
    <w:uiPriority w:val="0"/>
    <w:pPr>
      <w:adjustRightInd w:val="0"/>
      <w:snapToGrid w:val="0"/>
      <w:spacing w:before="80" w:after="80" w:line="240" w:lineRule="atLeast"/>
      <w:jc w:val="both"/>
    </w:pPr>
    <w:rPr>
      <w:rFonts w:ascii="Arial" w:hAnsi="Arial" w:eastAsia="宋体" w:cs="Arial"/>
      <w:snapToGrid w:val="0"/>
      <w:kern w:val="0"/>
      <w:sz w:val="20"/>
      <w:szCs w:val="20"/>
      <w:lang w:val="en-US" w:eastAsia="zh-CN" w:bidi="ar-SA"/>
    </w:rPr>
  </w:style>
  <w:style w:type="paragraph" w:customStyle="1" w:styleId="99">
    <w:name w:val="Cover 3"/>
    <w:basedOn w:val="1"/>
    <w:qFormat/>
    <w:uiPriority w:val="0"/>
    <w:pPr>
      <w:adjustRightInd w:val="0"/>
      <w:snapToGrid w:val="0"/>
      <w:spacing w:before="80" w:beforeLines="0" w:after="80" w:afterLines="0" w:line="240" w:lineRule="atLeast"/>
      <w:ind w:left="0" w:leftChars="0"/>
      <w:jc w:val="left"/>
    </w:pPr>
    <w:rPr>
      <w:rFonts w:hint="eastAsia" w:ascii="Arial" w:hAnsi="Arial" w:eastAsia="黑体" w:cs="Arial"/>
      <w:b/>
      <w:bCs/>
      <w:spacing w:val="-4"/>
      <w:sz w:val="22"/>
      <w:lang w:eastAsia="en-US"/>
    </w:rPr>
  </w:style>
  <w:style w:type="paragraph" w:customStyle="1" w:styleId="100">
    <w:name w:val="页眉2"/>
    <w:link w:val="101"/>
    <w:semiHidden/>
    <w:qFormat/>
    <w:uiPriority w:val="0"/>
    <w:rPr>
      <w:rFonts w:ascii="Arial" w:hAnsi="Arial" w:eastAsia="黑体" w:cs="Arial"/>
      <w:b/>
      <w:color w:val="490C6E"/>
      <w:kern w:val="2"/>
      <w:sz w:val="21"/>
      <w:szCs w:val="21"/>
      <w:lang w:val="en-US" w:eastAsia="zh-CN" w:bidi="ar-SA"/>
    </w:rPr>
  </w:style>
  <w:style w:type="character" w:customStyle="1" w:styleId="101">
    <w:name w:val="页眉2 Char"/>
    <w:basedOn w:val="44"/>
    <w:link w:val="100"/>
    <w:semiHidden/>
    <w:qFormat/>
    <w:uiPriority w:val="0"/>
    <w:rPr>
      <w:rFonts w:ascii="Arial" w:hAnsi="Arial" w:eastAsia="黑体" w:cs="Arial"/>
      <w:b/>
      <w:color w:val="490C6E"/>
      <w:szCs w:val="21"/>
    </w:rPr>
  </w:style>
  <w:style w:type="paragraph" w:customStyle="1" w:styleId="102">
    <w:name w:val="页眉1"/>
    <w:link w:val="103"/>
    <w:semiHidden/>
    <w:qFormat/>
    <w:uiPriority w:val="0"/>
    <w:pPr>
      <w:pBdr>
        <w:bottom w:val="single" w:color="025328" w:sz="8" w:space="1"/>
      </w:pBdr>
      <w:jc w:val="right"/>
    </w:pPr>
    <w:rPr>
      <w:rFonts w:ascii="Arial" w:hAnsi="Arial" w:eastAsia="黑体" w:cs="Arial"/>
      <w:b/>
      <w:color w:val="490C6E"/>
      <w:kern w:val="2"/>
      <w:sz w:val="30"/>
      <w:szCs w:val="30"/>
      <w:lang w:val="en-US" w:eastAsia="zh-CN" w:bidi="ar-SA"/>
    </w:rPr>
  </w:style>
  <w:style w:type="character" w:customStyle="1" w:styleId="103">
    <w:name w:val="页眉1 Char"/>
    <w:basedOn w:val="44"/>
    <w:link w:val="102"/>
    <w:semiHidden/>
    <w:qFormat/>
    <w:uiPriority w:val="0"/>
    <w:rPr>
      <w:rFonts w:ascii="Arial" w:hAnsi="Arial" w:eastAsia="黑体" w:cs="Arial"/>
      <w:b/>
      <w:color w:val="490C6E"/>
      <w:sz w:val="30"/>
      <w:szCs w:val="30"/>
    </w:rPr>
  </w:style>
  <w:style w:type="paragraph" w:customStyle="1" w:styleId="104">
    <w:name w:val="页眉3"/>
    <w:link w:val="105"/>
    <w:semiHidden/>
    <w:qFormat/>
    <w:uiPriority w:val="0"/>
    <w:pPr>
      <w:jc w:val="right"/>
    </w:pPr>
    <w:rPr>
      <w:rFonts w:ascii="Arial" w:hAnsi="Arial" w:eastAsia="黑体" w:cs="Times New Roman"/>
      <w:color w:val="490C6E"/>
      <w:kern w:val="2"/>
      <w:sz w:val="18"/>
      <w:szCs w:val="18"/>
      <w:lang w:val="en-US" w:eastAsia="zh-CN" w:bidi="ar-SA"/>
    </w:rPr>
  </w:style>
  <w:style w:type="character" w:customStyle="1" w:styleId="105">
    <w:name w:val="页眉3 Char"/>
    <w:basedOn w:val="44"/>
    <w:link w:val="104"/>
    <w:semiHidden/>
    <w:qFormat/>
    <w:uiPriority w:val="0"/>
    <w:rPr>
      <w:rFonts w:ascii="Arial" w:hAnsi="Arial" w:eastAsia="黑体" w:cs="Times New Roman"/>
      <w:color w:val="490C6E"/>
      <w:sz w:val="18"/>
      <w:szCs w:val="18"/>
    </w:rPr>
  </w:style>
  <w:style w:type="character" w:customStyle="1" w:styleId="106">
    <w:name w:val="批注框文本 Char"/>
    <w:basedOn w:val="44"/>
    <w:link w:val="26"/>
    <w:qFormat/>
    <w:uiPriority w:val="0"/>
    <w:rPr>
      <w:rFonts w:ascii="Times New Roman" w:hAnsi="Times New Roman" w:eastAsia="宋体"/>
      <w:sz w:val="18"/>
      <w:szCs w:val="18"/>
    </w:rPr>
  </w:style>
  <w:style w:type="character" w:customStyle="1" w:styleId="107">
    <w:name w:val="批注文字 Char"/>
    <w:basedOn w:val="44"/>
    <w:link w:val="19"/>
    <w:qFormat/>
    <w:uiPriority w:val="99"/>
    <w:rPr>
      <w:rFonts w:ascii="Times New Roman" w:hAnsi="Times New Roman" w:eastAsia="宋体"/>
    </w:rPr>
  </w:style>
  <w:style w:type="character" w:customStyle="1" w:styleId="108">
    <w:name w:val="批注主题 Char"/>
    <w:basedOn w:val="107"/>
    <w:link w:val="39"/>
    <w:qFormat/>
    <w:uiPriority w:val="0"/>
    <w:rPr>
      <w:rFonts w:ascii="Times New Roman" w:hAnsi="Times New Roman" w:eastAsia="宋体"/>
      <w:b/>
      <w:bCs/>
    </w:rPr>
  </w:style>
  <w:style w:type="paragraph" w:customStyle="1" w:styleId="109">
    <w:name w:val="test"/>
    <w:basedOn w:val="16"/>
    <w:link w:val="110"/>
    <w:qFormat/>
    <w:uiPriority w:val="0"/>
    <w:rPr>
      <w:rFonts w:ascii="Arial" w:hAnsi="Arial"/>
      <w:sz w:val="18"/>
      <w:szCs w:val="18"/>
    </w:rPr>
  </w:style>
  <w:style w:type="character" w:customStyle="1" w:styleId="110">
    <w:name w:val="test Char"/>
    <w:basedOn w:val="68"/>
    <w:link w:val="109"/>
    <w:qFormat/>
    <w:uiPriority w:val="0"/>
    <w:rPr>
      <w:rFonts w:ascii="Arial" w:hAnsi="Arial" w:eastAsia="黑体" w:cstheme="majorBidi"/>
      <w:sz w:val="18"/>
      <w:szCs w:val="18"/>
    </w:rPr>
  </w:style>
  <w:style w:type="character" w:customStyle="1" w:styleId="111">
    <w:name w:val="fontstyle01"/>
    <w:basedOn w:val="44"/>
    <w:qFormat/>
    <w:uiPriority w:val="0"/>
    <w:rPr>
      <w:rFonts w:hint="eastAsia" w:ascii="宋体" w:hAnsi="宋体" w:eastAsia="宋体"/>
      <w:color w:val="000000"/>
      <w:sz w:val="24"/>
      <w:szCs w:val="24"/>
    </w:rPr>
  </w:style>
  <w:style w:type="paragraph" w:customStyle="1" w:styleId="112">
    <w:name w:val="操作_Dobot"/>
    <w:basedOn w:val="7"/>
    <w:qFormat/>
    <w:uiPriority w:val="0"/>
    <w:pPr>
      <w:ind w:firstLine="0" w:firstLineChars="0"/>
    </w:pPr>
    <w:rPr>
      <w:rFonts w:eastAsia="黑体"/>
      <w:b/>
    </w:rPr>
  </w:style>
  <w:style w:type="paragraph" w:customStyle="1" w:styleId="113">
    <w:name w:val="表头"/>
    <w:qFormat/>
    <w:uiPriority w:val="0"/>
    <w:pPr>
      <w:jc w:val="center"/>
    </w:pPr>
    <w:rPr>
      <w:rFonts w:ascii="Arial" w:hAnsi="Arial" w:eastAsia="黑体" w:cs="Arial"/>
      <w:kern w:val="2"/>
      <w:sz w:val="18"/>
      <w:szCs w:val="18"/>
      <w:lang w:val="en-US" w:eastAsia="zh-CN" w:bidi="ar-SA"/>
    </w:rPr>
  </w:style>
  <w:style w:type="paragraph" w:customStyle="1" w:styleId="114">
    <w:name w:val="表文字"/>
    <w:qFormat/>
    <w:uiPriority w:val="0"/>
    <w:pPr>
      <w:widowControl w:val="0"/>
      <w:jc w:val="center"/>
    </w:pPr>
    <w:rPr>
      <w:rFonts w:ascii="Times New Roman" w:hAnsi="Times New Roman" w:eastAsia="宋体" w:cs="Times New Roman"/>
      <w:kern w:val="0"/>
      <w:sz w:val="18"/>
      <w:szCs w:val="18"/>
      <w:lang w:val="en-US" w:eastAsia="zh-CN" w:bidi="ar-SA"/>
    </w:rPr>
  </w:style>
  <w:style w:type="paragraph" w:customStyle="1" w:styleId="115">
    <w:name w:val="列出段落1"/>
    <w:basedOn w:val="1"/>
    <w:qFormat/>
    <w:uiPriority w:val="34"/>
    <w:pPr>
      <w:spacing w:before="0" w:beforeLines="0" w:after="0" w:afterLines="0"/>
      <w:ind w:left="0" w:leftChars="0" w:firstLine="420" w:firstLineChars="200"/>
    </w:pPr>
    <w:rPr>
      <w:rFonts w:asciiTheme="minorHAnsi" w:hAnsiTheme="minorHAnsi" w:eastAsiaTheme="minorEastAsia"/>
    </w:rPr>
  </w:style>
  <w:style w:type="character" w:customStyle="1" w:styleId="116">
    <w:name w:val="正文文本缩进 Char"/>
    <w:basedOn w:val="44"/>
    <w:link w:val="22"/>
    <w:qFormat/>
    <w:uiPriority w:val="0"/>
    <w:rPr>
      <w:rFonts w:ascii="Times New Roman" w:hAnsi="Times New Roman" w:eastAsia="宋体"/>
    </w:rPr>
  </w:style>
  <w:style w:type="character" w:customStyle="1" w:styleId="117">
    <w:name w:val="正文首行缩进 2 Char"/>
    <w:basedOn w:val="116"/>
    <w:link w:val="41"/>
    <w:qFormat/>
    <w:uiPriority w:val="0"/>
    <w:rPr>
      <w:rFonts w:ascii="Times New Roman" w:hAnsi="Times New Roman" w:eastAsia="宋体" w:cs="Times New Roman"/>
      <w:szCs w:val="24"/>
    </w:rPr>
  </w:style>
  <w:style w:type="paragraph" w:customStyle="1" w:styleId="118">
    <w:name w:val="注"/>
    <w:qFormat/>
    <w:uiPriority w:val="0"/>
    <w:pPr>
      <w:ind w:firstLine="420"/>
    </w:pPr>
    <w:rPr>
      <w:rFonts w:ascii="Times New Roman" w:hAnsi="Times New Roman" w:eastAsia="楷体_GB2312" w:cs="Times New Roman"/>
      <w:kern w:val="2"/>
      <w:sz w:val="18"/>
      <w:szCs w:val="18"/>
      <w:lang w:val="en-US" w:eastAsia="zh-CN" w:bidi="ar-SA"/>
    </w:rPr>
  </w:style>
  <w:style w:type="paragraph" w:customStyle="1" w:styleId="119">
    <w:name w:val="参考文献文字"/>
    <w:qFormat/>
    <w:uiPriority w:val="0"/>
    <w:pPr>
      <w:numPr>
        <w:ilvl w:val="0"/>
        <w:numId w:val="11"/>
      </w:numPr>
      <w:spacing w:line="300" w:lineRule="auto"/>
    </w:pPr>
    <w:rPr>
      <w:rFonts w:ascii="Times New Roman" w:hAnsi="Times New Roman" w:eastAsia="宋体" w:cs="Times New Roman"/>
      <w:kern w:val="2"/>
      <w:sz w:val="21"/>
      <w:szCs w:val="21"/>
      <w:lang w:val="en-US" w:eastAsia="zh-CN" w:bidi="ar-SA"/>
    </w:rPr>
  </w:style>
  <w:style w:type="paragraph" w:customStyle="1" w:styleId="120">
    <w:name w:val="附录3"/>
    <w:next w:val="1"/>
    <w:qFormat/>
    <w:uiPriority w:val="0"/>
    <w:pPr>
      <w:numPr>
        <w:ilvl w:val="2"/>
        <w:numId w:val="12"/>
      </w:numPr>
      <w:spacing w:before="120" w:after="120"/>
      <w:outlineLvl w:val="2"/>
    </w:pPr>
    <w:rPr>
      <w:rFonts w:ascii="Arial" w:hAnsi="Arial" w:eastAsia="黑体" w:cs="Times New Roman"/>
      <w:b/>
      <w:kern w:val="2"/>
      <w:sz w:val="21"/>
      <w:szCs w:val="21"/>
      <w:lang w:val="en-US" w:eastAsia="zh-CN" w:bidi="ar-SA"/>
    </w:rPr>
  </w:style>
  <w:style w:type="paragraph" w:customStyle="1" w:styleId="121">
    <w:name w:val="程序"/>
    <w:next w:val="1"/>
    <w:qFormat/>
    <w:uiPriority w:val="0"/>
    <w:pPr>
      <w:widowControl w:val="0"/>
      <w:shd w:val="clear" w:color="auto" w:fill="E6E6E6"/>
    </w:pPr>
    <w:rPr>
      <w:rFonts w:ascii="Times New Roman" w:hAnsi="Times New Roman" w:eastAsia="宋体" w:cs="宋体"/>
      <w:kern w:val="2"/>
      <w:sz w:val="18"/>
      <w:szCs w:val="18"/>
      <w:lang w:val="en-US" w:eastAsia="zh-CN" w:bidi="ar-SA"/>
    </w:rPr>
  </w:style>
  <w:style w:type="paragraph" w:customStyle="1" w:styleId="122">
    <w:name w:val="附录2"/>
    <w:next w:val="1"/>
    <w:qFormat/>
    <w:uiPriority w:val="0"/>
    <w:pPr>
      <w:keepNext/>
      <w:tabs>
        <w:tab w:val="left" w:pos="578"/>
      </w:tabs>
      <w:spacing w:before="120" w:after="120"/>
      <w:outlineLvl w:val="1"/>
    </w:pPr>
    <w:rPr>
      <w:rFonts w:ascii="Arial" w:hAnsi="Arial" w:eastAsia="黑体" w:cs="Arial"/>
      <w:b/>
      <w:kern w:val="2"/>
      <w:sz w:val="24"/>
      <w:szCs w:val="24"/>
      <w:lang w:val="en-US" w:eastAsia="zh-CN" w:bidi="ar-SA"/>
    </w:rPr>
  </w:style>
  <w:style w:type="paragraph" w:customStyle="1" w:styleId="123">
    <w:name w:val="附录 1"/>
    <w:next w:val="1"/>
    <w:qFormat/>
    <w:uiPriority w:val="0"/>
    <w:pPr>
      <w:keepNext/>
      <w:pageBreakBefore/>
      <w:widowControl w:val="0"/>
      <w:numPr>
        <w:ilvl w:val="0"/>
        <w:numId w:val="12"/>
      </w:numPr>
      <w:spacing w:before="120" w:after="120"/>
      <w:jc w:val="center"/>
    </w:pPr>
    <w:rPr>
      <w:rFonts w:ascii="Arial" w:hAnsi="Arial" w:eastAsia="黑体" w:cs="Times New Roman"/>
      <w:b/>
      <w:kern w:val="0"/>
      <w:sz w:val="28"/>
      <w:szCs w:val="28"/>
      <w:lang w:val="en-US" w:eastAsia="zh-CN" w:bidi="ar-SA"/>
    </w:rPr>
  </w:style>
  <w:style w:type="paragraph" w:customStyle="1" w:styleId="124">
    <w:name w:val="参考文献"/>
    <w:next w:val="1"/>
    <w:qFormat/>
    <w:uiPriority w:val="0"/>
    <w:pPr>
      <w:pageBreakBefore/>
      <w:spacing w:before="120" w:after="120"/>
      <w:outlineLvl w:val="0"/>
    </w:pPr>
    <w:rPr>
      <w:rFonts w:ascii="Arial" w:hAnsi="Arial" w:eastAsia="黑体" w:cs="Times New Roman"/>
      <w:b/>
      <w:kern w:val="21"/>
      <w:sz w:val="28"/>
      <w:szCs w:val="28"/>
      <w:lang w:val="en-US" w:eastAsia="zh-CN" w:bidi="ar-SA"/>
    </w:rPr>
  </w:style>
  <w:style w:type="paragraph" w:customStyle="1" w:styleId="125">
    <w:name w:val="目录"/>
    <w:next w:val="1"/>
    <w:qFormat/>
    <w:uiPriority w:val="0"/>
    <w:pPr>
      <w:pageBreakBefore/>
      <w:spacing w:before="156" w:beforeLines="50" w:after="156" w:afterLines="50"/>
      <w:jc w:val="center"/>
    </w:pPr>
    <w:rPr>
      <w:rFonts w:ascii="Arial" w:hAnsi="Arial" w:eastAsia="黑体" w:cs="宋体"/>
      <w:kern w:val="2"/>
      <w:sz w:val="28"/>
      <w:szCs w:val="28"/>
      <w:lang w:val="en-US" w:eastAsia="zh-CN" w:bidi="ar-SA"/>
    </w:rPr>
  </w:style>
  <w:style w:type="character" w:customStyle="1" w:styleId="126">
    <w:name w:val="宏文本 Char"/>
    <w:basedOn w:val="44"/>
    <w:link w:val="2"/>
    <w:semiHidden/>
    <w:qFormat/>
    <w:uiPriority w:val="0"/>
    <w:rPr>
      <w:rFonts w:ascii="Courier New" w:hAnsi="Courier New" w:eastAsia="宋体" w:cs="Courier New"/>
      <w:sz w:val="24"/>
      <w:szCs w:val="24"/>
    </w:rPr>
  </w:style>
  <w:style w:type="paragraph" w:customStyle="1" w:styleId="127">
    <w:name w:val="地址等"/>
    <w:link w:val="128"/>
    <w:semiHidden/>
    <w:qFormat/>
    <w:uiPriority w:val="0"/>
    <w:rPr>
      <w:rFonts w:ascii="Times New Roman" w:hAnsi="Times New Roman" w:eastAsia="黑体" w:cs="Times New Roman"/>
      <w:kern w:val="2"/>
      <w:sz w:val="18"/>
      <w:szCs w:val="18"/>
      <w:lang w:val="en-US" w:eastAsia="zh-CN" w:bidi="ar-SA"/>
    </w:rPr>
  </w:style>
  <w:style w:type="character" w:customStyle="1" w:styleId="128">
    <w:name w:val="地址等 Char"/>
    <w:basedOn w:val="44"/>
    <w:link w:val="127"/>
    <w:semiHidden/>
    <w:qFormat/>
    <w:uiPriority w:val="0"/>
    <w:rPr>
      <w:rFonts w:ascii="Times New Roman" w:hAnsi="Times New Roman" w:eastAsia="黑体" w:cs="Times New Roman"/>
      <w:sz w:val="18"/>
      <w:szCs w:val="18"/>
    </w:rPr>
  </w:style>
  <w:style w:type="paragraph" w:customStyle="1" w:styleId="129">
    <w:name w:val="网址"/>
    <w:link w:val="130"/>
    <w:semiHidden/>
    <w:qFormat/>
    <w:uiPriority w:val="0"/>
    <w:pPr>
      <w:widowControl w:val="0"/>
      <w:jc w:val="both"/>
    </w:pPr>
    <w:rPr>
      <w:rFonts w:ascii="Times New Roman" w:hAnsi="Times New Roman" w:eastAsia="黑体" w:cs="Times New Roman"/>
      <w:color w:val="490C6E"/>
      <w:kern w:val="2"/>
      <w:sz w:val="18"/>
      <w:szCs w:val="18"/>
      <w:lang w:val="en-US" w:eastAsia="zh-CN" w:bidi="ar-SA"/>
    </w:rPr>
  </w:style>
  <w:style w:type="character" w:customStyle="1" w:styleId="130">
    <w:name w:val="网址 Char"/>
    <w:basedOn w:val="44"/>
    <w:link w:val="129"/>
    <w:semiHidden/>
    <w:qFormat/>
    <w:uiPriority w:val="0"/>
    <w:rPr>
      <w:rFonts w:ascii="Times New Roman" w:hAnsi="Times New Roman" w:eastAsia="黑体" w:cs="Times New Roman"/>
      <w:color w:val="490C6E"/>
      <w:sz w:val="18"/>
      <w:szCs w:val="18"/>
    </w:rPr>
  </w:style>
  <w:style w:type="character" w:customStyle="1" w:styleId="131">
    <w:name w:val="脚注文本 Char"/>
    <w:basedOn w:val="44"/>
    <w:link w:val="31"/>
    <w:semiHidden/>
    <w:qFormat/>
    <w:uiPriority w:val="0"/>
    <w:rPr>
      <w:rFonts w:ascii="Times New Roman" w:hAnsi="Times New Roman" w:eastAsia="宋体" w:cs="Times New Roman"/>
      <w:sz w:val="18"/>
      <w:szCs w:val="18"/>
    </w:rPr>
  </w:style>
  <w:style w:type="paragraph" w:customStyle="1" w:styleId="132">
    <w:name w:val="续上表"/>
    <w:qFormat/>
    <w:uiPriority w:val="0"/>
    <w:pPr>
      <w:jc w:val="center"/>
    </w:pPr>
    <w:rPr>
      <w:rFonts w:ascii="Arial" w:hAnsi="Arial" w:eastAsia="黑体" w:cs="Times New Roman"/>
      <w:kern w:val="2"/>
      <w:sz w:val="21"/>
      <w:szCs w:val="21"/>
      <w:lang w:val="en-US" w:eastAsia="zh-CN" w:bidi="ar-SA"/>
    </w:rPr>
  </w:style>
  <w:style w:type="character" w:customStyle="1" w:styleId="133">
    <w:name w:val="文档结构图 Char"/>
    <w:basedOn w:val="44"/>
    <w:link w:val="18"/>
    <w:semiHidden/>
    <w:qFormat/>
    <w:uiPriority w:val="0"/>
    <w:rPr>
      <w:rFonts w:ascii="Times New Roman" w:hAnsi="Times New Roman" w:eastAsia="宋体" w:cs="Times New Roman"/>
      <w:szCs w:val="24"/>
      <w:shd w:val="clear" w:color="auto" w:fill="000080"/>
    </w:rPr>
  </w:style>
  <w:style w:type="character" w:customStyle="1" w:styleId="134">
    <w:name w:val="正文文本 Char"/>
    <w:basedOn w:val="44"/>
    <w:link w:val="21"/>
    <w:qFormat/>
    <w:uiPriority w:val="0"/>
    <w:rPr>
      <w:rFonts w:ascii="Times New Roman" w:hAnsi="Times New Roman" w:eastAsia="宋体" w:cs="Times New Roman"/>
      <w:szCs w:val="24"/>
    </w:rPr>
  </w:style>
  <w:style w:type="character" w:customStyle="1" w:styleId="135">
    <w:name w:val="正文首行缩进 Char"/>
    <w:basedOn w:val="134"/>
    <w:link w:val="40"/>
    <w:qFormat/>
    <w:uiPriority w:val="0"/>
    <w:rPr>
      <w:rFonts w:ascii="Times New Roman" w:hAnsi="Times New Roman" w:eastAsia="宋体" w:cs="Times New Roman"/>
      <w:szCs w:val="24"/>
    </w:rPr>
  </w:style>
  <w:style w:type="character" w:customStyle="1" w:styleId="136">
    <w:name w:val="HTML 预设格式 Char"/>
    <w:basedOn w:val="44"/>
    <w:link w:val="35"/>
    <w:qFormat/>
    <w:uiPriority w:val="99"/>
    <w:rPr>
      <w:rFonts w:ascii="Courier New" w:hAnsi="Courier New" w:cs="Times New Roman"/>
      <w:kern w:val="0"/>
      <w:sz w:val="20"/>
      <w:szCs w:val="20"/>
    </w:rPr>
  </w:style>
  <w:style w:type="paragraph" w:customStyle="1" w:styleId="137">
    <w:name w:val="List Paragraph1"/>
    <w:basedOn w:val="1"/>
    <w:unhideWhenUsed/>
    <w:qFormat/>
    <w:uiPriority w:val="99"/>
    <w:pPr>
      <w:spacing w:before="0" w:beforeLines="0" w:after="0" w:afterLines="0"/>
      <w:ind w:left="0" w:leftChars="0" w:firstLine="420" w:firstLineChars="200"/>
    </w:pPr>
    <w:rPr>
      <w:rFonts w:asciiTheme="minorHAnsi" w:hAnsiTheme="minorHAnsi" w:eastAsiaTheme="minorEastAsia"/>
      <w:szCs w:val="24"/>
    </w:rPr>
  </w:style>
  <w:style w:type="character" w:customStyle="1" w:styleId="138">
    <w:name w:val="fontstyle11"/>
    <w:basedOn w:val="44"/>
    <w:qFormat/>
    <w:uiPriority w:val="0"/>
    <w:rPr>
      <w:rFonts w:hint="eastAsia" w:ascii="宋体" w:hAnsi="宋体" w:eastAsia="宋体"/>
      <w:color w:val="000000"/>
      <w:sz w:val="22"/>
      <w:szCs w:val="22"/>
    </w:rPr>
  </w:style>
  <w:style w:type="character" w:customStyle="1" w:styleId="139">
    <w:name w:val="fontstyle21"/>
    <w:basedOn w:val="44"/>
    <w:qFormat/>
    <w:uiPriority w:val="0"/>
    <w:rPr>
      <w:rFonts w:hint="eastAsia" w:ascii="宋体" w:hAnsi="宋体" w:eastAsia="宋体"/>
      <w:color w:val="000000"/>
      <w:sz w:val="22"/>
      <w:szCs w:val="22"/>
    </w:rPr>
  </w:style>
  <w:style w:type="character" w:customStyle="1" w:styleId="140">
    <w:name w:val="fontstyle31"/>
    <w:basedOn w:val="44"/>
    <w:qFormat/>
    <w:uiPriority w:val="0"/>
    <w:rPr>
      <w:rFonts w:hint="eastAsia" w:ascii="黑体" w:hAnsi="黑体" w:eastAsia="黑体"/>
      <w:color w:val="3C599F"/>
      <w:sz w:val="22"/>
      <w:szCs w:val="22"/>
    </w:rPr>
  </w:style>
  <w:style w:type="character" w:customStyle="1" w:styleId="141">
    <w:name w:val="fontstyle41"/>
    <w:basedOn w:val="44"/>
    <w:qFormat/>
    <w:uiPriority w:val="0"/>
    <w:rPr>
      <w:rFonts w:hint="default" w:ascii="Arial" w:hAnsi="Arial" w:cs="Arial"/>
      <w:color w:val="3C599F"/>
      <w:sz w:val="18"/>
      <w:szCs w:val="18"/>
    </w:rPr>
  </w:style>
  <w:style w:type="character" w:customStyle="1" w:styleId="142">
    <w:name w:val="fontstyle51"/>
    <w:basedOn w:val="44"/>
    <w:qFormat/>
    <w:uiPriority w:val="0"/>
    <w:rPr>
      <w:rFonts w:hint="default" w:ascii="Times New Roman" w:hAnsi="Times New Roman" w:cs="Times New Roman"/>
      <w:color w:val="000000"/>
      <w:sz w:val="18"/>
      <w:szCs w:val="18"/>
    </w:rPr>
  </w:style>
  <w:style w:type="character" w:customStyle="1" w:styleId="143">
    <w:name w:val="fontstyle61"/>
    <w:basedOn w:val="44"/>
    <w:qFormat/>
    <w:uiPriority w:val="0"/>
    <w:rPr>
      <w:rFonts w:hint="default" w:ascii="Arial" w:hAnsi="Arial" w:cs="Arial"/>
      <w:b/>
      <w:bCs/>
      <w:color w:val="3C599F"/>
      <w:sz w:val="30"/>
      <w:szCs w:val="30"/>
    </w:rPr>
  </w:style>
  <w:style w:type="paragraph" w:customStyle="1" w:styleId="144">
    <w:name w:val="无序项目子子编码_Dobot"/>
    <w:basedOn w:val="7"/>
    <w:next w:val="82"/>
    <w:qFormat/>
    <w:uiPriority w:val="0"/>
    <w:pPr>
      <w:ind w:left="2098" w:hanging="420" w:firstLineChars="0"/>
    </w:pPr>
  </w:style>
  <w:style w:type="character" w:customStyle="1" w:styleId="145">
    <w:name w:val="正文文本首行缩进 2 字符"/>
    <w:basedOn w:val="146"/>
    <w:link w:val="41"/>
    <w:qFormat/>
    <w:uiPriority w:val="0"/>
    <w:rPr>
      <w:rFonts w:asciiTheme="minorHAnsi" w:hAnsiTheme="minorHAnsi" w:eastAsiaTheme="minorEastAsia" w:cstheme="minorBidi"/>
      <w:kern w:val="2"/>
      <w:sz w:val="21"/>
      <w:szCs w:val="24"/>
    </w:rPr>
  </w:style>
  <w:style w:type="character" w:customStyle="1" w:styleId="146">
    <w:name w:val="正文文本缩进 字符"/>
    <w:basedOn w:val="44"/>
    <w:link w:val="22"/>
    <w:qFormat/>
    <w:uiPriority w:val="0"/>
    <w:rPr>
      <w:rFonts w:asciiTheme="minorHAnsi" w:hAnsiTheme="minorHAnsi" w:eastAsiaTheme="minorEastAsia" w:cstheme="minorBidi"/>
      <w:kern w:val="2"/>
      <w:sz w:val="21"/>
      <w:szCs w:val="24"/>
    </w:rPr>
  </w:style>
  <w:style w:type="paragraph" w:customStyle="1" w:styleId="147">
    <w:name w:val="Table Paragraph"/>
    <w:basedOn w:val="1"/>
    <w:qFormat/>
    <w:uiPriority w:val="1"/>
    <w:pPr>
      <w:ind w:left="202"/>
    </w:pPr>
    <w:rPr>
      <w:rFonts w:ascii="宋体" w:hAnsi="宋体" w:eastAsia="宋体" w:cs="宋体"/>
      <w:lang w:val="ga" w:eastAsia="ga" w:bidi="g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4" Type="http://schemas.openxmlformats.org/officeDocument/2006/relationships/fontTable" Target="fontTable.xml"/><Relationship Id="rId43" Type="http://schemas.microsoft.com/office/2006/relationships/keyMapCustomizations" Target="customizations.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26.png"/><Relationship Id="rId38" Type="http://schemas.openxmlformats.org/officeDocument/2006/relationships/image" Target="media/image25.png"/><Relationship Id="rId37" Type="http://schemas.openxmlformats.org/officeDocument/2006/relationships/image" Target="media/image24.png"/><Relationship Id="rId36" Type="http://schemas.openxmlformats.org/officeDocument/2006/relationships/image" Target="media/image23.png"/><Relationship Id="rId35" Type="http://schemas.openxmlformats.org/officeDocument/2006/relationships/image" Target="media/image22.png"/><Relationship Id="rId34" Type="http://schemas.openxmlformats.org/officeDocument/2006/relationships/image" Target="media/image21.png"/><Relationship Id="rId33" Type="http://schemas.openxmlformats.org/officeDocument/2006/relationships/image" Target="media/image20.png"/><Relationship Id="rId32" Type="http://schemas.openxmlformats.org/officeDocument/2006/relationships/image" Target="media/image19.png"/><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footnotes" Target="footnote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wmf"/><Relationship Id="rId15" Type="http://schemas.openxmlformats.org/officeDocument/2006/relationships/image" Target="media/image2.png"/><Relationship Id="rId14" Type="http://schemas.openxmlformats.org/officeDocument/2006/relationships/theme" Target="theme/theme1.xml"/><Relationship Id="rId13" Type="http://schemas.openxmlformats.org/officeDocument/2006/relationships/header" Target="header6.xml"/><Relationship Id="rId12" Type="http://schemas.openxmlformats.org/officeDocument/2006/relationships/header" Target="header5.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ocuments\&#33258;&#23450;&#20041;%20Office%20&#27169;&#26495;\Dobot&#20889;&#20316;&#35268;&#33539;8&#65288;&#23553;&#38754;&#35774;&#35745;+&#22495;&#215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12700">
          <a:solidFill>
            <a:srgbClr val="3C599F"/>
          </a:solidFill>
          <a:round/>
        </a:ln>
      </a:spPr>
      <a:bodyPr/>
      <a:lst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6637A7-1377-4C18-903D-0C21D4F2E778}">
  <ds:schemaRefs/>
</ds:datastoreItem>
</file>

<file path=docProps/app.xml><?xml version="1.0" encoding="utf-8"?>
<Properties xmlns="http://schemas.openxmlformats.org/officeDocument/2006/extended-properties" xmlns:vt="http://schemas.openxmlformats.org/officeDocument/2006/docPropsVTypes">
  <Template>Dobot写作规范8（封面设计+域名）.dotx</Template>
  <Company>Microsoft</Company>
  <Pages>10</Pages>
  <Words>480</Words>
  <Characters>2741</Characters>
  <Lines>22</Lines>
  <Paragraphs>6</Paragraphs>
  <TotalTime>0</TotalTime>
  <ScaleCrop>false</ScaleCrop>
  <LinksUpToDate>false</LinksUpToDate>
  <CharactersWithSpaces>3215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2017-09-30T04:21:00Z</dcterms:created>
  <dc:creator>China</dc:creator>
  <cp:lastModifiedBy>不能说的剑客</cp:lastModifiedBy>
  <cp:lastPrinted>2018-03-27T07:37:00Z</cp:lastPrinted>
  <dcterms:modified xsi:type="dcterms:W3CDTF">2021-12-07T03:25:25Z</dcterms:modified>
  <dc:title>Dobot M1 机器人用户手册</dc:title>
  <cp:revision>4613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36ED2C778BDB41D3A666CE08B10BE8AB</vt:lpwstr>
  </property>
</Properties>
</file>